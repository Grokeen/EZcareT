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C3" w:rsidRPr="0029182B" w:rsidRDefault="00263FB8" w:rsidP="00A2204D">
      <w:pPr>
        <w:pStyle w:val="-1"/>
        <w:jc w:val="left"/>
        <w:rPr>
          <w:rFonts w:asciiTheme="minorEastAsia" w:eastAsiaTheme="minorEastAsia" w:hAnsiTheme="minorEastAsia"/>
        </w:rPr>
      </w:pPr>
      <w:r w:rsidRPr="0029182B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885950" cy="542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C3" w:rsidRPr="0029182B" w:rsidRDefault="007C60C3" w:rsidP="007C60C3">
      <w:pPr>
        <w:pStyle w:val="-1"/>
        <w:rPr>
          <w:rFonts w:asciiTheme="minorEastAsia" w:eastAsiaTheme="minorEastAsia" w:hAnsiTheme="minorEastAsia"/>
        </w:rPr>
      </w:pPr>
    </w:p>
    <w:p w:rsidR="005E6340" w:rsidRPr="0029182B" w:rsidRDefault="005E6340" w:rsidP="007C60C3">
      <w:pPr>
        <w:pStyle w:val="-1"/>
        <w:rPr>
          <w:rFonts w:asciiTheme="minorEastAsia" w:eastAsiaTheme="minorEastAsia" w:hAnsiTheme="minorEastAsia"/>
        </w:rPr>
      </w:pPr>
    </w:p>
    <w:p w:rsidR="007C60C3" w:rsidRPr="0029182B" w:rsidRDefault="007C60C3" w:rsidP="007C60C3">
      <w:pPr>
        <w:pStyle w:val="-1"/>
        <w:rPr>
          <w:rFonts w:asciiTheme="minorEastAsia" w:eastAsiaTheme="minorEastAsia" w:hAnsiTheme="minorEastAsia"/>
        </w:rPr>
      </w:pPr>
    </w:p>
    <w:p w:rsidR="00A2204D" w:rsidRPr="0029182B" w:rsidRDefault="00A2204D" w:rsidP="007C60C3">
      <w:pPr>
        <w:pStyle w:val="-1"/>
        <w:rPr>
          <w:rFonts w:asciiTheme="minorEastAsia" w:eastAsiaTheme="minorEastAsia" w:hAnsiTheme="minorEastAsia"/>
        </w:rPr>
      </w:pPr>
    </w:p>
    <w:p w:rsidR="001B5C1A" w:rsidRPr="0029182B" w:rsidRDefault="003050FA" w:rsidP="001B5C1A">
      <w:pPr>
        <w:pStyle w:val="-1"/>
        <w:rPr>
          <w:rFonts w:asciiTheme="minorEastAsia" w:eastAsiaTheme="minorEastAsia" w:hAnsiTheme="minorEastAsia"/>
        </w:rPr>
      </w:pPr>
      <w:r w:rsidRPr="0029182B">
        <w:rPr>
          <w:rFonts w:asciiTheme="minorEastAsia" w:eastAsiaTheme="minorEastAsia" w:hAnsiTheme="minorEastAsia" w:hint="eastAsia"/>
        </w:rPr>
        <w:t xml:space="preserve">차세대 HIS </w:t>
      </w:r>
      <w:r w:rsidR="00FA63B6" w:rsidRPr="0029182B">
        <w:rPr>
          <w:rFonts w:asciiTheme="minorEastAsia" w:eastAsiaTheme="minorEastAsia" w:hAnsiTheme="minorEastAsia" w:hint="eastAsia"/>
        </w:rPr>
        <w:t>구축</w:t>
      </w:r>
    </w:p>
    <w:p w:rsidR="007C60C3" w:rsidRPr="0029182B" w:rsidRDefault="007C60C3" w:rsidP="007C60C3">
      <w:pPr>
        <w:pStyle w:val="-1"/>
        <w:rPr>
          <w:rFonts w:asciiTheme="minorEastAsia" w:eastAsiaTheme="minorEastAsia" w:hAnsiTheme="minorEastAsia"/>
        </w:rPr>
      </w:pPr>
    </w:p>
    <w:tbl>
      <w:tblPr>
        <w:tblW w:w="0" w:type="auto"/>
        <w:shd w:val="clear" w:color="auto" w:fill="333333"/>
        <w:tblLook w:val="01E0" w:firstRow="1" w:lastRow="1" w:firstColumn="1" w:lastColumn="1" w:noHBand="0" w:noVBand="0"/>
      </w:tblPr>
      <w:tblGrid>
        <w:gridCol w:w="9355"/>
      </w:tblGrid>
      <w:tr w:rsidR="007C60C3" w:rsidRPr="0029182B" w:rsidTr="003F05AF">
        <w:trPr>
          <w:trHeight w:val="902"/>
        </w:trPr>
        <w:tc>
          <w:tcPr>
            <w:tcW w:w="9355" w:type="dxa"/>
            <w:shd w:val="clear" w:color="auto" w:fill="333333"/>
            <w:vAlign w:val="center"/>
          </w:tcPr>
          <w:p w:rsidR="007C60C3" w:rsidRPr="0029182B" w:rsidRDefault="00FA63B6" w:rsidP="00D81D42">
            <w:pPr>
              <w:pStyle w:val="-1"/>
              <w:adjustRightInd w:val="0"/>
              <w:spacing w:line="280" w:lineRule="atLeast"/>
              <w:textAlignment w:val="baseline"/>
              <w:rPr>
                <w:rFonts w:asciiTheme="minorEastAsia" w:eastAsiaTheme="minorEastAsia" w:hAnsiTheme="minorEastAsia"/>
                <w:sz w:val="50"/>
                <w:szCs w:val="50"/>
              </w:rPr>
            </w:pPr>
            <w:r w:rsidRPr="0029182B">
              <w:rPr>
                <w:rFonts w:asciiTheme="minorEastAsia" w:eastAsiaTheme="minorEastAsia" w:hAnsiTheme="minorEastAsia" w:hint="eastAsia"/>
                <w:sz w:val="46"/>
                <w:szCs w:val="46"/>
              </w:rPr>
              <w:t>프로그램</w:t>
            </w:r>
            <w:r w:rsidR="00263FB8" w:rsidRPr="0029182B">
              <w:rPr>
                <w:rFonts w:asciiTheme="minorEastAsia" w:eastAsiaTheme="minorEastAsia" w:hAnsiTheme="minorEastAsia" w:hint="eastAsia"/>
                <w:sz w:val="46"/>
                <w:szCs w:val="46"/>
              </w:rPr>
              <w:t xml:space="preserve"> </w:t>
            </w:r>
            <w:r w:rsidR="00C75C45" w:rsidRPr="0029182B">
              <w:rPr>
                <w:rFonts w:asciiTheme="minorEastAsia" w:eastAsiaTheme="minorEastAsia" w:hAnsiTheme="minorEastAsia" w:hint="eastAsia"/>
                <w:sz w:val="46"/>
                <w:szCs w:val="46"/>
              </w:rPr>
              <w:t>명세서</w:t>
            </w:r>
          </w:p>
        </w:tc>
      </w:tr>
    </w:tbl>
    <w:p w:rsidR="008A1B53" w:rsidRPr="0029182B" w:rsidRDefault="008A1B53" w:rsidP="008A1B53">
      <w:pPr>
        <w:pStyle w:val="-3"/>
        <w:rPr>
          <w:rFonts w:asciiTheme="minorEastAsia" w:eastAsiaTheme="minorEastAsia" w:hAnsiTheme="minorEastAsia"/>
          <w:sz w:val="34"/>
          <w:szCs w:val="34"/>
        </w:rPr>
      </w:pPr>
      <w:r w:rsidRPr="0029182B">
        <w:rPr>
          <w:rFonts w:asciiTheme="minorEastAsia" w:eastAsiaTheme="minorEastAsia" w:hAnsiTheme="minorEastAsia" w:hint="eastAsia"/>
          <w:sz w:val="34"/>
          <w:szCs w:val="34"/>
        </w:rPr>
        <w:t>(</w:t>
      </w:r>
      <w:r w:rsidR="00E6588E">
        <w:rPr>
          <w:rFonts w:asciiTheme="minorEastAsia" w:eastAsiaTheme="minorEastAsia" w:hAnsiTheme="minorEastAsia" w:hint="eastAsia"/>
          <w:sz w:val="34"/>
          <w:szCs w:val="34"/>
        </w:rPr>
        <w:t>원무</w:t>
      </w:r>
      <w:r w:rsidRPr="0029182B">
        <w:rPr>
          <w:rFonts w:asciiTheme="minorEastAsia" w:eastAsiaTheme="minorEastAsia" w:hAnsiTheme="minorEastAsia" w:hint="eastAsia"/>
          <w:sz w:val="34"/>
          <w:szCs w:val="34"/>
        </w:rPr>
        <w:t>)</w:t>
      </w:r>
    </w:p>
    <w:p w:rsidR="007C60C3" w:rsidRPr="0029182B" w:rsidRDefault="007C60C3" w:rsidP="007C60C3">
      <w:pPr>
        <w:pStyle w:val="-1"/>
        <w:rPr>
          <w:rFonts w:asciiTheme="minorEastAsia" w:eastAsiaTheme="minorEastAsia" w:hAnsiTheme="minorEastAsia"/>
        </w:rPr>
      </w:pPr>
    </w:p>
    <w:p w:rsidR="007C60C3" w:rsidRPr="0029182B" w:rsidRDefault="00E408D2" w:rsidP="00A2204D">
      <w:pPr>
        <w:pStyle w:val="-1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/>
          <w:color w:val="FF0000"/>
        </w:rPr>
        <w:t>SNUH_</w:t>
      </w:r>
      <w:r w:rsidR="00EE1515">
        <w:rPr>
          <w:rFonts w:asciiTheme="minorEastAsia" w:eastAsiaTheme="minorEastAsia" w:hAnsiTheme="minorEastAsia" w:hint="eastAsia"/>
          <w:color w:val="FF0000"/>
        </w:rPr>
        <w:t>DE</w:t>
      </w:r>
      <w:r w:rsidR="00263FB8" w:rsidRPr="0029182B">
        <w:rPr>
          <w:rFonts w:asciiTheme="minorEastAsia" w:eastAsiaTheme="minorEastAsia" w:hAnsiTheme="minorEastAsia" w:hint="eastAsia"/>
          <w:color w:val="FF0000"/>
        </w:rPr>
        <w:t>_</w:t>
      </w:r>
      <w:r w:rsidR="00FF7A37">
        <w:rPr>
          <w:rFonts w:asciiTheme="minorEastAsia" w:eastAsiaTheme="minorEastAsia" w:hAnsiTheme="minorEastAsia"/>
          <w:color w:val="FF0000"/>
        </w:rPr>
        <w:t>PA</w:t>
      </w:r>
      <w:r w:rsidR="00EE1515">
        <w:rPr>
          <w:rFonts w:asciiTheme="minorEastAsia" w:eastAsiaTheme="minorEastAsia" w:hAnsiTheme="minorEastAsia" w:hint="eastAsia"/>
          <w:color w:val="FF0000"/>
        </w:rPr>
        <w:t>_</w:t>
      </w:r>
      <w:r w:rsidR="00FA63B6" w:rsidRPr="0029182B">
        <w:rPr>
          <w:rFonts w:asciiTheme="minorEastAsia" w:eastAsiaTheme="minorEastAsia" w:hAnsiTheme="minorEastAsia" w:hint="eastAsia"/>
          <w:color w:val="FF0000"/>
        </w:rPr>
        <w:t>프로그램명세서</w:t>
      </w:r>
    </w:p>
    <w:p w:rsidR="007C60C3" w:rsidRPr="0029182B" w:rsidRDefault="007C60C3" w:rsidP="00A2204D">
      <w:pPr>
        <w:pStyle w:val="-1"/>
        <w:rPr>
          <w:rFonts w:asciiTheme="minorEastAsia" w:eastAsiaTheme="minorEastAsia" w:hAnsiTheme="minorEastAsia"/>
        </w:rPr>
      </w:pPr>
    </w:p>
    <w:p w:rsidR="009F76F0" w:rsidRPr="0029182B" w:rsidRDefault="009F76F0" w:rsidP="00A2204D">
      <w:pPr>
        <w:pStyle w:val="-1"/>
        <w:rPr>
          <w:rFonts w:asciiTheme="minorEastAsia" w:eastAsiaTheme="minorEastAsia" w:hAnsiTheme="minorEastAsia"/>
        </w:rPr>
      </w:pPr>
    </w:p>
    <w:tbl>
      <w:tblPr>
        <w:tblpPr w:leftFromText="142" w:rightFromText="142" w:vertAnchor="text" w:horzAnchor="margin" w:tblpY="273"/>
        <w:tblW w:w="9548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48"/>
      </w:tblGrid>
      <w:tr w:rsidR="004B0452" w:rsidRPr="0029182B" w:rsidTr="004B0452">
        <w:trPr>
          <w:cantSplit/>
          <w:trHeight w:val="339"/>
        </w:trPr>
        <w:tc>
          <w:tcPr>
            <w:tcW w:w="9548" w:type="dxa"/>
          </w:tcPr>
          <w:p w:rsidR="004B0452" w:rsidRDefault="004B0452" w:rsidP="004B0452">
            <w:pPr>
              <w:pStyle w:val="-1"/>
              <w:ind w:right="3200"/>
              <w:jc w:val="both"/>
              <w:rPr>
                <w:rFonts w:asciiTheme="minorEastAsia" w:eastAsiaTheme="minorEastAsia" w:hAnsiTheme="minorEastAsia"/>
              </w:rPr>
            </w:pPr>
          </w:p>
          <w:p w:rsidR="004B0452" w:rsidRPr="0029182B" w:rsidRDefault="004B0452" w:rsidP="004B0452">
            <w:pPr>
              <w:pStyle w:val="-1"/>
              <w:ind w:right="3200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4B0452" w:rsidRPr="0029182B" w:rsidTr="004B0452">
        <w:trPr>
          <w:cantSplit/>
          <w:trHeight w:val="1134"/>
        </w:trPr>
        <w:tc>
          <w:tcPr>
            <w:tcW w:w="9548" w:type="dxa"/>
          </w:tcPr>
          <w:p w:rsidR="004B0452" w:rsidRPr="0029182B" w:rsidRDefault="004B0452" w:rsidP="004B0452">
            <w:pPr>
              <w:rPr>
                <w:rFonts w:asciiTheme="minorEastAsia" w:eastAsiaTheme="minorEastAsia" w:hAnsiTheme="minorEastAsia"/>
              </w:rPr>
            </w:pPr>
          </w:p>
          <w:p w:rsidR="004B0452" w:rsidRPr="0029182B" w:rsidRDefault="004B0452" w:rsidP="004B0452">
            <w:pPr>
              <w:pStyle w:val="-3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9182B">
              <w:rPr>
                <w:rFonts w:asciiTheme="minorEastAsia" w:eastAsiaTheme="minorEastAsia" w:hAnsiTheme="minorEastAsia"/>
                <w:noProof/>
                <w:sz w:val="26"/>
                <w:szCs w:val="26"/>
              </w:rPr>
              <w:drawing>
                <wp:inline distT="0" distB="0" distL="0" distR="0" wp14:anchorId="0DE674F4" wp14:editId="5D2162F2">
                  <wp:extent cx="2113280" cy="404495"/>
                  <wp:effectExtent l="0" t="0" r="1270" b="0"/>
                  <wp:docPr id="796" name="그림 796" descr="company-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company-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404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76F0" w:rsidRPr="0029182B" w:rsidRDefault="009F76F0" w:rsidP="00A2204D">
      <w:pPr>
        <w:pStyle w:val="-1"/>
        <w:rPr>
          <w:rFonts w:asciiTheme="minorEastAsia" w:eastAsiaTheme="minorEastAsia" w:hAnsiTheme="minorEastAsia"/>
        </w:rPr>
      </w:pPr>
    </w:p>
    <w:p w:rsidR="004B0452" w:rsidRDefault="004B0452" w:rsidP="00C24282">
      <w:pPr>
        <w:pStyle w:val="copyright"/>
        <w:rPr>
          <w:rFonts w:asciiTheme="minorEastAsia" w:eastAsiaTheme="minorEastAsia" w:hAnsiTheme="minorEastAsia"/>
        </w:rPr>
        <w:sectPr w:rsidR="004B0452" w:rsidSect="004B0452">
          <w:headerReference w:type="default" r:id="rId13"/>
          <w:footerReference w:type="even" r:id="rId14"/>
          <w:footerReference w:type="default" r:id="rId15"/>
          <w:footerReference w:type="first" r:id="rId16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tbl>
      <w:tblPr>
        <w:tblW w:w="9548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48"/>
      </w:tblGrid>
      <w:tr w:rsidR="007C60C3" w:rsidRPr="0029182B" w:rsidTr="00D75E61">
        <w:trPr>
          <w:trHeight w:val="146"/>
          <w:jc w:val="center"/>
        </w:trPr>
        <w:tc>
          <w:tcPr>
            <w:tcW w:w="9548" w:type="dxa"/>
            <w:vAlign w:val="bottom"/>
          </w:tcPr>
          <w:p w:rsidR="007C60C3" w:rsidRPr="0029182B" w:rsidRDefault="007C60C3" w:rsidP="00C24282">
            <w:pPr>
              <w:pStyle w:val="copyright"/>
              <w:rPr>
                <w:rFonts w:asciiTheme="minorEastAsia" w:eastAsiaTheme="minorEastAsia" w:hAnsiTheme="minorEastAsia"/>
              </w:rPr>
            </w:pPr>
            <w:proofErr w:type="gramStart"/>
            <w:r w:rsidRPr="0029182B">
              <w:rPr>
                <w:rFonts w:asciiTheme="minorEastAsia" w:eastAsiaTheme="minorEastAsia" w:hAnsiTheme="minorEastAsia" w:hint="eastAsia"/>
              </w:rPr>
              <w:t>Copyrightⓒ</w:t>
            </w:r>
            <w:proofErr w:type="spellStart"/>
            <w:r w:rsidRPr="0029182B">
              <w:rPr>
                <w:rFonts w:asciiTheme="minorEastAsia" w:eastAsiaTheme="minorEastAsia" w:hAnsiTheme="minorEastAsia" w:hint="eastAsia"/>
              </w:rPr>
              <w:t>ezCaretech.Co</w:t>
            </w:r>
            <w:proofErr w:type="spellEnd"/>
            <w:proofErr w:type="gramEnd"/>
            <w:r w:rsidRPr="0029182B">
              <w:rPr>
                <w:rFonts w:asciiTheme="minorEastAsia" w:eastAsiaTheme="minorEastAsia" w:hAnsiTheme="minorEastAsia" w:hint="eastAsia"/>
              </w:rPr>
              <w:t>., Ltd.</w:t>
            </w:r>
          </w:p>
          <w:p w:rsidR="007C60C3" w:rsidRDefault="007C60C3" w:rsidP="00C24282">
            <w:pPr>
              <w:pStyle w:val="copyright"/>
              <w:rPr>
                <w:rFonts w:asciiTheme="minorEastAsia" w:eastAsiaTheme="minorEastAsia" w:hAnsiTheme="minorEastAsia"/>
              </w:rPr>
            </w:pPr>
            <w:proofErr w:type="spellStart"/>
            <w:r w:rsidRPr="0029182B">
              <w:rPr>
                <w:rFonts w:asciiTheme="minorEastAsia" w:eastAsiaTheme="minorEastAsia" w:hAnsiTheme="minorEastAsia" w:hint="eastAsia"/>
              </w:rPr>
              <w:t>이지케어텍의</w:t>
            </w:r>
            <w:proofErr w:type="spellEnd"/>
            <w:r w:rsidRPr="0029182B">
              <w:rPr>
                <w:rFonts w:asciiTheme="minorEastAsia" w:eastAsiaTheme="minorEastAsia" w:hAnsiTheme="minorEastAsia" w:hint="eastAsia"/>
              </w:rPr>
              <w:t xml:space="preserve"> 사전 승인 없이 본 내용의 전부 또는 일부에 대한 복사, 배포, 사용을 금합니다.</w:t>
            </w:r>
          </w:p>
          <w:p w:rsidR="00D75E61" w:rsidRPr="00D75E61" w:rsidRDefault="00D75E61" w:rsidP="00D75E61">
            <w:pPr>
              <w:pStyle w:val="copyright"/>
              <w:rPr>
                <w:rFonts w:asciiTheme="minorEastAsia" w:eastAsiaTheme="minorEastAsia" w:hAnsiTheme="minorEastAsia"/>
                <w:b/>
                <w:u w:val="single"/>
              </w:rPr>
            </w:pPr>
            <w:r w:rsidRPr="00D75E61">
              <w:rPr>
                <w:rFonts w:asciiTheme="minorEastAsia" w:eastAsiaTheme="minorEastAsia" w:hAnsiTheme="minorEastAsia" w:hint="eastAsia"/>
                <w:b/>
                <w:sz w:val="32"/>
                <w:u w:val="single"/>
              </w:rPr>
              <w:lastRenderedPageBreak/>
              <w:t>개정이력</w:t>
            </w:r>
          </w:p>
        </w:tc>
      </w:tr>
    </w:tbl>
    <w:p w:rsidR="00D75E61" w:rsidRDefault="00D75E61" w:rsidP="007C60C3">
      <w:pPr>
        <w:pStyle w:val="--"/>
        <w:jc w:val="both"/>
        <w:rPr>
          <w:rFonts w:asciiTheme="minorEastAsia" w:eastAsiaTheme="minorEastAsia" w:hAnsiTheme="minorEastAsia"/>
          <w:vanish/>
        </w:rPr>
        <w:sectPr w:rsidR="00D75E61" w:rsidSect="004B0452">
          <w:footerReference w:type="default" r:id="rId17"/>
          <w:type w:val="continuous"/>
          <w:pgSz w:w="11907" w:h="16840" w:code="9"/>
          <w:pgMar w:top="1701" w:right="1134" w:bottom="1134" w:left="1418" w:header="992" w:footer="851" w:gutter="0"/>
          <w:pgNumType w:start="1"/>
          <w:cols w:space="425"/>
          <w:titlePg/>
          <w:docGrid w:linePitch="326"/>
        </w:sectPr>
      </w:pPr>
    </w:p>
    <w:p w:rsidR="007C60C3" w:rsidRPr="0029182B" w:rsidRDefault="007C60C3" w:rsidP="007C60C3">
      <w:pPr>
        <w:pStyle w:val="--"/>
        <w:jc w:val="both"/>
        <w:rPr>
          <w:rFonts w:asciiTheme="minorEastAsia" w:eastAsiaTheme="minorEastAsia" w:hAnsiTheme="minorEastAsia"/>
          <w:vanish/>
        </w:rPr>
        <w:sectPr w:rsidR="007C60C3" w:rsidRPr="0029182B" w:rsidSect="00D75E61">
          <w:type w:val="continuous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7C60C3" w:rsidRPr="0029182B" w:rsidRDefault="007C60C3" w:rsidP="007C60C3">
      <w:pPr>
        <w:rPr>
          <w:rFonts w:asciiTheme="minorEastAsia" w:eastAsiaTheme="minorEastAsia" w:hAnsiTheme="minorEastAsia"/>
        </w:rPr>
      </w:pPr>
    </w:p>
    <w:tbl>
      <w:tblPr>
        <w:tblW w:w="93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880"/>
        <w:gridCol w:w="1440"/>
        <w:gridCol w:w="4088"/>
        <w:gridCol w:w="1134"/>
        <w:gridCol w:w="1134"/>
      </w:tblGrid>
      <w:tr w:rsidR="007C60C3" w:rsidRPr="0029182B" w:rsidTr="00A128C1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C60C3" w:rsidRPr="0029182B" w:rsidRDefault="007C60C3" w:rsidP="00C24282">
            <w:pPr>
              <w:pStyle w:val="a8"/>
              <w:rPr>
                <w:rFonts w:asciiTheme="minorEastAsia" w:eastAsiaTheme="minorEastAsia" w:hAnsiTheme="minorEastAsia"/>
              </w:rPr>
            </w:pPr>
            <w:r w:rsidRPr="0029182B">
              <w:rPr>
                <w:rFonts w:asciiTheme="minorEastAsia" w:eastAsiaTheme="minorEastAsia" w:hAnsiTheme="minorEastAsia" w:hint="eastAsia"/>
              </w:rPr>
              <w:t>번호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C60C3" w:rsidRPr="0029182B" w:rsidRDefault="007C60C3" w:rsidP="00C24282">
            <w:pPr>
              <w:pStyle w:val="a8"/>
              <w:rPr>
                <w:rFonts w:asciiTheme="minorEastAsia" w:eastAsiaTheme="minorEastAsia" w:hAnsiTheme="minorEastAsia"/>
              </w:rPr>
            </w:pPr>
            <w:r w:rsidRPr="0029182B">
              <w:rPr>
                <w:rFonts w:asciiTheme="minorEastAsia" w:eastAsiaTheme="minorEastAsia" w:hAnsiTheme="minorEastAsia" w:hint="eastAsia"/>
              </w:rPr>
              <w:t>버전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C60C3" w:rsidRPr="0029182B" w:rsidRDefault="007C60C3" w:rsidP="00C24282">
            <w:pPr>
              <w:pStyle w:val="a8"/>
              <w:rPr>
                <w:rFonts w:asciiTheme="minorEastAsia" w:eastAsiaTheme="minorEastAsia" w:hAnsiTheme="minorEastAsia"/>
              </w:rPr>
            </w:pPr>
            <w:r w:rsidRPr="0029182B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408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C60C3" w:rsidRPr="0029182B" w:rsidRDefault="007C60C3" w:rsidP="00C24282">
            <w:pPr>
              <w:pStyle w:val="a8"/>
              <w:rPr>
                <w:rFonts w:asciiTheme="minorEastAsia" w:eastAsiaTheme="minorEastAsia" w:hAnsiTheme="minorEastAsia"/>
              </w:rPr>
            </w:pPr>
            <w:r w:rsidRPr="0029182B">
              <w:rPr>
                <w:rFonts w:asciiTheme="minorEastAsia" w:eastAsiaTheme="minorEastAsia" w:hAnsiTheme="minorEastAsia" w:hint="eastAsia"/>
              </w:rPr>
              <w:t>변경내용</w:t>
            </w:r>
            <w:r w:rsidR="00A2204D" w:rsidRPr="0029182B">
              <w:rPr>
                <w:rStyle w:val="ad"/>
                <w:rFonts w:asciiTheme="minorEastAsia" w:eastAsiaTheme="minorEastAsia" w:hAnsiTheme="minorEastAsia"/>
              </w:rPr>
              <w:footnoteReference w:id="1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C60C3" w:rsidRPr="0029182B" w:rsidRDefault="007C60C3" w:rsidP="00C24282">
            <w:pPr>
              <w:pStyle w:val="a8"/>
              <w:rPr>
                <w:rFonts w:asciiTheme="minorEastAsia" w:eastAsiaTheme="minorEastAsia" w:hAnsiTheme="minorEastAsia"/>
              </w:rPr>
            </w:pPr>
            <w:r w:rsidRPr="0029182B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C60C3" w:rsidRPr="0029182B" w:rsidRDefault="007C60C3" w:rsidP="00C24282">
            <w:pPr>
              <w:pStyle w:val="a8"/>
              <w:rPr>
                <w:rFonts w:asciiTheme="minorEastAsia" w:eastAsiaTheme="minorEastAsia" w:hAnsiTheme="minorEastAsia"/>
              </w:rPr>
            </w:pPr>
            <w:r w:rsidRPr="0029182B">
              <w:rPr>
                <w:rFonts w:asciiTheme="minorEastAsia" w:eastAsiaTheme="minorEastAsia" w:hAnsiTheme="minorEastAsia" w:hint="eastAsia"/>
              </w:rPr>
              <w:t>승인자</w:t>
            </w:r>
          </w:p>
        </w:tc>
      </w:tr>
      <w:tr w:rsidR="00257436" w:rsidRPr="0029182B" w:rsidTr="00A128C1">
        <w:trPr>
          <w:trHeight w:val="567"/>
        </w:trPr>
        <w:tc>
          <w:tcPr>
            <w:tcW w:w="680" w:type="dxa"/>
            <w:vAlign w:val="center"/>
          </w:tcPr>
          <w:p w:rsidR="00257436" w:rsidRPr="0029182B" w:rsidRDefault="00257436" w:rsidP="00211E7C">
            <w:pPr>
              <w:jc w:val="center"/>
              <w:rPr>
                <w:rFonts w:asciiTheme="minorEastAsia" w:eastAsiaTheme="minorEastAsia" w:hAnsiTheme="minorEastAsia"/>
              </w:rPr>
            </w:pPr>
            <w:r w:rsidRPr="0029182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80" w:type="dxa"/>
            <w:vAlign w:val="center"/>
          </w:tcPr>
          <w:p w:rsidR="00257436" w:rsidRPr="0029182B" w:rsidRDefault="00257436" w:rsidP="00F85D75">
            <w:pPr>
              <w:jc w:val="center"/>
              <w:rPr>
                <w:rFonts w:asciiTheme="minorEastAsia" w:eastAsiaTheme="minorEastAsia" w:hAnsiTheme="minorEastAsia"/>
              </w:rPr>
            </w:pPr>
            <w:r w:rsidRPr="0029182B">
              <w:rPr>
                <w:rFonts w:asciiTheme="minorEastAsia" w:eastAsiaTheme="minorEastAsia" w:hAnsiTheme="minorEastAsia" w:hint="eastAsia"/>
              </w:rPr>
              <w:t>V1.0</w:t>
            </w:r>
          </w:p>
        </w:tc>
        <w:tc>
          <w:tcPr>
            <w:tcW w:w="1440" w:type="dxa"/>
            <w:vAlign w:val="center"/>
          </w:tcPr>
          <w:p w:rsidR="00257436" w:rsidRPr="0029182B" w:rsidRDefault="00263FB8" w:rsidP="002250B0">
            <w:pPr>
              <w:jc w:val="center"/>
              <w:rPr>
                <w:rFonts w:asciiTheme="minorEastAsia" w:eastAsiaTheme="minorEastAsia" w:hAnsiTheme="minorEastAsia"/>
              </w:rPr>
            </w:pPr>
            <w:r w:rsidRPr="0029182B">
              <w:rPr>
                <w:rFonts w:asciiTheme="minorEastAsia" w:eastAsiaTheme="minorEastAsia" w:hAnsiTheme="minorEastAsia" w:hint="eastAsia"/>
              </w:rPr>
              <w:t>2015-</w:t>
            </w:r>
            <w:r w:rsidR="002250B0">
              <w:rPr>
                <w:rFonts w:asciiTheme="minorEastAsia" w:eastAsiaTheme="minorEastAsia" w:hAnsiTheme="minorEastAsia"/>
              </w:rPr>
              <w:t>11</w:t>
            </w:r>
            <w:r w:rsidRPr="0029182B">
              <w:rPr>
                <w:rFonts w:asciiTheme="minorEastAsia" w:eastAsiaTheme="minorEastAsia" w:hAnsiTheme="minorEastAsia" w:hint="eastAsia"/>
              </w:rPr>
              <w:t>-</w:t>
            </w:r>
            <w:r w:rsidR="00E6588E">
              <w:rPr>
                <w:rFonts w:asciiTheme="minorEastAsia" w:eastAsiaTheme="minorEastAsia" w:hAnsiTheme="minorEastAsia"/>
              </w:rPr>
              <w:t>19</w:t>
            </w:r>
          </w:p>
        </w:tc>
        <w:tc>
          <w:tcPr>
            <w:tcW w:w="4088" w:type="dxa"/>
            <w:vAlign w:val="center"/>
          </w:tcPr>
          <w:p w:rsidR="00257436" w:rsidRPr="0029182B" w:rsidRDefault="00257436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</w:rPr>
            </w:pPr>
            <w:r w:rsidRPr="0029182B">
              <w:rPr>
                <w:rFonts w:asciiTheme="minorEastAsia" w:eastAsiaTheme="minorEastAsia" w:hAnsiTheme="minorEastAsia" w:hint="eastAsia"/>
              </w:rPr>
              <w:t>최초작성</w:t>
            </w:r>
          </w:p>
        </w:tc>
        <w:tc>
          <w:tcPr>
            <w:tcW w:w="1134" w:type="dxa"/>
            <w:vAlign w:val="center"/>
          </w:tcPr>
          <w:p w:rsidR="00257436" w:rsidRPr="0029182B" w:rsidRDefault="00E6588E" w:rsidP="00A7689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최향태</w:t>
            </w:r>
            <w:proofErr w:type="spellEnd"/>
          </w:p>
        </w:tc>
        <w:tc>
          <w:tcPr>
            <w:tcW w:w="1134" w:type="dxa"/>
            <w:vAlign w:val="center"/>
          </w:tcPr>
          <w:p w:rsidR="00257436" w:rsidRPr="0029182B" w:rsidRDefault="00257436" w:rsidP="00A7689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C60C3" w:rsidRPr="0029182B" w:rsidTr="00A128C1">
        <w:trPr>
          <w:trHeight w:val="567"/>
        </w:trPr>
        <w:tc>
          <w:tcPr>
            <w:tcW w:w="6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7C60C3" w:rsidRPr="0029182B" w:rsidRDefault="007C60C3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60C3" w:rsidRPr="0029182B" w:rsidRDefault="007C60C3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4F3F7E" w:rsidRPr="0029182B" w:rsidTr="00A128C1">
        <w:trPr>
          <w:trHeight w:val="567"/>
        </w:trPr>
        <w:tc>
          <w:tcPr>
            <w:tcW w:w="680" w:type="dxa"/>
            <w:vAlign w:val="center"/>
          </w:tcPr>
          <w:p w:rsidR="004F3F7E" w:rsidRPr="0029182B" w:rsidRDefault="004F3F7E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4F3F7E" w:rsidRPr="0029182B" w:rsidRDefault="004F3F7E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F3F7E" w:rsidRPr="0029182B" w:rsidRDefault="004F3F7E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4F3F7E" w:rsidRPr="0029182B" w:rsidRDefault="004F3F7E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F3F7E" w:rsidRPr="0029182B" w:rsidRDefault="004F3F7E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F3F7E" w:rsidRPr="0029182B" w:rsidRDefault="004F3F7E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4F3F7E" w:rsidRPr="0029182B" w:rsidTr="00A128C1">
        <w:trPr>
          <w:trHeight w:val="567"/>
        </w:trPr>
        <w:tc>
          <w:tcPr>
            <w:tcW w:w="680" w:type="dxa"/>
            <w:vAlign w:val="center"/>
          </w:tcPr>
          <w:p w:rsidR="004F3F7E" w:rsidRPr="0029182B" w:rsidRDefault="004F3F7E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880" w:type="dxa"/>
            <w:vAlign w:val="center"/>
          </w:tcPr>
          <w:p w:rsidR="004F3F7E" w:rsidRPr="0029182B" w:rsidRDefault="004F3F7E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F3F7E" w:rsidRPr="0029182B" w:rsidRDefault="004F3F7E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088" w:type="dxa"/>
            <w:vAlign w:val="center"/>
          </w:tcPr>
          <w:p w:rsidR="004F3F7E" w:rsidRPr="0029182B" w:rsidRDefault="004F3F7E" w:rsidP="00A128C1">
            <w:pPr>
              <w:ind w:leftChars="50" w:left="110"/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F3F7E" w:rsidRPr="0029182B" w:rsidRDefault="004F3F7E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F3F7E" w:rsidRPr="0029182B" w:rsidRDefault="004F3F7E" w:rsidP="00211E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</w:tbl>
    <w:p w:rsidR="001070EF" w:rsidRPr="0029182B" w:rsidRDefault="001070EF" w:rsidP="00211E7C">
      <w:pPr>
        <w:pStyle w:val="ab"/>
        <w:widowControl/>
        <w:wordWrap/>
        <w:jc w:val="center"/>
        <w:rPr>
          <w:rFonts w:asciiTheme="minorEastAsia" w:eastAsiaTheme="minorEastAsia" w:hAnsiTheme="minorEastAsia"/>
        </w:rPr>
      </w:pPr>
    </w:p>
    <w:p w:rsidR="00C17674" w:rsidRDefault="00C17674" w:rsidP="003E0527">
      <w:pPr>
        <w:pStyle w:val="13"/>
        <w:numPr>
          <w:ilvl w:val="0"/>
          <w:numId w:val="19"/>
        </w:numPr>
        <w:jc w:val="center"/>
        <w:rPr>
          <w:rFonts w:asciiTheme="minorEastAsia" w:eastAsiaTheme="minorEastAsia" w:hAnsiTheme="minorEastAsia"/>
        </w:rPr>
        <w:sectPr w:rsidR="00C17674" w:rsidSect="00512844">
          <w:headerReference w:type="even" r:id="rId18"/>
          <w:headerReference w:type="default" r:id="rId19"/>
          <w:footerReference w:type="default" r:id="rId20"/>
          <w:pgSz w:w="11907" w:h="16840" w:code="9"/>
          <w:pgMar w:top="1418" w:right="1134" w:bottom="1134" w:left="1418" w:header="851" w:footer="454" w:gutter="0"/>
          <w:pgNumType w:fmt="lowerRoman" w:start="1"/>
          <w:cols w:space="425"/>
          <w:docGrid w:linePitch="299"/>
        </w:sectPr>
      </w:pPr>
      <w:bookmarkStart w:id="0" w:name="_Toc535136540"/>
      <w:bookmarkStart w:id="1" w:name="_Toc24797207"/>
      <w:bookmarkStart w:id="2" w:name="_Toc32050659"/>
    </w:p>
    <w:p w:rsidR="00082859" w:rsidRDefault="00BA740F" w:rsidP="003E0527">
      <w:pPr>
        <w:pStyle w:val="13"/>
        <w:numPr>
          <w:ilvl w:val="0"/>
          <w:numId w:val="19"/>
        </w:numPr>
        <w:jc w:val="center"/>
        <w:rPr>
          <w:noProof/>
        </w:rPr>
      </w:pPr>
      <w:r w:rsidRPr="00A566C5">
        <w:rPr>
          <w:rFonts w:asciiTheme="minorEastAsia" w:eastAsiaTheme="minorEastAsia" w:hAnsiTheme="minorEastAsia" w:hint="eastAsia"/>
        </w:rPr>
        <w:lastRenderedPageBreak/>
        <w:t>목 차</w:t>
      </w:r>
      <w:r w:rsidR="00B92EE8">
        <w:rPr>
          <w:rFonts w:asciiTheme="minorEastAsia" w:eastAsiaTheme="minorEastAsia" w:hAnsiTheme="minorEastAsia"/>
          <w:b w:val="0"/>
          <w:bCs w:val="0"/>
          <w:caps w:val="0"/>
        </w:rPr>
        <w:fldChar w:fldCharType="begin"/>
      </w:r>
      <w:r w:rsidR="00B92EE8" w:rsidRPr="00A566C5">
        <w:rPr>
          <w:rFonts w:asciiTheme="minorEastAsia" w:eastAsiaTheme="minorEastAsia" w:hAnsiTheme="minorEastAsia"/>
          <w:b w:val="0"/>
          <w:bCs w:val="0"/>
          <w:caps w:val="0"/>
        </w:rPr>
        <w:instrText xml:space="preserve"> TOC \o "1-3" \h \z \u </w:instrText>
      </w:r>
      <w:r w:rsidR="00B92EE8">
        <w:rPr>
          <w:rFonts w:asciiTheme="minorEastAsia" w:eastAsiaTheme="minorEastAsia" w:hAnsiTheme="minorEastAsia"/>
          <w:b w:val="0"/>
          <w:bCs w:val="0"/>
          <w:caps w:val="0"/>
        </w:rPr>
        <w:fldChar w:fldCharType="separate"/>
      </w:r>
    </w:p>
    <w:p w:rsidR="00082859" w:rsidRDefault="00082859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63" w:history="1">
        <w:r w:rsidRPr="00AB3EA7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P-PA-AC-PI-0083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64" w:history="1">
        <w:r w:rsidRPr="00AB3EA7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P-PA-AC-PI-0084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65" w:history="1">
        <w:r w:rsidRPr="00AB3EA7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P-PA-AC-PI-0085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66" w:history="1">
        <w:r w:rsidRPr="00AB3EA7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P-PA-AC-PI-0086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67" w:history="1">
        <w:r w:rsidRPr="00AB3EA7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P-PA-AC-PI-0087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68" w:history="1">
        <w:r w:rsidRPr="00AB3EA7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P-PA-AC-PI-0091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69" w:history="1">
        <w:r w:rsidRPr="00AB3EA7">
          <w:rPr>
            <w:rStyle w:val="a7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P-PA-AC-PI-0092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70" w:history="1">
        <w:r w:rsidRPr="00AB3EA7">
          <w:rPr>
            <w:rStyle w:val="a7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P-PA-AC-PI-0093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71" w:history="1">
        <w:r w:rsidRPr="00AB3EA7">
          <w:rPr>
            <w:rStyle w:val="a7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P-PA-AC-PI-0094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72" w:history="1">
        <w:r w:rsidRPr="00AB3EA7">
          <w:rPr>
            <w:rStyle w:val="a7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P-PA-AC-PI-0095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73" w:history="1">
        <w:r w:rsidRPr="00AB3EA7">
          <w:rPr>
            <w:rStyle w:val="a7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P-PA-AC-PI-0096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74" w:history="1">
        <w:r w:rsidRPr="00AB3EA7">
          <w:rPr>
            <w:rStyle w:val="a7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P-PA-AC-PI-0097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75" w:history="1">
        <w:r w:rsidRPr="00AB3EA7">
          <w:rPr>
            <w:rStyle w:val="a7"/>
            <w:noProof/>
          </w:rPr>
          <w:t>13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P-PA-AC-PI-0098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76" w:history="1">
        <w:r w:rsidRPr="00AB3EA7">
          <w:rPr>
            <w:rStyle w:val="a7"/>
            <w:noProof/>
          </w:rPr>
          <w:t>14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P-PA-AC-PI-0099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77" w:history="1">
        <w:r w:rsidRPr="00AB3EA7">
          <w:rPr>
            <w:rStyle w:val="a7"/>
            <w:noProof/>
          </w:rPr>
          <w:t>15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78" w:history="1">
        <w:r w:rsidRPr="00AB3EA7">
          <w:rPr>
            <w:rStyle w:val="a7"/>
            <w:noProof/>
          </w:rPr>
          <w:t>16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P-PA-AC-PI-0101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82859" w:rsidRDefault="00082859">
      <w:pPr>
        <w:pStyle w:val="13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471406679" w:history="1">
        <w:r w:rsidRPr="00AB3EA7">
          <w:rPr>
            <w:rStyle w:val="a7"/>
            <w:noProof/>
          </w:rPr>
          <w:t>17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0"/>
            <w:szCs w:val="22"/>
          </w:rPr>
          <w:tab/>
        </w:r>
        <w:r w:rsidRPr="00AB3EA7">
          <w:rPr>
            <w:rStyle w:val="a7"/>
            <w:rFonts w:cs="한컴바탕"/>
            <w:noProof/>
          </w:rPr>
          <w:t>P-PA-AC-PI-0103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_Toc471406679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12844" w:rsidRDefault="00B92EE8" w:rsidP="0051284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  <w:bCs/>
          <w:caps/>
          <w:sz w:val="24"/>
          <w:szCs w:val="24"/>
        </w:rPr>
        <w:fldChar w:fldCharType="end"/>
      </w:r>
    </w:p>
    <w:p w:rsidR="00BA740F" w:rsidRPr="00512844" w:rsidRDefault="00512844" w:rsidP="00512844">
      <w:pPr>
        <w:tabs>
          <w:tab w:val="center" w:pos="4677"/>
        </w:tabs>
        <w:rPr>
          <w:rFonts w:asciiTheme="minorEastAsia" w:eastAsiaTheme="minorEastAsia" w:hAnsiTheme="minorEastAsia"/>
        </w:rPr>
        <w:sectPr w:rsidR="00BA740F" w:rsidRPr="00512844" w:rsidSect="00512844">
          <w:pgSz w:w="11907" w:h="16840" w:code="9"/>
          <w:pgMar w:top="1418" w:right="1134" w:bottom="1134" w:left="1418" w:header="851" w:footer="454" w:gutter="0"/>
          <w:pgNumType w:fmt="lowerRoman" w:start="1"/>
          <w:cols w:space="425"/>
          <w:docGrid w:linePitch="299"/>
        </w:sectPr>
      </w:pPr>
      <w:bookmarkStart w:id="3" w:name="_GoBack"/>
      <w:bookmarkEnd w:id="3"/>
      <w:r>
        <w:rPr>
          <w:rFonts w:asciiTheme="minorEastAsia" w:eastAsiaTheme="minorEastAsia" w:hAnsiTheme="minorEastAsia"/>
        </w:rPr>
        <w:tab/>
      </w:r>
    </w:p>
    <w:p w:rsidR="00770583" w:rsidRPr="00BB1D91" w:rsidRDefault="005A46A4" w:rsidP="005A46A4">
      <w:pPr>
        <w:pStyle w:val="11"/>
      </w:pPr>
      <w:bookmarkStart w:id="4" w:name="_Toc427054842"/>
      <w:bookmarkStart w:id="5" w:name="_Toc427059088"/>
      <w:bookmarkStart w:id="6" w:name="_Toc471406663"/>
      <w:bookmarkEnd w:id="0"/>
      <w:bookmarkEnd w:id="1"/>
      <w:bookmarkEnd w:id="2"/>
      <w:r w:rsidRPr="005A46A4">
        <w:rPr>
          <w:rFonts w:cs="한컴바탕"/>
          <w:color w:val="000000"/>
        </w:rPr>
        <w:lastRenderedPageBreak/>
        <w:t>P-PA-AC-PI-0083</w:t>
      </w:r>
      <w:bookmarkEnd w:id="6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770583" w:rsidRPr="00A566C5" w:rsidTr="00BB1D91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770583" w:rsidRPr="00A566C5" w:rsidRDefault="005A46A4" w:rsidP="002B0156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진료과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의사명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770583" w:rsidRPr="00A566C5" w:rsidRDefault="00BB1D91" w:rsidP="002B0156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770583" w:rsidRPr="00A566C5" w:rsidRDefault="005A46A4" w:rsidP="002B0156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P-PA-AC-PI-0083</w:t>
            </w:r>
          </w:p>
        </w:tc>
      </w:tr>
      <w:tr w:rsidR="00770583" w:rsidRPr="00A566C5" w:rsidTr="00BB1D91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770583" w:rsidRPr="002F56D9" w:rsidRDefault="002F56D9" w:rsidP="002B0156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2F56D9">
              <w:rPr>
                <w:rFonts w:asciiTheme="minorEastAsia" w:eastAsiaTheme="minorEastAsia" w:hAnsiTheme="minorEastAsia" w:hint="eastAsia"/>
                <w:sz w:val="20"/>
              </w:rPr>
              <w:t>진료과</w:t>
            </w:r>
            <w:proofErr w:type="spellEnd"/>
            <w:r w:rsidRPr="002F56D9">
              <w:rPr>
                <w:rFonts w:asciiTheme="minorEastAsia" w:eastAsiaTheme="minorEastAsia" w:hAnsiTheme="minorEastAsia" w:hint="eastAsia"/>
                <w:sz w:val="20"/>
              </w:rPr>
              <w:t xml:space="preserve">, </w:t>
            </w:r>
            <w:proofErr w:type="spellStart"/>
            <w:r w:rsidRPr="002F56D9">
              <w:rPr>
                <w:rFonts w:asciiTheme="minorEastAsia" w:eastAsiaTheme="minorEastAsia" w:hAnsiTheme="minorEastAsia" w:hint="eastAsia"/>
                <w:sz w:val="20"/>
              </w:rPr>
              <w:t>의사명으로</w:t>
            </w:r>
            <w:proofErr w:type="spellEnd"/>
            <w:r w:rsidRPr="002F56D9">
              <w:rPr>
                <w:rFonts w:asciiTheme="minorEastAsia" w:eastAsiaTheme="minorEastAsia" w:hAnsiTheme="minorEastAsia" w:hint="eastAsia"/>
                <w:sz w:val="20"/>
              </w:rPr>
              <w:t xml:space="preserve"> 의사코드를 조회하여 선택할 수 있는 팝업</w:t>
            </w:r>
          </w:p>
        </w:tc>
      </w:tr>
      <w:tr w:rsidR="00770583" w:rsidRPr="00A566C5" w:rsidTr="002B0156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770583" w:rsidRPr="00E408D2" w:rsidRDefault="00770583" w:rsidP="002B0156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770583" w:rsidRPr="00A566C5" w:rsidRDefault="00B01FF0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B01FF0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HIS.PA\HIS.PA.CORE\UI\HIS.PA.CORE.AC.PM.UI\AttendingPhysicianAsk.xaml</w:t>
            </w:r>
          </w:p>
        </w:tc>
      </w:tr>
      <w:tr w:rsidR="00770583" w:rsidRPr="00A566C5" w:rsidTr="002B0156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770583" w:rsidRPr="00A566C5" w:rsidTr="002B0156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770583" w:rsidRPr="00A566C5" w:rsidRDefault="00770583" w:rsidP="002B0156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770583" w:rsidRPr="00A566C5" w:rsidTr="002B0156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770583" w:rsidRPr="00A566C5" w:rsidRDefault="005D4628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  <w:lang w:val="ko-KR"/>
              </w:rPr>
              <w:t>HCOM.</w:t>
            </w:r>
            <w:r>
              <w:rPr>
                <w:rFonts w:ascii="Courier New" w:hAnsi="Courier New" w:cs="Courier New"/>
                <w:sz w:val="20"/>
                <w:lang w:val="ko-KR"/>
              </w:rPr>
              <w:t>CNLRRUSD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770583" w:rsidRPr="00A566C5" w:rsidRDefault="005D4628" w:rsidP="002B015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시스템사용자정보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770583" w:rsidRPr="00A566C5" w:rsidRDefault="005D4628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770583" w:rsidRPr="00A566C5" w:rsidTr="002B0156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770583" w:rsidRPr="00A566C5" w:rsidRDefault="00735B41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HBIL.ACDPCDRD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770583" w:rsidRPr="00A566C5" w:rsidRDefault="00735B41" w:rsidP="002B015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5D4628">
              <w:rPr>
                <w:rFonts w:asciiTheme="minorEastAsia" w:eastAsiaTheme="minorEastAsia" w:hAnsiTheme="minorEastAsia" w:hint="eastAsia"/>
                <w:sz w:val="20"/>
              </w:rPr>
              <w:t>진료의진료과등록정보</w:t>
            </w:r>
            <w:proofErr w:type="spellEnd"/>
          </w:p>
        </w:tc>
        <w:tc>
          <w:tcPr>
            <w:tcW w:w="1580" w:type="dxa"/>
            <w:shd w:val="clear" w:color="auto" w:fill="auto"/>
            <w:vAlign w:val="center"/>
          </w:tcPr>
          <w:p w:rsidR="00770583" w:rsidRPr="00A566C5" w:rsidRDefault="005D4628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770583" w:rsidRPr="00A566C5" w:rsidTr="002B0156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770583" w:rsidRPr="00A566C5" w:rsidTr="002B0156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770583" w:rsidRPr="00A566C5" w:rsidTr="002B0156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770583" w:rsidRPr="00A566C5" w:rsidTr="002B0156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770583" w:rsidRPr="00A566C5" w:rsidRDefault="00770583" w:rsidP="002B015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770583" w:rsidRPr="00A566C5" w:rsidTr="00BB1D91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770583" w:rsidRPr="00A566C5" w:rsidRDefault="00770583" w:rsidP="002B015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770583" w:rsidRPr="00A566C5" w:rsidTr="002B0156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770583" w:rsidRPr="00A566C5" w:rsidRDefault="00C11F11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진료과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의사명으로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의사 조회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770583" w:rsidRPr="005D4628" w:rsidRDefault="005D4628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5D4628">
              <w:rPr>
                <w:rFonts w:ascii="Courier New" w:hAnsi="Courier New" w:cs="Courier New"/>
                <w:sz w:val="20"/>
              </w:rPr>
              <w:t>HIS.PA.CORE.AC.PM.SelectAttendingPhysician</w:t>
            </w:r>
            <w:proofErr w:type="spellEnd"/>
          </w:p>
        </w:tc>
      </w:tr>
      <w:tr w:rsidR="00770583" w:rsidRPr="00A566C5" w:rsidTr="002B0156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770583" w:rsidRPr="00A566C5" w:rsidRDefault="005D4628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세부진료과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의사명으로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의사 조회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770583" w:rsidRPr="005D4628" w:rsidRDefault="005D4628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5D4628">
              <w:rPr>
                <w:rFonts w:ascii="Courier New" w:hAnsi="Courier New" w:cs="Courier New"/>
                <w:sz w:val="20"/>
              </w:rPr>
              <w:t>HIS.PA.CORE.AC.PM.SelectAttendingPhysician_Detail</w:t>
            </w:r>
            <w:proofErr w:type="spellEnd"/>
          </w:p>
        </w:tc>
      </w:tr>
      <w:tr w:rsidR="00770583" w:rsidRPr="00A566C5" w:rsidTr="002B0156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770583" w:rsidRPr="00A566C5" w:rsidRDefault="00770583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770583" w:rsidRPr="00A566C5" w:rsidRDefault="00770583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770583" w:rsidRPr="00A566C5" w:rsidTr="002B0156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770583" w:rsidRPr="00A566C5" w:rsidRDefault="00770583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770583" w:rsidRPr="00A566C5" w:rsidRDefault="00770583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770583" w:rsidRPr="00A566C5" w:rsidTr="002B0156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770583" w:rsidRPr="00A566C5" w:rsidRDefault="00770583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770583" w:rsidRPr="00A566C5" w:rsidRDefault="00770583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770583" w:rsidRPr="00A566C5" w:rsidTr="002B0156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770583" w:rsidRPr="00A566C5" w:rsidRDefault="00770583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770583" w:rsidRPr="00A566C5" w:rsidRDefault="00770583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770583" w:rsidRPr="00A566C5" w:rsidTr="002B0156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770583" w:rsidRPr="00A566C5" w:rsidRDefault="00770583" w:rsidP="002B015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770583" w:rsidRPr="00A566C5" w:rsidRDefault="00770583" w:rsidP="002B0156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122E5F" w:rsidRDefault="00122E5F" w:rsidP="00770583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122E5F" w:rsidRDefault="00122E5F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454795" w:rsidRDefault="00454795" w:rsidP="00770583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>
            <wp:extent cx="5940425" cy="425659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583" w:rsidRDefault="00770583" w:rsidP="00770583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770583" w:rsidRPr="0029182B" w:rsidRDefault="00C11F11" w:rsidP="00F80C19">
      <w:pPr>
        <w:widowControl w:val="0"/>
        <w:numPr>
          <w:ilvl w:val="0"/>
          <w:numId w:val="23"/>
        </w:numPr>
        <w:tabs>
          <w:tab w:val="clear" w:pos="412"/>
          <w:tab w:val="num" w:pos="851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진료과와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의사명으로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의사를 검색한다.</w:t>
      </w:r>
    </w:p>
    <w:p w:rsidR="00D53F5D" w:rsidRPr="00D53F5D" w:rsidRDefault="00C11F11" w:rsidP="00F80C19">
      <w:pPr>
        <w:numPr>
          <w:ilvl w:val="1"/>
          <w:numId w:val="20"/>
        </w:numPr>
        <w:tabs>
          <w:tab w:val="num" w:pos="1201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선택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선택된 의사정보를 호출한 프로그램으로 정보를 전달한다.</w:t>
      </w:r>
    </w:p>
    <w:p w:rsidR="00770583" w:rsidRDefault="00770583" w:rsidP="00770583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24615D" w:rsidRDefault="00C11F11" w:rsidP="00F80C19">
      <w:pPr>
        <w:widowControl w:val="0"/>
        <w:numPr>
          <w:ilvl w:val="0"/>
          <w:numId w:val="24"/>
        </w:numPr>
        <w:tabs>
          <w:tab w:val="num" w:pos="851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조회 할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진료과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또는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의사명을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입력한다.</w:t>
      </w:r>
    </w:p>
    <w:p w:rsidR="00C11F11" w:rsidRDefault="00C11F11" w:rsidP="00F80C19">
      <w:pPr>
        <w:widowControl w:val="0"/>
        <w:numPr>
          <w:ilvl w:val="0"/>
          <w:numId w:val="24"/>
        </w:numPr>
        <w:tabs>
          <w:tab w:val="num" w:pos="851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의사 정보를 조회한다.</w:t>
      </w:r>
    </w:p>
    <w:p w:rsidR="00C11F11" w:rsidRPr="001F2D1B" w:rsidRDefault="00C11F11" w:rsidP="00F80C19">
      <w:pPr>
        <w:widowControl w:val="0"/>
        <w:numPr>
          <w:ilvl w:val="0"/>
          <w:numId w:val="24"/>
        </w:numPr>
        <w:tabs>
          <w:tab w:val="num" w:pos="851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조회된 의사 정보 리스트에서 의사를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선택한후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선택(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버튼을 누르거나 더블클릭으로 호출한 프로그램으로 의사정보를 전달한다.</w:t>
      </w:r>
    </w:p>
    <w:bookmarkEnd w:id="4"/>
    <w:bookmarkEnd w:id="5"/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7" w:name="_Toc471406664"/>
      <w:r w:rsidRPr="005A46A4">
        <w:rPr>
          <w:rFonts w:cs="한컴바탕"/>
          <w:color w:val="000000"/>
        </w:rPr>
        <w:lastRenderedPageBreak/>
        <w:t>P-PA-AC-PI-008</w:t>
      </w:r>
      <w:r>
        <w:rPr>
          <w:rFonts w:cs="한컴바탕"/>
          <w:color w:val="000000"/>
        </w:rPr>
        <w:t>4</w:t>
      </w:r>
      <w:bookmarkEnd w:id="7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0C3529">
              <w:rPr>
                <w:rFonts w:asciiTheme="minorEastAsia" w:eastAsiaTheme="minorEastAsia" w:hAnsiTheme="minorEastAsia" w:hint="eastAsia"/>
                <w:sz w:val="20"/>
              </w:rPr>
              <w:t>의사/</w:t>
            </w:r>
            <w:proofErr w:type="spellStart"/>
            <w:r w:rsidRPr="000C3529">
              <w:rPr>
                <w:rFonts w:asciiTheme="minorEastAsia" w:eastAsiaTheme="minorEastAsia" w:hAnsiTheme="minorEastAsia" w:hint="eastAsia"/>
                <w:sz w:val="20"/>
              </w:rPr>
              <w:t>진료과</w:t>
            </w:r>
            <w:proofErr w:type="spellEnd"/>
            <w:r w:rsidRPr="000C3529">
              <w:rPr>
                <w:rFonts w:asciiTheme="minorEastAsia" w:eastAsiaTheme="minorEastAsia" w:hAnsiTheme="minorEastAsia" w:hint="eastAsia"/>
                <w:sz w:val="20"/>
              </w:rPr>
              <w:t>/</w:t>
            </w:r>
            <w:proofErr w:type="spellStart"/>
            <w:r w:rsidRPr="000C3529">
              <w:rPr>
                <w:rFonts w:asciiTheme="minorEastAsia" w:eastAsiaTheme="minorEastAsia" w:hAnsiTheme="minorEastAsia" w:hint="eastAsia"/>
                <w:sz w:val="20"/>
              </w:rPr>
              <w:t>질환명</w:t>
            </w:r>
            <w:proofErr w:type="spellEnd"/>
            <w:r w:rsidRPr="000C3529">
              <w:rPr>
                <w:rFonts w:asciiTheme="minorEastAsia" w:eastAsiaTheme="minorEastAsia" w:hAnsiTheme="minorEastAsia" w:hint="eastAsia"/>
                <w:sz w:val="20"/>
              </w:rPr>
              <w:t xml:space="preserve"> 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P-PA-AC-PI-008</w:t>
            </w:r>
            <w:r w:rsidR="000C3529">
              <w:rPr>
                <w:rFonts w:asciiTheme="minorEastAsia" w:eastAsiaTheme="minorEastAsia" w:hAnsiTheme="minorEastAsia"/>
                <w:sz w:val="20"/>
              </w:rPr>
              <w:t>4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2F56D9" w:rsidRDefault="002F56D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2F56D9">
              <w:rPr>
                <w:rFonts w:asciiTheme="minorEastAsia" w:eastAsiaTheme="minorEastAsia" w:hAnsiTheme="minorEastAsia" w:hint="eastAsia"/>
                <w:sz w:val="20"/>
              </w:rPr>
              <w:t>진료과</w:t>
            </w:r>
            <w:proofErr w:type="spellEnd"/>
            <w:r w:rsidRPr="002F56D9">
              <w:rPr>
                <w:rFonts w:asciiTheme="minorEastAsia" w:eastAsiaTheme="minorEastAsia" w:hAnsiTheme="minorEastAsia" w:hint="eastAsia"/>
                <w:sz w:val="20"/>
              </w:rPr>
              <w:t xml:space="preserve">, </w:t>
            </w:r>
            <w:proofErr w:type="spellStart"/>
            <w:r w:rsidRPr="002F56D9">
              <w:rPr>
                <w:rFonts w:asciiTheme="minorEastAsia" w:eastAsiaTheme="minorEastAsia" w:hAnsiTheme="minorEastAsia" w:hint="eastAsia"/>
                <w:sz w:val="20"/>
              </w:rPr>
              <w:t>의사명</w:t>
            </w:r>
            <w:proofErr w:type="spellEnd"/>
            <w:r w:rsidRPr="002F56D9">
              <w:rPr>
                <w:rFonts w:asciiTheme="minorEastAsia" w:eastAsiaTheme="minorEastAsia" w:hAnsiTheme="minorEastAsia" w:hint="eastAsia"/>
                <w:sz w:val="20"/>
              </w:rPr>
              <w:t xml:space="preserve">, </w:t>
            </w:r>
            <w:proofErr w:type="spellStart"/>
            <w:r w:rsidRPr="002F56D9">
              <w:rPr>
                <w:rFonts w:asciiTheme="minorEastAsia" w:eastAsiaTheme="minorEastAsia" w:hAnsiTheme="minorEastAsia" w:hint="eastAsia"/>
                <w:sz w:val="20"/>
              </w:rPr>
              <w:t>질환명으로</w:t>
            </w:r>
            <w:proofErr w:type="spellEnd"/>
            <w:r w:rsidRPr="002F56D9">
              <w:rPr>
                <w:rFonts w:asciiTheme="minorEastAsia" w:eastAsiaTheme="minorEastAsia" w:hAnsiTheme="minorEastAsia" w:hint="eastAsia"/>
                <w:sz w:val="20"/>
              </w:rPr>
              <w:t xml:space="preserve"> 조회하여 의사코드를 선택할 수 있는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454795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B01FF0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HIS.PA\HIS.PA.CORE\UI\HIS.PA.CORE.AC.PM.UI\AttendingPhysicianAsk.xaml</w:t>
            </w:r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9B373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ACDPCDRD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9B373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9B3734">
              <w:rPr>
                <w:rFonts w:asciiTheme="minorEastAsia" w:eastAsiaTheme="minorEastAsia" w:hAnsiTheme="minorEastAsia" w:hint="eastAsia"/>
                <w:sz w:val="20"/>
              </w:rPr>
              <w:t>진료의진료과등록정보</w:t>
            </w:r>
            <w:proofErr w:type="spellEnd"/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9B373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2F56D9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진료과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의사명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질환명으로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의사 조회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9B3734" w:rsidRDefault="009B373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9B3734">
              <w:rPr>
                <w:rFonts w:ascii="Courier New" w:hAnsi="Courier New" w:cs="Courier New"/>
                <w:sz w:val="20"/>
              </w:rPr>
              <w:t>HIS.PA.CORE.AC.PM.SelAttendingPhysicianRsvAsk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454795" w:rsidRDefault="00454795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>
            <wp:extent cx="5940425" cy="3992061"/>
            <wp:effectExtent l="0" t="0" r="317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2F56D9" w:rsidP="0079751C">
      <w:pPr>
        <w:widowControl w:val="0"/>
        <w:numPr>
          <w:ilvl w:val="0"/>
          <w:numId w:val="25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진료과와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의사명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>,</w:t>
      </w:r>
      <w:r>
        <w:rPr>
          <w:rFonts w:asciiTheme="minorEastAsia" w:eastAsiaTheme="minorEastAsia" w:hAnsiTheme="minorEastAsia" w:cs="굴림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질환명으로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의사를 조회한다.</w:t>
      </w:r>
    </w:p>
    <w:p w:rsidR="005A46A4" w:rsidRPr="002F56D9" w:rsidRDefault="002F56D9" w:rsidP="002F56D9">
      <w:pPr>
        <w:numPr>
          <w:ilvl w:val="1"/>
          <w:numId w:val="20"/>
        </w:numPr>
        <w:tabs>
          <w:tab w:val="num" w:pos="1201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>선택</w:t>
      </w:r>
      <w:r w:rsidR="005A46A4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선택된 의사정보를 호출한 프로그램으로 정보를 전달한다.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7F5683" w:rsidRDefault="007F5683" w:rsidP="0079751C">
      <w:pPr>
        <w:widowControl w:val="0"/>
        <w:numPr>
          <w:ilvl w:val="0"/>
          <w:numId w:val="26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조회 할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진료과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또는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의사명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,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질환명을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입력한다.</w:t>
      </w:r>
    </w:p>
    <w:p w:rsidR="007F5683" w:rsidRDefault="007F5683" w:rsidP="0079751C">
      <w:pPr>
        <w:widowControl w:val="0"/>
        <w:numPr>
          <w:ilvl w:val="0"/>
          <w:numId w:val="26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의사 정보를 조회한다.</w:t>
      </w:r>
    </w:p>
    <w:p w:rsidR="005A46A4" w:rsidRPr="007F5683" w:rsidRDefault="007F5683" w:rsidP="0079751C">
      <w:pPr>
        <w:widowControl w:val="0"/>
        <w:numPr>
          <w:ilvl w:val="0"/>
          <w:numId w:val="26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조회된 의사 정보 리스트에서 의사를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선택한후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선택(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버튼을 누르거나 더블클릭으로 호출한 프로그램으로 의사정보를 전달한다.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8" w:name="_Toc471406665"/>
      <w:r w:rsidRPr="005A46A4">
        <w:rPr>
          <w:rFonts w:cs="한컴바탕"/>
          <w:color w:val="000000"/>
        </w:rPr>
        <w:lastRenderedPageBreak/>
        <w:t>P-PA-AC-PI-008</w:t>
      </w:r>
      <w:r>
        <w:rPr>
          <w:rFonts w:cs="한컴바탕"/>
          <w:color w:val="000000"/>
        </w:rPr>
        <w:t>5</w:t>
      </w:r>
      <w:bookmarkEnd w:id="8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0C3529">
              <w:rPr>
                <w:rFonts w:asciiTheme="minorEastAsia" w:eastAsiaTheme="minorEastAsia" w:hAnsiTheme="minorEastAsia" w:hint="eastAsia"/>
                <w:sz w:val="20"/>
              </w:rPr>
              <w:t>진료과</w:t>
            </w:r>
            <w:proofErr w:type="spellEnd"/>
            <w:r w:rsidRPr="000C3529">
              <w:rPr>
                <w:rFonts w:asciiTheme="minorEastAsia" w:eastAsiaTheme="minorEastAsia" w:hAnsiTheme="minorEastAsia" w:hint="eastAsia"/>
                <w:sz w:val="20"/>
              </w:rPr>
              <w:t>/의사/</w:t>
            </w:r>
            <w:proofErr w:type="spellStart"/>
            <w:r w:rsidRPr="000C3529">
              <w:rPr>
                <w:rFonts w:asciiTheme="minorEastAsia" w:eastAsiaTheme="minorEastAsia" w:hAnsiTheme="minorEastAsia" w:hint="eastAsia"/>
                <w:sz w:val="20"/>
              </w:rPr>
              <w:t>진료과</w:t>
            </w:r>
            <w:proofErr w:type="spellEnd"/>
            <w:r w:rsidRPr="000C3529">
              <w:rPr>
                <w:rFonts w:asciiTheme="minorEastAsia" w:eastAsiaTheme="minorEastAsia" w:hAnsiTheme="minorEastAsia" w:hint="eastAsia"/>
                <w:sz w:val="20"/>
              </w:rPr>
              <w:t xml:space="preserve"> 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P-PA-AC-PI-008</w:t>
            </w:r>
            <w:r w:rsidR="000C3529">
              <w:rPr>
                <w:rFonts w:asciiTheme="minorEastAsia" w:eastAsiaTheme="minorEastAsia" w:hAnsiTheme="minorEastAsia"/>
                <w:sz w:val="20"/>
              </w:rPr>
              <w:t>5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0A3795" w:rsidRDefault="000A3795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0A3795">
              <w:rPr>
                <w:rFonts w:asciiTheme="minorEastAsia" w:eastAsiaTheme="minorEastAsia" w:hAnsiTheme="minorEastAsia" w:hint="eastAsia"/>
                <w:sz w:val="20"/>
              </w:rPr>
              <w:t xml:space="preserve">의사코드를 </w:t>
            </w:r>
            <w:proofErr w:type="spellStart"/>
            <w:r w:rsidRPr="000A3795">
              <w:rPr>
                <w:rFonts w:asciiTheme="minorEastAsia" w:eastAsiaTheme="minorEastAsia" w:hAnsiTheme="minorEastAsia" w:hint="eastAsia"/>
                <w:sz w:val="20"/>
              </w:rPr>
              <w:t>진료과</w:t>
            </w:r>
            <w:proofErr w:type="spellEnd"/>
            <w:r w:rsidRPr="000A3795">
              <w:rPr>
                <w:rFonts w:asciiTheme="minorEastAsia" w:eastAsiaTheme="minorEastAsia" w:hAnsiTheme="minorEastAsia" w:hint="eastAsia"/>
                <w:sz w:val="20"/>
              </w:rPr>
              <w:t xml:space="preserve">, </w:t>
            </w:r>
            <w:proofErr w:type="spellStart"/>
            <w:r w:rsidRPr="000A3795">
              <w:rPr>
                <w:rFonts w:asciiTheme="minorEastAsia" w:eastAsiaTheme="minorEastAsia" w:hAnsiTheme="minorEastAsia" w:hint="eastAsia"/>
                <w:sz w:val="20"/>
              </w:rPr>
              <w:t>의사명으로</w:t>
            </w:r>
            <w:proofErr w:type="spellEnd"/>
            <w:r w:rsidRPr="000A3795">
              <w:rPr>
                <w:rFonts w:asciiTheme="minorEastAsia" w:eastAsiaTheme="minorEastAsia" w:hAnsiTheme="minorEastAsia" w:hint="eastAsia"/>
                <w:sz w:val="20"/>
              </w:rPr>
              <w:t xml:space="preserve"> 조회하여 선택할 수 있는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1C3810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1C3810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HIS.PA.CORE.AC.PM.UI</w:t>
            </w:r>
            <w:r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;</w:t>
            </w:r>
            <w:r>
              <w:t xml:space="preserve"> </w:t>
            </w:r>
            <w:proofErr w:type="spellStart"/>
            <w:r w:rsidRPr="001C3810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AttendingPhysicianAsk.xaml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7957CF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PDEDBMSM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7957CF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7957CF">
              <w:rPr>
                <w:rFonts w:asciiTheme="minorEastAsia" w:eastAsiaTheme="minorEastAsia" w:hAnsiTheme="minorEastAsia" w:hint="eastAsia"/>
                <w:sz w:val="20"/>
              </w:rPr>
              <w:t>부서기본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7957CF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E3166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의사명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진료과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의사 조회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7957CF" w:rsidRDefault="007957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957CF">
              <w:rPr>
                <w:rFonts w:ascii="Courier New" w:hAnsi="Courier New" w:cs="Courier New"/>
                <w:sz w:val="20"/>
              </w:rPr>
              <w:t>HIS.PA.CORE.AC.PM.SelAttendingPhysicianAsk_Nur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7957CF" w:rsidRDefault="007957CF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929640</wp:posOffset>
                </wp:positionV>
                <wp:extent cx="2609850" cy="74295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42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DC0AB" id="직사각형 7" o:spid="_x0000_s1026" style="position:absolute;left:0;text-align:left;margin-left:43.85pt;margin-top:73.2pt;width:205.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" fillcolor="#0f243e [1615]" strokecolor="#0f243e [1615]" strokeweight="2pt"/>
            </w:pict>
          </mc:Fallback>
        </mc:AlternateContent>
      </w:r>
      <w:r>
        <w:rPr>
          <w:rFonts w:ascii="굴림체" w:eastAsia="굴림체" w:cs="굴림체" w:hint="eastAsia"/>
          <w:noProof/>
          <w:sz w:val="18"/>
          <w:szCs w:val="18"/>
        </w:rPr>
        <w:drawing>
          <wp:inline distT="0" distB="0" distL="0" distR="0">
            <wp:extent cx="5940425" cy="4223736"/>
            <wp:effectExtent l="0" t="0" r="3175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E3166F" w:rsidRPr="0029182B" w:rsidRDefault="00E3166F" w:rsidP="0079751C">
      <w:pPr>
        <w:widowControl w:val="0"/>
        <w:numPr>
          <w:ilvl w:val="0"/>
          <w:numId w:val="27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진료과와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의사명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의사를 조회한다.</w:t>
      </w:r>
    </w:p>
    <w:p w:rsidR="00E3166F" w:rsidRPr="002F56D9" w:rsidRDefault="00E3166F" w:rsidP="00E3166F">
      <w:pPr>
        <w:numPr>
          <w:ilvl w:val="1"/>
          <w:numId w:val="20"/>
        </w:numPr>
        <w:tabs>
          <w:tab w:val="num" w:pos="1201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선택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선택된 의사정보를 호출한 프로그램으로 정보를 전달한다.</w:t>
      </w:r>
    </w:p>
    <w:p w:rsidR="00E3166F" w:rsidRDefault="00E3166F" w:rsidP="00E3166F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E3166F" w:rsidRDefault="00E3166F" w:rsidP="0079751C">
      <w:pPr>
        <w:widowControl w:val="0"/>
        <w:numPr>
          <w:ilvl w:val="0"/>
          <w:numId w:val="28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조회 할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진료과를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콤보박스로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선택 또는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진료과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입력란에 입력하고,</w:t>
      </w:r>
      <w:r>
        <w:rPr>
          <w:rFonts w:asciiTheme="minorEastAsia" w:eastAsiaTheme="minorEastAsia" w:hAnsiTheme="minorEastAsia" w:cs="굴림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의사명을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입력한다.</w:t>
      </w:r>
    </w:p>
    <w:p w:rsidR="00E3166F" w:rsidRDefault="00E3166F" w:rsidP="0079751C">
      <w:pPr>
        <w:widowControl w:val="0"/>
        <w:numPr>
          <w:ilvl w:val="0"/>
          <w:numId w:val="28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의사 정보를 조회한다.</w:t>
      </w:r>
    </w:p>
    <w:p w:rsidR="00E3166F" w:rsidRPr="007F5683" w:rsidRDefault="00E3166F" w:rsidP="0079751C">
      <w:pPr>
        <w:widowControl w:val="0"/>
        <w:numPr>
          <w:ilvl w:val="0"/>
          <w:numId w:val="28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조회된 의사 정보 리스트에서 의사를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선택한후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선택(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버튼을 누르거나 더블클릭으로 호출한 프로그램으로 의사정보를 전달한다.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9" w:name="_Toc471406666"/>
      <w:r w:rsidRPr="005A46A4">
        <w:rPr>
          <w:rFonts w:cs="한컴바탕"/>
          <w:color w:val="000000"/>
        </w:rPr>
        <w:lastRenderedPageBreak/>
        <w:t>P-PA-AC-PI-008</w:t>
      </w:r>
      <w:r>
        <w:rPr>
          <w:rFonts w:cs="한컴바탕"/>
          <w:color w:val="000000"/>
        </w:rPr>
        <w:t>6</w:t>
      </w:r>
      <w:bookmarkEnd w:id="9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0C3529">
              <w:rPr>
                <w:rFonts w:asciiTheme="minorEastAsia" w:eastAsiaTheme="minorEastAsia" w:hAnsiTheme="minorEastAsia" w:hint="eastAsia"/>
                <w:sz w:val="20"/>
              </w:rPr>
              <w:t>공통코드 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P-PA-AC-PI-008</w:t>
            </w:r>
            <w:r w:rsidR="000C3529">
              <w:rPr>
                <w:rFonts w:asciiTheme="minorEastAsia" w:eastAsiaTheme="minorEastAsia" w:hAnsiTheme="minorEastAsia"/>
                <w:sz w:val="20"/>
              </w:rPr>
              <w:t>6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E3166F" w:rsidRDefault="00E3166F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E3166F">
              <w:rPr>
                <w:rFonts w:asciiTheme="minorEastAsia" w:eastAsiaTheme="minorEastAsia" w:hAnsiTheme="minorEastAsia" w:hint="eastAsia"/>
                <w:sz w:val="20"/>
              </w:rPr>
              <w:t>공통코드를 불러오는 일반적인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454795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454795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C:\HIS\HIS.PA\HIS.PA.CORE\UI\HIS.PA.CORE.AC.PM.UI\CommonCodePopupAsk.xaml</w:t>
            </w:r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972A9E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CCCCCSTE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972A9E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972A9E">
              <w:rPr>
                <w:rFonts w:asciiTheme="minorEastAsia" w:eastAsiaTheme="minorEastAsia" w:hAnsiTheme="minorEastAsia" w:hint="eastAsia"/>
                <w:sz w:val="20"/>
              </w:rPr>
              <w:t>공통그룹코드상세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972A9E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E3166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공통코드 조회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972A9E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HIS.PA.CORE.SelectMCCodeCommonCode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454795" w:rsidRDefault="00454795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>
            <wp:extent cx="5940425" cy="4332907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E3166F" w:rsidP="0079751C">
      <w:pPr>
        <w:widowControl w:val="0"/>
        <w:numPr>
          <w:ilvl w:val="0"/>
          <w:numId w:val="29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호출한 프로그램에서 넘겨준 기</w:t>
      </w:r>
      <w:r w:rsidR="00AA128F">
        <w:rPr>
          <w:rFonts w:asciiTheme="minorEastAsia" w:eastAsiaTheme="minorEastAsia" w:hAnsiTheme="minorEastAsia" w:cs="굴림" w:hint="eastAsia"/>
          <w:color w:val="000000"/>
        </w:rPr>
        <w:t>준</w:t>
      </w:r>
      <w:r>
        <w:rPr>
          <w:rFonts w:asciiTheme="minorEastAsia" w:eastAsiaTheme="minorEastAsia" w:hAnsiTheme="minorEastAsia" w:cs="굴림" w:hint="eastAsia"/>
          <w:color w:val="000000"/>
        </w:rPr>
        <w:t>의 공통코드정보를 조회한다.</w:t>
      </w:r>
    </w:p>
    <w:p w:rsidR="005A46A4" w:rsidRPr="00D53F5D" w:rsidRDefault="00E3166F" w:rsidP="005A46A4">
      <w:pPr>
        <w:numPr>
          <w:ilvl w:val="1"/>
          <w:numId w:val="20"/>
        </w:numPr>
        <w:tabs>
          <w:tab w:val="num" w:pos="1201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선택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선택된 공통코드를 호출한 프로그램으로 정보를 전달한다.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E3166F" w:rsidP="0079751C">
      <w:pPr>
        <w:widowControl w:val="0"/>
        <w:numPr>
          <w:ilvl w:val="0"/>
          <w:numId w:val="3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팝업이 호출되면서 요청된 특정 공통코드의 정보를 조회한다.</w:t>
      </w:r>
    </w:p>
    <w:p w:rsidR="00E3166F" w:rsidRPr="001F2D1B" w:rsidRDefault="00E3166F" w:rsidP="0079751C">
      <w:pPr>
        <w:widowControl w:val="0"/>
        <w:numPr>
          <w:ilvl w:val="0"/>
          <w:numId w:val="3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조회된 공통코드 리스트를 선택하여 선택(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호출한 프로그램에 공통코드 정보를 전달한다.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10" w:name="_Toc471406667"/>
      <w:r w:rsidRPr="005A46A4">
        <w:rPr>
          <w:rFonts w:cs="한컴바탕"/>
          <w:color w:val="000000"/>
        </w:rPr>
        <w:lastRenderedPageBreak/>
        <w:t>P-PA-AC-PI-008</w:t>
      </w:r>
      <w:r>
        <w:rPr>
          <w:rFonts w:cs="한컴바탕"/>
          <w:color w:val="000000"/>
        </w:rPr>
        <w:t>7</w:t>
      </w:r>
      <w:bookmarkEnd w:id="10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0C3529">
              <w:rPr>
                <w:rFonts w:asciiTheme="minorEastAsia" w:eastAsiaTheme="minorEastAsia" w:hAnsiTheme="minorEastAsia" w:hint="eastAsia"/>
                <w:sz w:val="20"/>
              </w:rPr>
              <w:t>콤보</w:t>
            </w:r>
            <w:proofErr w:type="spellEnd"/>
            <w:r w:rsidRPr="000C3529">
              <w:rPr>
                <w:rFonts w:asciiTheme="minorEastAsia" w:eastAsiaTheme="minorEastAsia" w:hAnsiTheme="minorEastAsia" w:hint="eastAsia"/>
                <w:sz w:val="20"/>
              </w:rPr>
              <w:t xml:space="preserve"> 공통코드 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P-PA-AC-PI-008</w:t>
            </w:r>
            <w:r w:rsidR="000C3529">
              <w:rPr>
                <w:rFonts w:asciiTheme="minorEastAsia" w:eastAsiaTheme="minorEastAsia" w:hAnsiTheme="minorEastAsia"/>
                <w:sz w:val="20"/>
              </w:rPr>
              <w:t>7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A128F" w:rsidRDefault="00AA128F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AA128F">
              <w:rPr>
                <w:rFonts w:asciiTheme="minorEastAsia" w:eastAsiaTheme="minorEastAsia" w:hAnsiTheme="minorEastAsia" w:hint="eastAsia"/>
                <w:sz w:val="20"/>
              </w:rPr>
              <w:t xml:space="preserve">중분류의 그룹을 </w:t>
            </w:r>
            <w:proofErr w:type="spellStart"/>
            <w:r w:rsidRPr="00AA128F">
              <w:rPr>
                <w:rFonts w:asciiTheme="minorEastAsia" w:eastAsiaTheme="minorEastAsia" w:hAnsiTheme="minorEastAsia" w:hint="eastAsia"/>
                <w:sz w:val="20"/>
              </w:rPr>
              <w:t>콤보박스로</w:t>
            </w:r>
            <w:proofErr w:type="spellEnd"/>
            <w:r w:rsidRPr="00AA128F">
              <w:rPr>
                <w:rFonts w:asciiTheme="minorEastAsia" w:eastAsiaTheme="minorEastAsia" w:hAnsiTheme="minorEastAsia" w:hint="eastAsia"/>
                <w:sz w:val="20"/>
              </w:rPr>
              <w:t xml:space="preserve"> 선택하여 공통코드를 선택할 수 있는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2F74CB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2F74CB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HIS.PA.CORE.AC.PM.UI</w:t>
            </w:r>
            <w:r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;</w:t>
            </w:r>
            <w:r>
              <w:t xml:space="preserve"> </w:t>
            </w:r>
            <w:r w:rsidRPr="002F74CB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CommonCodePopupAsk2.xaml</w:t>
            </w:r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643D23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CCCCCSTE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643D23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43D23">
              <w:rPr>
                <w:rFonts w:asciiTheme="minorEastAsia" w:eastAsiaTheme="minorEastAsia" w:hAnsiTheme="minorEastAsia" w:hint="eastAsia"/>
                <w:sz w:val="20"/>
              </w:rPr>
              <w:t>공통그룹코드상세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643D23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A24456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그룹별 </w:t>
            </w:r>
            <w:r w:rsidR="00AA128F">
              <w:rPr>
                <w:rFonts w:asciiTheme="minorEastAsia" w:eastAsiaTheme="minorEastAsia" w:hAnsiTheme="minorEastAsia" w:hint="eastAsia"/>
                <w:sz w:val="20"/>
              </w:rPr>
              <w:t>공통코드 조회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643D23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HIS.PA.CORE.SelectMCCodeCommonCode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643D23" w:rsidRDefault="00643D23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>
            <wp:extent cx="5940425" cy="4390345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AA128F" w:rsidRPr="0029182B" w:rsidRDefault="00AA128F" w:rsidP="0079751C">
      <w:pPr>
        <w:widowControl w:val="0"/>
        <w:numPr>
          <w:ilvl w:val="0"/>
          <w:numId w:val="33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호출한 프로그램에서 넘겨준 기준의 그룹별 공통코드정보를 조회한다.</w:t>
      </w:r>
    </w:p>
    <w:p w:rsidR="00AA128F" w:rsidRDefault="00AA128F" w:rsidP="0079751C">
      <w:pPr>
        <w:numPr>
          <w:ilvl w:val="1"/>
          <w:numId w:val="33"/>
        </w:numPr>
        <w:wordWrap w:val="0"/>
        <w:adjustRightInd/>
        <w:spacing w:line="218" w:lineRule="atLeast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기본그룹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호출된 프로그램에서 넘겨준 기준에 의해 분류된 중분류 공통코드</w:t>
      </w:r>
    </w:p>
    <w:p w:rsidR="005A46A4" w:rsidRPr="00AA128F" w:rsidRDefault="00AA128F" w:rsidP="0079751C">
      <w:pPr>
        <w:numPr>
          <w:ilvl w:val="1"/>
          <w:numId w:val="33"/>
        </w:numPr>
        <w:wordWrap w:val="0"/>
        <w:adjustRightInd/>
        <w:spacing w:line="218" w:lineRule="atLeast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선택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선택된 공통코드를 호출한 프로그램으로 정보를 전달한다</w:t>
      </w:r>
      <w:r w:rsidRPr="00AA128F">
        <w:rPr>
          <w:rFonts w:asciiTheme="minorEastAsia" w:eastAsiaTheme="minorEastAsia" w:hAnsiTheme="minorEastAsia" w:cs="굴림" w:hint="eastAsia"/>
          <w:color w:val="000000"/>
        </w:rPr>
        <w:t>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AA128F" w:rsidP="0079751C">
      <w:pPr>
        <w:widowControl w:val="0"/>
        <w:numPr>
          <w:ilvl w:val="0"/>
          <w:numId w:val="32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팝업이 호출되면서 요청된 정보의 중분류가 정의되어 조회된다.</w:t>
      </w:r>
    </w:p>
    <w:p w:rsidR="00AA128F" w:rsidRDefault="00AA128F" w:rsidP="0079751C">
      <w:pPr>
        <w:widowControl w:val="0"/>
        <w:numPr>
          <w:ilvl w:val="0"/>
          <w:numId w:val="32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기본그룹을 선택하면 해당 그룹에 정의된 공통코드가 조회된다.</w:t>
      </w:r>
    </w:p>
    <w:p w:rsidR="00AA128F" w:rsidRPr="00AA128F" w:rsidRDefault="00AA128F" w:rsidP="0079751C">
      <w:pPr>
        <w:widowControl w:val="0"/>
        <w:numPr>
          <w:ilvl w:val="0"/>
          <w:numId w:val="32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조회된 공통코드 리스트를 선택하여 선택(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호출한 프로그램에 공통코드 정보를 전달한다.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11" w:name="_Toc471406668"/>
      <w:r w:rsidRPr="005A46A4">
        <w:rPr>
          <w:rFonts w:cs="한컴바탕"/>
          <w:color w:val="000000"/>
        </w:rPr>
        <w:lastRenderedPageBreak/>
        <w:t>P-PA-AC-PI-00</w:t>
      </w:r>
      <w:r>
        <w:rPr>
          <w:rFonts w:cs="한컴바탕"/>
          <w:color w:val="000000"/>
        </w:rPr>
        <w:t>91</w:t>
      </w:r>
      <w:bookmarkEnd w:id="11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A5DCF">
        <w:trPr>
          <w:trHeight w:val="454"/>
        </w:trPr>
        <w:tc>
          <w:tcPr>
            <w:tcW w:w="2161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0C3529">
              <w:rPr>
                <w:rFonts w:asciiTheme="minorEastAsia" w:eastAsiaTheme="minorEastAsia" w:hAnsiTheme="minorEastAsia" w:hint="eastAsia"/>
                <w:sz w:val="20"/>
              </w:rPr>
              <w:t>월별진료예약현황조회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9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P-PA-AC-PI-0091</w:t>
            </w:r>
          </w:p>
        </w:tc>
      </w:tr>
      <w:tr w:rsidR="005A46A4" w:rsidRPr="00A566C5" w:rsidTr="000A5DCF">
        <w:trPr>
          <w:trHeight w:val="454"/>
        </w:trPr>
        <w:tc>
          <w:tcPr>
            <w:tcW w:w="2161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6" w:type="dxa"/>
            <w:gridSpan w:val="8"/>
            <w:shd w:val="clear" w:color="auto" w:fill="auto"/>
            <w:vAlign w:val="center"/>
          </w:tcPr>
          <w:p w:rsidR="005A46A4" w:rsidRPr="00A56FF4" w:rsidRDefault="00A56FF4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A56FF4">
              <w:rPr>
                <w:rFonts w:asciiTheme="minorEastAsia" w:eastAsiaTheme="minorEastAsia" w:hAnsiTheme="minorEastAsia" w:hint="eastAsia"/>
                <w:sz w:val="20"/>
              </w:rPr>
              <w:t>외래진료예약시</w:t>
            </w:r>
            <w:proofErr w:type="spellEnd"/>
            <w:r w:rsidRPr="00A56FF4">
              <w:rPr>
                <w:rFonts w:asciiTheme="minorEastAsia" w:eastAsiaTheme="minorEastAsia" w:hAnsiTheme="minorEastAsia" w:hint="eastAsia"/>
                <w:sz w:val="20"/>
              </w:rPr>
              <w:t xml:space="preserve"> 해당 의사의 </w:t>
            </w:r>
            <w:proofErr w:type="spellStart"/>
            <w:r w:rsidRPr="00A56FF4">
              <w:rPr>
                <w:rFonts w:asciiTheme="minorEastAsia" w:eastAsiaTheme="minorEastAsia" w:hAnsiTheme="minorEastAsia" w:hint="eastAsia"/>
                <w:sz w:val="20"/>
              </w:rPr>
              <w:t>스케쥴을</w:t>
            </w:r>
            <w:proofErr w:type="spellEnd"/>
            <w:r w:rsidRPr="00A56FF4">
              <w:rPr>
                <w:rFonts w:asciiTheme="minorEastAsia" w:eastAsiaTheme="minorEastAsia" w:hAnsiTheme="minorEastAsia" w:hint="eastAsia"/>
                <w:sz w:val="20"/>
              </w:rPr>
              <w:t xml:space="preserve"> 표시해 진료일자와 시간을 </w:t>
            </w:r>
            <w:proofErr w:type="spellStart"/>
            <w:r w:rsidRPr="00A56FF4">
              <w:rPr>
                <w:rFonts w:asciiTheme="minorEastAsia" w:eastAsiaTheme="minorEastAsia" w:hAnsiTheme="minorEastAsia" w:hint="eastAsia"/>
                <w:sz w:val="20"/>
              </w:rPr>
              <w:t>선택할수</w:t>
            </w:r>
            <w:proofErr w:type="spellEnd"/>
            <w:r w:rsidRPr="00A56FF4">
              <w:rPr>
                <w:rFonts w:asciiTheme="minorEastAsia" w:eastAsiaTheme="minorEastAsia" w:hAnsiTheme="minorEastAsia" w:hint="eastAsia"/>
                <w:sz w:val="20"/>
              </w:rPr>
              <w:t xml:space="preserve"> 있는 팝업</w:t>
            </w:r>
          </w:p>
        </w:tc>
      </w:tr>
      <w:tr w:rsidR="005A46A4" w:rsidRPr="00A566C5" w:rsidTr="000A5DCF">
        <w:trPr>
          <w:trHeight w:val="454"/>
        </w:trPr>
        <w:tc>
          <w:tcPr>
            <w:tcW w:w="2161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6" w:type="dxa"/>
            <w:gridSpan w:val="8"/>
            <w:shd w:val="clear" w:color="auto" w:fill="auto"/>
            <w:vAlign w:val="center"/>
          </w:tcPr>
          <w:p w:rsidR="005A46A4" w:rsidRPr="00A566C5" w:rsidRDefault="002C761B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proofErr w:type="spellStart"/>
            <w:r w:rsidRPr="002C761B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HIS.PA.AC.PE.AP.UI;EachMonthMedReservationCrccmAsk.xaml</w:t>
            </w:r>
            <w:proofErr w:type="spellEnd"/>
          </w:p>
        </w:tc>
      </w:tr>
      <w:tr w:rsidR="005A46A4" w:rsidRPr="00A566C5" w:rsidTr="000A5DCF">
        <w:trPr>
          <w:trHeight w:val="454"/>
        </w:trPr>
        <w:tc>
          <w:tcPr>
            <w:tcW w:w="4738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9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A5DCF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1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A5DCF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0A5DCF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ACDPCSCD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0A5DCF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A5DCF">
              <w:rPr>
                <w:rFonts w:asciiTheme="minorEastAsia" w:eastAsiaTheme="minorEastAsia" w:hAnsiTheme="minorEastAsia" w:hint="eastAsia"/>
                <w:sz w:val="20"/>
              </w:rPr>
              <w:t>외래진료일정정보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0A5DCF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A5DCF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A5DCF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A5DCF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A5DCF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A5DCF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A5DCF">
        <w:trPr>
          <w:trHeight w:val="454"/>
        </w:trPr>
        <w:tc>
          <w:tcPr>
            <w:tcW w:w="5466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11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A5DCF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5A46A4" w:rsidRPr="00A566C5" w:rsidRDefault="00A56FF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의사 스케줄 정보 조회</w:t>
            </w: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5A46A4" w:rsidRPr="000A5DCF" w:rsidRDefault="000A5D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0A5DCF">
              <w:rPr>
                <w:rFonts w:ascii="Courier New" w:hAnsi="Courier New" w:cs="Courier New"/>
                <w:sz w:val="20"/>
              </w:rPr>
              <w:t>HIS.PA.AC.PE.AP.SelEachMonthMedSchedule</w:t>
            </w:r>
            <w:proofErr w:type="spellEnd"/>
          </w:p>
        </w:tc>
      </w:tr>
      <w:tr w:rsidR="000A5DCF" w:rsidRPr="00A566C5" w:rsidTr="00AC2318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0A5DCF" w:rsidRPr="00A566C5" w:rsidRDefault="000A5D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0A5DCF" w:rsidRPr="000A5DCF" w:rsidRDefault="000A5D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0A5DCF" w:rsidRPr="00A566C5" w:rsidTr="00AC2318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0A5DCF" w:rsidRPr="00A566C5" w:rsidRDefault="000A5D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0A5DCF" w:rsidRPr="00A566C5" w:rsidRDefault="000A5D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0A5DCF" w:rsidRPr="00A566C5" w:rsidTr="00AC2318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0A5DCF" w:rsidRPr="00A566C5" w:rsidRDefault="000A5D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0A5DCF" w:rsidRPr="00A566C5" w:rsidRDefault="000A5D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0A5DCF" w:rsidRPr="00A566C5" w:rsidTr="00AC2318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0A5DCF" w:rsidRPr="00A566C5" w:rsidRDefault="000A5D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0A5DCF" w:rsidRPr="00A566C5" w:rsidRDefault="000A5D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0A5DCF" w:rsidRPr="00A566C5" w:rsidTr="00AC2318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0A5DCF" w:rsidRPr="00A566C5" w:rsidRDefault="000A5D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0A5DCF" w:rsidRPr="00A566C5" w:rsidRDefault="000A5D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0A5DCF" w:rsidRPr="00A566C5" w:rsidTr="00AC2318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0A5DCF" w:rsidRPr="00A566C5" w:rsidRDefault="000A5DC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0A5DCF" w:rsidRPr="00A566C5" w:rsidRDefault="000A5DCF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0A5DCF" w:rsidRDefault="000A5DCF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0A5DCF" w:rsidRDefault="000A5DCF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drawing>
          <wp:inline distT="0" distB="0" distL="0" distR="0">
            <wp:extent cx="5940425" cy="284007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A56FF4" w:rsidP="0079751C">
      <w:pPr>
        <w:widowControl w:val="0"/>
        <w:numPr>
          <w:ilvl w:val="0"/>
          <w:numId w:val="39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전달받은 의사의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진료스케쥴이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조회된다.</w:t>
      </w:r>
    </w:p>
    <w:p w:rsidR="005A46A4" w:rsidRDefault="00173995" w:rsidP="0079751C">
      <w:pPr>
        <w:numPr>
          <w:ilvl w:val="1"/>
          <w:numId w:val="34"/>
        </w:numPr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선택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달력에 선택한 일자와 화면 중간에 표시된 시간 정보를 호출한 프로그램에 전달한다.</w:t>
      </w:r>
    </w:p>
    <w:p w:rsidR="00A56FF4" w:rsidRDefault="00A56FF4" w:rsidP="0079751C">
      <w:pPr>
        <w:numPr>
          <w:ilvl w:val="0"/>
          <w:numId w:val="34"/>
        </w:numPr>
        <w:tabs>
          <w:tab w:val="num" w:pos="1393"/>
        </w:tabs>
        <w:wordWrap w:val="0"/>
        <w:adjustRightInd/>
        <w:spacing w:line="218" w:lineRule="atLeast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외래예약 주의사항 정보가 조회된다.</w:t>
      </w:r>
    </w:p>
    <w:p w:rsidR="00A56FF4" w:rsidRPr="00D53F5D" w:rsidRDefault="00A56FF4" w:rsidP="0079751C">
      <w:pPr>
        <w:numPr>
          <w:ilvl w:val="1"/>
          <w:numId w:val="34"/>
        </w:numPr>
        <w:wordWrap w:val="0"/>
        <w:adjustRightInd/>
        <w:spacing w:line="218" w:lineRule="atLeast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외래예약 주의사항 프로그램에서 입력한 정보가 조회된다.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9B377E" w:rsidP="0079751C">
      <w:pPr>
        <w:widowControl w:val="0"/>
        <w:numPr>
          <w:ilvl w:val="0"/>
          <w:numId w:val="4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팝업이 호출되면 전달받은 의사의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진료스케쥴이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달력에 조회된다.</w:t>
      </w:r>
    </w:p>
    <w:p w:rsidR="0046554F" w:rsidRDefault="0046554F" w:rsidP="0079751C">
      <w:pPr>
        <w:widowControl w:val="0"/>
        <w:numPr>
          <w:ilvl w:val="0"/>
          <w:numId w:val="4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진료 예약할 일자를 선택하면 중간 화면에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시간별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스케쥴과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총/초/재의 예약관련 인원이 표시된다.</w:t>
      </w:r>
    </w:p>
    <w:p w:rsidR="0046554F" w:rsidRDefault="0046554F" w:rsidP="0079751C">
      <w:pPr>
        <w:widowControl w:val="0"/>
        <w:numPr>
          <w:ilvl w:val="0"/>
          <w:numId w:val="4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예약잡을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시간을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선택한후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선택() 버튼으로 호출한 화면으로 진료일자와 시간 정보를 전달한다.</w:t>
      </w:r>
    </w:p>
    <w:p w:rsidR="0046554F" w:rsidRPr="001F2D1B" w:rsidRDefault="0046554F" w:rsidP="0079751C">
      <w:pPr>
        <w:widowControl w:val="0"/>
        <w:numPr>
          <w:ilvl w:val="0"/>
          <w:numId w:val="4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우측에는 선택된 의사의 외래예약주의사항이 조회된다.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12" w:name="_Toc471406669"/>
      <w:r w:rsidRPr="005A46A4">
        <w:rPr>
          <w:rFonts w:cs="한컴바탕"/>
          <w:color w:val="000000"/>
        </w:rPr>
        <w:lastRenderedPageBreak/>
        <w:t>P-PA-AC-PI-00</w:t>
      </w:r>
      <w:r>
        <w:rPr>
          <w:rFonts w:cs="한컴바탕"/>
          <w:color w:val="000000"/>
        </w:rPr>
        <w:t>92</w:t>
      </w:r>
      <w:bookmarkEnd w:id="12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0C3529">
              <w:rPr>
                <w:rFonts w:asciiTheme="minorEastAsia" w:eastAsiaTheme="minorEastAsia" w:hAnsiTheme="minorEastAsia" w:hint="eastAsia"/>
                <w:sz w:val="20"/>
              </w:rPr>
              <w:t>시간대별진료예약현황조회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P-PA-AC-PI-0092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CD508E" w:rsidRDefault="00CD508E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CD508E">
              <w:rPr>
                <w:rFonts w:asciiTheme="minorEastAsia" w:eastAsiaTheme="minorEastAsia" w:hAnsiTheme="minorEastAsia" w:hint="eastAsia"/>
                <w:sz w:val="20"/>
              </w:rPr>
              <w:t>외래진료예약시</w:t>
            </w:r>
            <w:proofErr w:type="spellEnd"/>
            <w:r w:rsidRPr="00CD508E">
              <w:rPr>
                <w:rFonts w:asciiTheme="minorEastAsia" w:eastAsiaTheme="minorEastAsia" w:hAnsiTheme="minorEastAsia" w:hint="eastAsia"/>
                <w:sz w:val="20"/>
              </w:rPr>
              <w:t xml:space="preserve"> 해당 의사의 </w:t>
            </w:r>
            <w:proofErr w:type="spellStart"/>
            <w:r w:rsidRPr="00CD508E">
              <w:rPr>
                <w:rFonts w:asciiTheme="minorEastAsia" w:eastAsiaTheme="minorEastAsia" w:hAnsiTheme="minorEastAsia" w:hint="eastAsia"/>
                <w:sz w:val="20"/>
              </w:rPr>
              <w:t>스케쥴을</w:t>
            </w:r>
            <w:proofErr w:type="spellEnd"/>
            <w:r w:rsidRPr="00CD508E">
              <w:rPr>
                <w:rFonts w:asciiTheme="minorEastAsia" w:eastAsiaTheme="minorEastAsia" w:hAnsiTheme="minorEastAsia" w:hint="eastAsia"/>
                <w:sz w:val="20"/>
              </w:rPr>
              <w:t xml:space="preserve"> 표시해 진료일자가 선택되어 있을 경우 시간만 조회하여 선택할 수 있는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C85782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C85782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HIS.PA.AC.PE.AP.UI</w:t>
            </w:r>
            <w:r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;</w:t>
            </w:r>
            <w:r>
              <w:t xml:space="preserve"> </w:t>
            </w:r>
            <w:proofErr w:type="spellStart"/>
            <w:r w:rsidRPr="00C85782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TimeZoneClassfiedByReservationAsk.xaml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C85782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ACDPCSCD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C85782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C85782">
              <w:rPr>
                <w:rFonts w:asciiTheme="minorEastAsia" w:eastAsiaTheme="minorEastAsia" w:hAnsiTheme="minorEastAsia" w:hint="eastAsia"/>
                <w:sz w:val="20"/>
              </w:rPr>
              <w:t>외래진료일정정보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C85782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0848E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시간대별 진료예약현황 조회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C85782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highlight w:val="white"/>
              </w:rPr>
              <w:t>HIS.PA.AC.PE.AP.SelTimeClassfiedByMedCostSchedule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C85782" w:rsidRDefault="00C85782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>
            <wp:extent cx="5940425" cy="8334328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99" cy="833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0848EF" w:rsidP="0079751C">
      <w:pPr>
        <w:widowControl w:val="0"/>
        <w:numPr>
          <w:ilvl w:val="0"/>
          <w:numId w:val="41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lastRenderedPageBreak/>
        <w:t>전달받은 의사와 진료일자의 시간대별 예약현황이 조회된다.</w:t>
      </w:r>
    </w:p>
    <w:p w:rsidR="005A46A4" w:rsidRPr="00D53F5D" w:rsidRDefault="000848EF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>선택</w:t>
      </w:r>
      <w:r w:rsidR="005A46A4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="005A46A4">
        <w:rPr>
          <w:rFonts w:asciiTheme="minorEastAsia" w:eastAsiaTheme="minorEastAsia" w:hAnsiTheme="minorEastAsia" w:cs="굴림"/>
          <w:color w:val="000000"/>
        </w:rPr>
        <w:t>:</w:t>
      </w:r>
      <w:proofErr w:type="gramEnd"/>
      <w:r w:rsidR="005A46A4"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선택된 예약시간 정보를 호출한 프로그램에 전달한다.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0848EF" w:rsidP="0079751C">
      <w:pPr>
        <w:widowControl w:val="0"/>
        <w:numPr>
          <w:ilvl w:val="0"/>
          <w:numId w:val="42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호출한 프로그램에서 전달된 의사정보와 진료일자 정보로 시간대별 진료예약현황이 조회된다.</w:t>
      </w:r>
    </w:p>
    <w:p w:rsidR="000848EF" w:rsidRPr="001F2D1B" w:rsidRDefault="000848EF" w:rsidP="0079751C">
      <w:pPr>
        <w:widowControl w:val="0"/>
        <w:numPr>
          <w:ilvl w:val="0"/>
          <w:numId w:val="42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예약잡을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시간을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선택한후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선택() 버튼으로 호출한 화면으로 시간 정보를 전달한다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13" w:name="_Toc471406670"/>
      <w:r w:rsidRPr="005A46A4">
        <w:rPr>
          <w:rFonts w:cs="한컴바탕"/>
          <w:color w:val="000000"/>
        </w:rPr>
        <w:lastRenderedPageBreak/>
        <w:t>P-PA-AC-PI-00</w:t>
      </w:r>
      <w:r>
        <w:rPr>
          <w:rFonts w:cs="한컴바탕"/>
          <w:color w:val="000000"/>
        </w:rPr>
        <w:t>93</w:t>
      </w:r>
      <w:bookmarkEnd w:id="13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6D4463">
        <w:trPr>
          <w:trHeight w:val="454"/>
        </w:trPr>
        <w:tc>
          <w:tcPr>
            <w:tcW w:w="2161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0C3529">
              <w:rPr>
                <w:rFonts w:asciiTheme="minorEastAsia" w:eastAsiaTheme="minorEastAsia" w:hAnsiTheme="minorEastAsia" w:hint="eastAsia"/>
                <w:sz w:val="20"/>
              </w:rPr>
              <w:t>사원조회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P-PA-AC-PI-00</w:t>
            </w:r>
            <w:r w:rsidR="000C3529">
              <w:rPr>
                <w:rFonts w:asciiTheme="minorEastAsia" w:eastAsiaTheme="minorEastAsia" w:hAnsiTheme="minorEastAsia"/>
                <w:sz w:val="20"/>
              </w:rPr>
              <w:t>9</w:t>
            </w:r>
            <w:r w:rsidRPr="005A46A4">
              <w:rPr>
                <w:rFonts w:asciiTheme="minorEastAsia" w:eastAsiaTheme="minorEastAsia" w:hAnsiTheme="minorEastAsia"/>
                <w:sz w:val="20"/>
              </w:rPr>
              <w:t>3</w:t>
            </w:r>
          </w:p>
        </w:tc>
      </w:tr>
      <w:tr w:rsidR="005A46A4" w:rsidRPr="00A566C5" w:rsidTr="006D4463">
        <w:trPr>
          <w:trHeight w:val="454"/>
        </w:trPr>
        <w:tc>
          <w:tcPr>
            <w:tcW w:w="2161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6" w:type="dxa"/>
            <w:gridSpan w:val="8"/>
            <w:shd w:val="clear" w:color="auto" w:fill="auto"/>
            <w:vAlign w:val="center"/>
          </w:tcPr>
          <w:p w:rsidR="005A46A4" w:rsidRPr="00A566C5" w:rsidRDefault="00D66C36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D66C36">
              <w:rPr>
                <w:rFonts w:asciiTheme="minorEastAsia" w:eastAsiaTheme="minorEastAsia" w:hAnsiTheme="minorEastAsia" w:hint="eastAsia"/>
                <w:sz w:val="20"/>
              </w:rPr>
              <w:t>수납자</w:t>
            </w:r>
            <w:proofErr w:type="spellEnd"/>
            <w:r w:rsidRPr="00D66C36">
              <w:rPr>
                <w:rFonts w:asciiTheme="minorEastAsia" w:eastAsiaTheme="minorEastAsia" w:hAnsiTheme="minorEastAsia" w:hint="eastAsia"/>
                <w:sz w:val="20"/>
              </w:rPr>
              <w:t>/</w:t>
            </w:r>
            <w:proofErr w:type="spellStart"/>
            <w:r w:rsidRPr="00D66C36">
              <w:rPr>
                <w:rFonts w:asciiTheme="minorEastAsia" w:eastAsiaTheme="minorEastAsia" w:hAnsiTheme="minorEastAsia" w:hint="eastAsia"/>
                <w:sz w:val="20"/>
              </w:rPr>
              <w:t>입력자등</w:t>
            </w:r>
            <w:proofErr w:type="spellEnd"/>
            <w:r w:rsidRPr="00D66C36">
              <w:rPr>
                <w:rFonts w:asciiTheme="minorEastAsia" w:eastAsiaTheme="minorEastAsia" w:hAnsiTheme="minorEastAsia" w:hint="eastAsia"/>
                <w:sz w:val="20"/>
              </w:rPr>
              <w:t xml:space="preserve"> 병원직원의 사원 코드를 조회할 때 호출되는 팝업</w:t>
            </w:r>
          </w:p>
        </w:tc>
      </w:tr>
      <w:tr w:rsidR="005A46A4" w:rsidRPr="00A566C5" w:rsidTr="006D4463">
        <w:trPr>
          <w:trHeight w:val="454"/>
        </w:trPr>
        <w:tc>
          <w:tcPr>
            <w:tcW w:w="2161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6" w:type="dxa"/>
            <w:gridSpan w:val="8"/>
            <w:shd w:val="clear" w:color="auto" w:fill="auto"/>
            <w:vAlign w:val="center"/>
          </w:tcPr>
          <w:p w:rsidR="005A46A4" w:rsidRPr="00A566C5" w:rsidRDefault="006D4463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6D4463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 xml:space="preserve">HIS.PA.CORE.UI </w:t>
            </w:r>
            <w:r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;</w:t>
            </w:r>
            <w:proofErr w:type="spellStart"/>
            <w:r w:rsidRPr="006D4463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PAStaffReductionPersonAsk.xaml</w:t>
            </w:r>
            <w:proofErr w:type="spellEnd"/>
          </w:p>
        </w:tc>
      </w:tr>
      <w:tr w:rsidR="005A46A4" w:rsidRPr="00A566C5" w:rsidTr="006D4463">
        <w:trPr>
          <w:trHeight w:val="454"/>
        </w:trPr>
        <w:tc>
          <w:tcPr>
            <w:tcW w:w="4738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9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6D4463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1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6D4463" w:rsidRPr="00A566C5" w:rsidTr="006D4463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PDESMSAM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842F70">
              <w:rPr>
                <w:rFonts w:asciiTheme="minorEastAsia" w:eastAsiaTheme="minorEastAsia" w:hAnsiTheme="minorEastAsia" w:hint="eastAsia"/>
                <w:sz w:val="20"/>
              </w:rPr>
              <w:t>직원기본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6D4463" w:rsidRPr="00A566C5" w:rsidTr="006D4463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C6D9F1" w:themeFill="text2" w:themeFillTint="33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11" w:type="dxa"/>
            <w:gridSpan w:val="4"/>
            <w:shd w:val="clear" w:color="auto" w:fill="D9D9D9" w:themeFill="background1" w:themeFillShade="D9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사원정보 조회</w:t>
            </w: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842F70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842F70">
              <w:rPr>
                <w:rFonts w:ascii="Courier New" w:hAnsi="Courier New" w:cs="Courier New"/>
                <w:sz w:val="20"/>
              </w:rPr>
              <w:t>HIS.PA.CORE.AC.PM.SelStaffReductionPersonAsk</w:t>
            </w:r>
            <w:proofErr w:type="spellEnd"/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842F70" w:rsidRDefault="006D4463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>
            <wp:extent cx="4219575" cy="36861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2A3522" w:rsidP="0079751C">
      <w:pPr>
        <w:widowControl w:val="0"/>
        <w:numPr>
          <w:ilvl w:val="0"/>
          <w:numId w:val="43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사원정보를 조회한다.</w:t>
      </w:r>
    </w:p>
    <w:p w:rsidR="005A46A4" w:rsidRPr="00D53F5D" w:rsidRDefault="002A3522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선택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선택된 사원 정보를 호출한 프로그램에 전달한다.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2A3522" w:rsidP="0079751C">
      <w:pPr>
        <w:widowControl w:val="0"/>
        <w:numPr>
          <w:ilvl w:val="0"/>
          <w:numId w:val="44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조회할 사원명을 입력한다.</w:t>
      </w:r>
    </w:p>
    <w:p w:rsidR="005A46A4" w:rsidRDefault="002A3522" w:rsidP="0079751C">
      <w:pPr>
        <w:widowControl w:val="0"/>
        <w:numPr>
          <w:ilvl w:val="0"/>
          <w:numId w:val="44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사원정보를 조회한다.</w:t>
      </w:r>
    </w:p>
    <w:p w:rsidR="002A3522" w:rsidRPr="002A3522" w:rsidRDefault="002A3522" w:rsidP="0079751C">
      <w:pPr>
        <w:widowControl w:val="0"/>
        <w:numPr>
          <w:ilvl w:val="0"/>
          <w:numId w:val="44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조회된 사원 리스트를 선택하여 선택(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호출한 프로그램에 사원 정보를 전달한다.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14" w:name="_Toc471406671"/>
      <w:r w:rsidRPr="005A46A4">
        <w:rPr>
          <w:rFonts w:cs="한컴바탕"/>
          <w:color w:val="000000"/>
        </w:rPr>
        <w:lastRenderedPageBreak/>
        <w:t>P-PA-AC-PI-00</w:t>
      </w:r>
      <w:r>
        <w:rPr>
          <w:rFonts w:cs="한컴바탕"/>
          <w:color w:val="000000"/>
        </w:rPr>
        <w:t>94</w:t>
      </w:r>
      <w:bookmarkEnd w:id="14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계약처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코드조회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P-PA-AC-PI-00</w:t>
            </w:r>
            <w:r w:rsidR="000C3529">
              <w:rPr>
                <w:rFonts w:asciiTheme="minorEastAsia" w:eastAsiaTheme="minorEastAsia" w:hAnsiTheme="minorEastAsia"/>
                <w:sz w:val="20"/>
              </w:rPr>
              <w:t>94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DE1A03" w:rsidRDefault="00DE1A03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DE1A03">
              <w:rPr>
                <w:rFonts w:asciiTheme="minorEastAsia" w:eastAsiaTheme="minorEastAsia" w:hAnsiTheme="minorEastAsia" w:hint="eastAsia"/>
                <w:sz w:val="20"/>
              </w:rPr>
              <w:t>계약처</w:t>
            </w:r>
            <w:proofErr w:type="spellEnd"/>
            <w:r w:rsidRPr="00DE1A03">
              <w:rPr>
                <w:rFonts w:asciiTheme="minorEastAsia" w:eastAsiaTheme="minorEastAsia" w:hAnsiTheme="minorEastAsia" w:hint="eastAsia"/>
                <w:sz w:val="20"/>
              </w:rPr>
              <w:t xml:space="preserve"> 코드를 코드, 코드명으로 조회하여 선택할 수 있는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951D0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951D04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HIS.PA.CORE.UI</w:t>
            </w:r>
            <w:r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;</w:t>
            </w:r>
            <w:r>
              <w:t xml:space="preserve"> </w:t>
            </w:r>
            <w:proofErr w:type="spellStart"/>
            <w:r w:rsidRPr="00951D04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PACodeAsk.xaml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951D0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ACPPRCUM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951D0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951D04">
              <w:rPr>
                <w:rFonts w:asciiTheme="minorEastAsia" w:eastAsiaTheme="minorEastAsia" w:hAnsiTheme="minorEastAsia" w:hint="eastAsia"/>
                <w:sz w:val="20"/>
              </w:rPr>
              <w:t>계약기관코드기본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951D0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BE2F88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계약처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코드 조회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951D0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HIS.PA.CORE.SelectMCCodeCTRCCode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1F6EAE" w:rsidRDefault="001F6EAE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>
            <wp:extent cx="5940425" cy="4302644"/>
            <wp:effectExtent l="0" t="0" r="3175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BE2F88" w:rsidP="0079751C">
      <w:pPr>
        <w:widowControl w:val="0"/>
        <w:numPr>
          <w:ilvl w:val="0"/>
          <w:numId w:val="45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호출한 프로그램에서 전달된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계약처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그룹으로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계약처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코드를 조회한다.</w:t>
      </w:r>
    </w:p>
    <w:p w:rsidR="005A46A4" w:rsidRDefault="00BE2F88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spellStart"/>
      <w:proofErr w:type="gramStart"/>
      <w:r>
        <w:rPr>
          <w:rFonts w:asciiTheme="minorEastAsia" w:eastAsiaTheme="minorEastAsia" w:hAnsiTheme="minorEastAsia" w:cs="굴림" w:hint="eastAsia"/>
          <w:color w:val="000000"/>
        </w:rPr>
        <w:t>콤보박스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계약처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그룹 정보</w:t>
      </w:r>
      <w:r w:rsidR="002A3C2E">
        <w:rPr>
          <w:rFonts w:asciiTheme="minorEastAsia" w:eastAsiaTheme="minorEastAsia" w:hAnsiTheme="minorEastAsia" w:cs="굴림" w:hint="eastAsia"/>
          <w:color w:val="000000"/>
        </w:rPr>
        <w:t>(e</w:t>
      </w:r>
      <w:r w:rsidR="002A3C2E">
        <w:rPr>
          <w:rFonts w:asciiTheme="minorEastAsia" w:eastAsiaTheme="minorEastAsia" w:hAnsiTheme="minorEastAsia" w:cs="굴림"/>
          <w:color w:val="000000"/>
        </w:rPr>
        <w:t xml:space="preserve">x : </w:t>
      </w:r>
      <w:r w:rsidR="002A3C2E">
        <w:rPr>
          <w:rFonts w:asciiTheme="minorEastAsia" w:eastAsiaTheme="minorEastAsia" w:hAnsiTheme="minorEastAsia" w:cs="굴림" w:hint="eastAsia"/>
          <w:color w:val="000000"/>
        </w:rPr>
        <w:t>B</w:t>
      </w:r>
      <w:r w:rsidR="002A3C2E">
        <w:rPr>
          <w:rFonts w:asciiTheme="minorEastAsia" w:eastAsiaTheme="minorEastAsia" w:hAnsiTheme="minorEastAsia" w:cs="굴림"/>
          <w:color w:val="000000"/>
        </w:rPr>
        <w:t>-</w:t>
      </w:r>
      <w:r w:rsidR="002A3C2E">
        <w:rPr>
          <w:rFonts w:asciiTheme="minorEastAsia" w:eastAsiaTheme="minorEastAsia" w:hAnsiTheme="minorEastAsia" w:cs="굴림" w:hint="eastAsia"/>
          <w:color w:val="000000"/>
        </w:rPr>
        <w:t>감면,</w:t>
      </w:r>
      <w:r w:rsidR="002A3C2E">
        <w:rPr>
          <w:rFonts w:asciiTheme="minorEastAsia" w:eastAsiaTheme="minorEastAsia" w:hAnsiTheme="minorEastAsia" w:cs="굴림"/>
          <w:color w:val="000000"/>
        </w:rPr>
        <w:t xml:space="preserve"> C-</w:t>
      </w:r>
      <w:r w:rsidR="002A3C2E">
        <w:rPr>
          <w:rFonts w:asciiTheme="minorEastAsia" w:eastAsiaTheme="minorEastAsia" w:hAnsiTheme="minorEastAsia" w:cs="굴림" w:hint="eastAsia"/>
          <w:color w:val="000000"/>
        </w:rPr>
        <w:t>연구 등)</w:t>
      </w:r>
    </w:p>
    <w:p w:rsidR="00BE2F88" w:rsidRPr="00D53F5D" w:rsidRDefault="00BE2F88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선택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 xml:space="preserve">호출한 프로그램에 선택된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계약처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정보를 전달한다.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850212" w:rsidP="0079751C">
      <w:pPr>
        <w:widowControl w:val="0"/>
        <w:numPr>
          <w:ilvl w:val="0"/>
          <w:numId w:val="46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팝업이 호출되면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계약처별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그룹이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콤보박스에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입력되고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계약처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정보가 조회된다.</w:t>
      </w:r>
    </w:p>
    <w:p w:rsidR="00850212" w:rsidRDefault="00850212" w:rsidP="0079751C">
      <w:pPr>
        <w:widowControl w:val="0"/>
        <w:numPr>
          <w:ilvl w:val="0"/>
          <w:numId w:val="46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코드/코드명정보를 입력하여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계약처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정보를 조회한다.</w:t>
      </w:r>
    </w:p>
    <w:p w:rsidR="00850212" w:rsidRPr="00850212" w:rsidRDefault="00850212" w:rsidP="0079751C">
      <w:pPr>
        <w:widowControl w:val="0"/>
        <w:numPr>
          <w:ilvl w:val="0"/>
          <w:numId w:val="46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조회된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계약처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리스트를 선택하여 선택(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 xml:space="preserve">버튼으로 호출한 프로그램에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계약처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정보를 전달한다.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15" w:name="_Toc471406672"/>
      <w:r w:rsidRPr="005A46A4">
        <w:rPr>
          <w:rFonts w:cs="한컴바탕"/>
          <w:color w:val="000000"/>
        </w:rPr>
        <w:lastRenderedPageBreak/>
        <w:t>P-PA-AC-PI-00</w:t>
      </w:r>
      <w:r>
        <w:rPr>
          <w:rFonts w:cs="한컴바탕"/>
          <w:color w:val="000000"/>
        </w:rPr>
        <w:t>95</w:t>
      </w:r>
      <w:bookmarkEnd w:id="15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우편번호 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P-PA-AC-PI-00</w:t>
            </w:r>
            <w:r w:rsidR="000C3529">
              <w:rPr>
                <w:rFonts w:asciiTheme="minorEastAsia" w:eastAsiaTheme="minorEastAsia" w:hAnsiTheme="minorEastAsia"/>
                <w:sz w:val="20"/>
              </w:rPr>
              <w:t>95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317955" w:rsidRDefault="00317955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317955">
              <w:rPr>
                <w:rFonts w:asciiTheme="minorEastAsia" w:eastAsiaTheme="minorEastAsia" w:hAnsiTheme="minorEastAsia" w:hint="eastAsia"/>
                <w:sz w:val="20"/>
              </w:rPr>
              <w:t>주소 등록할 때 우편번호를 조회하여 선택할 수 있는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2A2225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2A2225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HIS.PA.CORE.AC.PM.UI</w:t>
            </w:r>
            <w:r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;</w:t>
            </w:r>
            <w:r>
              <w:t xml:space="preserve"> </w:t>
            </w:r>
            <w:proofErr w:type="spellStart"/>
            <w:r w:rsidRPr="002A2225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PostCardinalNumberAsk.xaml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2A2225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CCROADMV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2A2225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우편번호 통합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뷰</w:t>
            </w:r>
            <w:proofErr w:type="spellEnd"/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2A2225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BF064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우편번호 조회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2A2225" w:rsidRDefault="002A2225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2A2225">
              <w:rPr>
                <w:rFonts w:ascii="Courier New" w:hAnsi="Courier New" w:cs="Courier New"/>
                <w:sz w:val="20"/>
              </w:rPr>
              <w:t>HIS.PA.CORE.AC.PM.SelectPostCardinalNumberAsk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2A2225" w:rsidRDefault="002A2225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>
            <wp:extent cx="5940425" cy="6343735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BF064F" w:rsidP="0079751C">
      <w:pPr>
        <w:widowControl w:val="0"/>
        <w:numPr>
          <w:ilvl w:val="0"/>
          <w:numId w:val="47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우편번호를 조회한다.</w:t>
      </w:r>
    </w:p>
    <w:p w:rsidR="005A46A4" w:rsidRPr="00D53F5D" w:rsidRDefault="00BF064F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>선택</w:t>
      </w:r>
      <w:r w:rsidR="005A46A4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="005A46A4">
        <w:rPr>
          <w:rFonts w:asciiTheme="minorEastAsia" w:eastAsiaTheme="minorEastAsia" w:hAnsiTheme="minorEastAsia" w:cs="굴림"/>
          <w:color w:val="000000"/>
        </w:rPr>
        <w:t>:</w:t>
      </w:r>
      <w:proofErr w:type="gramEnd"/>
      <w:r w:rsidR="005A46A4"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호출한 프로그램으로 선택한 우편번호 정보를 전달한다.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3761E2" w:rsidP="0079751C">
      <w:pPr>
        <w:widowControl w:val="0"/>
        <w:numPr>
          <w:ilvl w:val="0"/>
          <w:numId w:val="48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지번/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도로명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>/건물명/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동이름으</w:t>
      </w:r>
      <w:r w:rsidR="00BF064F">
        <w:rPr>
          <w:rFonts w:asciiTheme="minorEastAsia" w:eastAsiaTheme="minorEastAsia" w:hAnsiTheme="minorEastAsia" w:cs="굴림" w:hint="eastAsia"/>
          <w:color w:val="000000"/>
        </w:rPr>
        <w:t>로</w:t>
      </w:r>
      <w:proofErr w:type="spellEnd"/>
      <w:r w:rsidR="00BF064F">
        <w:rPr>
          <w:rFonts w:asciiTheme="minorEastAsia" w:eastAsiaTheme="minorEastAsia" w:hAnsiTheme="minorEastAsia" w:cs="굴림" w:hint="eastAsia"/>
          <w:color w:val="000000"/>
        </w:rPr>
        <w:t xml:space="preserve"> 우편번호를 조회한다.</w:t>
      </w:r>
    </w:p>
    <w:p w:rsidR="00BF064F" w:rsidRDefault="00BF064F" w:rsidP="0079751C">
      <w:pPr>
        <w:widowControl w:val="0"/>
        <w:numPr>
          <w:ilvl w:val="0"/>
          <w:numId w:val="48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지번주소와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도로명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주소가 함께 조회된다.</w:t>
      </w:r>
    </w:p>
    <w:p w:rsidR="00BF064F" w:rsidRPr="001F2D1B" w:rsidRDefault="00BF064F" w:rsidP="0079751C">
      <w:pPr>
        <w:widowControl w:val="0"/>
        <w:numPr>
          <w:ilvl w:val="0"/>
          <w:numId w:val="48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조회된 우편번호 리스트에서 선택된 우편번호 정보를 선택() 버튼으로 호출한 프로그램으로 전달한다.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16" w:name="_Toc471406673"/>
      <w:r w:rsidRPr="005A46A4">
        <w:rPr>
          <w:rFonts w:cs="한컴바탕"/>
          <w:color w:val="000000"/>
        </w:rPr>
        <w:lastRenderedPageBreak/>
        <w:t>P-PA-AC-PI-00</w:t>
      </w:r>
      <w:r>
        <w:rPr>
          <w:rFonts w:cs="한컴바탕"/>
          <w:color w:val="000000"/>
        </w:rPr>
        <w:t>96</w:t>
      </w:r>
      <w:bookmarkEnd w:id="16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0C3529">
              <w:rPr>
                <w:rFonts w:asciiTheme="minorEastAsia" w:eastAsiaTheme="minorEastAsia" w:hAnsiTheme="minorEastAsia" w:hint="eastAsia"/>
                <w:sz w:val="20"/>
              </w:rPr>
              <w:t>외래유형변경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P-PA-AC-PI-0096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F772BF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외래환자 유형변경 작업할 수 있는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411387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411387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HIS.PA.CORE.AC.PM.UI</w:t>
            </w:r>
            <w:r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;</w:t>
            </w:r>
            <w:r>
              <w:t xml:space="preserve"> </w:t>
            </w:r>
            <w:proofErr w:type="spellStart"/>
            <w:r w:rsidRPr="00411387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ChangeType.xaml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411387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AIMIRPRD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411387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411387">
              <w:rPr>
                <w:rFonts w:asciiTheme="minorEastAsia" w:eastAsiaTheme="minorEastAsia" w:hAnsiTheme="minorEastAsia" w:hint="eastAsia"/>
                <w:sz w:val="20"/>
              </w:rPr>
              <w:t>환자급종별부담비율정보</w:t>
            </w:r>
            <w:proofErr w:type="spellEnd"/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411387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S/I/U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F772B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외래환자 유형변경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411387" w:rsidRDefault="00411387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411387">
              <w:rPr>
                <w:rFonts w:ascii="Courier New" w:hAnsi="Courier New" w:cs="Courier New"/>
                <w:sz w:val="20"/>
              </w:rPr>
              <w:t>HIS.PA.AC.PC.AM.ADSPTCLASSIFICATIONMODIFICATION2_16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580694" w:rsidRDefault="00580694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2920365</wp:posOffset>
                </wp:positionV>
                <wp:extent cx="1543050" cy="7810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81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CCBFB" id="직사각형 15" o:spid="_x0000_s1026" style="position:absolute;left:0;text-align:left;margin-left:103.85pt;margin-top:229.95pt;width:121.5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" fillcolor="#0f243e [1615]" strokecolor="#0f243e [1615]" strokeweight="2pt"/>
            </w:pict>
          </mc:Fallback>
        </mc:AlternateContent>
      </w:r>
      <w:r>
        <w:rPr>
          <w:rFonts w:ascii="굴림체" w:eastAsia="굴림체" w:cs="굴림체" w:hint="eastAsia"/>
          <w:noProof/>
          <w:sz w:val="18"/>
          <w:szCs w:val="18"/>
        </w:rPr>
        <w:drawing>
          <wp:inline distT="0" distB="0" distL="0" distR="0">
            <wp:extent cx="3781425" cy="44767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F772BF" w:rsidP="0079751C">
      <w:pPr>
        <w:widowControl w:val="0"/>
        <w:numPr>
          <w:ilvl w:val="0"/>
          <w:numId w:val="49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외래환자의 유형정보를 변경한다.</w:t>
      </w:r>
    </w:p>
    <w:p w:rsidR="00F772BF" w:rsidRPr="00F772BF" w:rsidRDefault="00367C56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>변경 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 w:rsidR="00F772BF" w:rsidRPr="00F772BF">
        <w:rPr>
          <w:rFonts w:asciiTheme="minorEastAsia" w:eastAsiaTheme="minorEastAsia" w:hAnsiTheme="minorEastAsia" w:cs="굴림" w:hint="eastAsia"/>
          <w:color w:val="000000"/>
        </w:rPr>
        <w:t>급여종별/유형보조/</w:t>
      </w:r>
      <w:proofErr w:type="spellStart"/>
      <w:r w:rsidR="00F772BF" w:rsidRPr="00F772BF">
        <w:rPr>
          <w:rFonts w:asciiTheme="minorEastAsia" w:eastAsiaTheme="minorEastAsia" w:hAnsiTheme="minorEastAsia" w:cs="굴림" w:hint="eastAsia"/>
          <w:color w:val="000000"/>
        </w:rPr>
        <w:t>계약처코드</w:t>
      </w:r>
      <w:proofErr w:type="spellEnd"/>
      <w:r w:rsidR="00F772BF" w:rsidRPr="00F772BF">
        <w:rPr>
          <w:rFonts w:asciiTheme="minorEastAsia" w:eastAsiaTheme="minorEastAsia" w:hAnsiTheme="minorEastAsia" w:cs="굴림" w:hint="eastAsia"/>
          <w:color w:val="000000"/>
        </w:rPr>
        <w:t>/임상번호/조합기호/</w:t>
      </w:r>
      <w:proofErr w:type="spellStart"/>
      <w:r w:rsidR="00F772BF" w:rsidRPr="00F772BF">
        <w:rPr>
          <w:rFonts w:asciiTheme="minorEastAsia" w:eastAsiaTheme="minorEastAsia" w:hAnsiTheme="minorEastAsia" w:cs="굴림" w:hint="eastAsia"/>
          <w:color w:val="000000"/>
        </w:rPr>
        <w:t>증번호</w:t>
      </w:r>
      <w:proofErr w:type="spellEnd"/>
      <w:r w:rsidR="00F772BF" w:rsidRPr="00F772BF">
        <w:rPr>
          <w:rFonts w:asciiTheme="minorEastAsia" w:eastAsiaTheme="minorEastAsia" w:hAnsiTheme="minorEastAsia" w:cs="굴림" w:hint="eastAsia"/>
          <w:color w:val="000000"/>
        </w:rPr>
        <w:t>/관계/</w:t>
      </w:r>
      <w:proofErr w:type="spellStart"/>
      <w:r w:rsidR="00F772BF" w:rsidRPr="00F772BF">
        <w:rPr>
          <w:rFonts w:asciiTheme="minorEastAsia" w:eastAsiaTheme="minorEastAsia" w:hAnsiTheme="minorEastAsia" w:cs="굴림" w:hint="eastAsia"/>
          <w:color w:val="000000"/>
        </w:rPr>
        <w:t>피보험자명</w:t>
      </w:r>
      <w:proofErr w:type="spellEnd"/>
      <w:r w:rsidR="00F772BF" w:rsidRPr="00F772BF">
        <w:rPr>
          <w:rFonts w:asciiTheme="minorEastAsia" w:eastAsiaTheme="minorEastAsia" w:hAnsiTheme="minorEastAsia" w:cs="굴림" w:hint="eastAsia"/>
          <w:color w:val="000000"/>
        </w:rPr>
        <w:t>/주민등록번호(피보험자)</w:t>
      </w:r>
      <w:r w:rsidR="00F772BF" w:rsidRPr="00F772BF">
        <w:rPr>
          <w:rFonts w:asciiTheme="minorEastAsia" w:eastAsiaTheme="minorEastAsia" w:hAnsiTheme="minorEastAsia" w:cs="굴림"/>
          <w:color w:val="000000"/>
        </w:rPr>
        <w:t>/</w:t>
      </w:r>
      <w:r w:rsidR="00F772BF" w:rsidRPr="00F772BF">
        <w:rPr>
          <w:rFonts w:asciiTheme="minorEastAsia" w:eastAsiaTheme="minorEastAsia" w:hAnsiTheme="minorEastAsia" w:cs="굴림" w:hint="eastAsia"/>
          <w:color w:val="000000"/>
        </w:rPr>
        <w:t>적용기간/자격취득일</w:t>
      </w:r>
      <w:r w:rsidR="00F772BF">
        <w:rPr>
          <w:rFonts w:asciiTheme="minorEastAsia" w:eastAsiaTheme="minorEastAsia" w:hAnsiTheme="minorEastAsia" w:cs="굴림" w:hint="eastAsia"/>
          <w:color w:val="000000"/>
        </w:rPr>
        <w:t xml:space="preserve"> 정보가 변경되었을 경우 변경한다.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F772BF" w:rsidP="0079751C">
      <w:pPr>
        <w:widowControl w:val="0"/>
        <w:numPr>
          <w:ilvl w:val="0"/>
          <w:numId w:val="5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외래환자의 유형변경 작업을 위해 팝업이 호출된다.</w:t>
      </w:r>
    </w:p>
    <w:p w:rsidR="00F772BF" w:rsidRDefault="00F772BF" w:rsidP="0079751C">
      <w:pPr>
        <w:widowControl w:val="0"/>
        <w:numPr>
          <w:ilvl w:val="0"/>
          <w:numId w:val="5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선택된 환자의 현재 </w:t>
      </w:r>
      <w:r w:rsidR="00367C56">
        <w:rPr>
          <w:rFonts w:asciiTheme="minorEastAsia" w:eastAsiaTheme="minorEastAsia" w:hAnsiTheme="minorEastAsia" w:cs="굴림" w:hint="eastAsia"/>
          <w:color w:val="000000"/>
        </w:rPr>
        <w:t>보험정보</w:t>
      </w:r>
      <w:r>
        <w:rPr>
          <w:rFonts w:asciiTheme="minorEastAsia" w:eastAsiaTheme="minorEastAsia" w:hAnsiTheme="minorEastAsia" w:cs="굴림" w:hint="eastAsia"/>
          <w:color w:val="000000"/>
        </w:rPr>
        <w:t>가 조회된다.</w:t>
      </w:r>
    </w:p>
    <w:p w:rsidR="00F772BF" w:rsidRDefault="00F772BF" w:rsidP="0079751C">
      <w:pPr>
        <w:widowControl w:val="0"/>
        <w:numPr>
          <w:ilvl w:val="0"/>
          <w:numId w:val="5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 w:rsidRPr="00F772BF">
        <w:rPr>
          <w:rFonts w:asciiTheme="minorEastAsia" w:eastAsiaTheme="minorEastAsia" w:hAnsiTheme="minorEastAsia" w:cs="굴림" w:hint="eastAsia"/>
          <w:color w:val="000000"/>
        </w:rPr>
        <w:t>급여종별/유형보조/</w:t>
      </w:r>
      <w:proofErr w:type="spellStart"/>
      <w:r w:rsidRPr="00F772BF">
        <w:rPr>
          <w:rFonts w:asciiTheme="minorEastAsia" w:eastAsiaTheme="minorEastAsia" w:hAnsiTheme="minorEastAsia" w:cs="굴림" w:hint="eastAsia"/>
          <w:color w:val="000000"/>
        </w:rPr>
        <w:t>계약처코드</w:t>
      </w:r>
      <w:proofErr w:type="spellEnd"/>
      <w:r w:rsidRPr="00F772BF">
        <w:rPr>
          <w:rFonts w:asciiTheme="minorEastAsia" w:eastAsiaTheme="minorEastAsia" w:hAnsiTheme="minorEastAsia" w:cs="굴림" w:hint="eastAsia"/>
          <w:color w:val="000000"/>
        </w:rPr>
        <w:t>/임상번호/조합기호/</w:t>
      </w:r>
      <w:proofErr w:type="spellStart"/>
      <w:r w:rsidRPr="00F772BF">
        <w:rPr>
          <w:rFonts w:asciiTheme="minorEastAsia" w:eastAsiaTheme="minorEastAsia" w:hAnsiTheme="minorEastAsia" w:cs="굴림" w:hint="eastAsia"/>
          <w:color w:val="000000"/>
        </w:rPr>
        <w:t>증번호</w:t>
      </w:r>
      <w:proofErr w:type="spellEnd"/>
      <w:r w:rsidRPr="00F772BF">
        <w:rPr>
          <w:rFonts w:asciiTheme="minorEastAsia" w:eastAsiaTheme="minorEastAsia" w:hAnsiTheme="minorEastAsia" w:cs="굴림" w:hint="eastAsia"/>
          <w:color w:val="000000"/>
        </w:rPr>
        <w:t>/관계/</w:t>
      </w:r>
      <w:proofErr w:type="spellStart"/>
      <w:r w:rsidRPr="00F772BF">
        <w:rPr>
          <w:rFonts w:asciiTheme="minorEastAsia" w:eastAsiaTheme="minorEastAsia" w:hAnsiTheme="minorEastAsia" w:cs="굴림" w:hint="eastAsia"/>
          <w:color w:val="000000"/>
        </w:rPr>
        <w:t>피보험자명</w:t>
      </w:r>
      <w:proofErr w:type="spellEnd"/>
      <w:r w:rsidRPr="00F772BF">
        <w:rPr>
          <w:rFonts w:asciiTheme="minorEastAsia" w:eastAsiaTheme="minorEastAsia" w:hAnsiTheme="minorEastAsia" w:cs="굴림" w:hint="eastAsia"/>
          <w:color w:val="000000"/>
        </w:rPr>
        <w:t>/주민등록번호(피보험자)</w:t>
      </w:r>
      <w:r w:rsidRPr="00F772BF">
        <w:rPr>
          <w:rFonts w:asciiTheme="minorEastAsia" w:eastAsiaTheme="minorEastAsia" w:hAnsiTheme="minorEastAsia" w:cs="굴림"/>
          <w:color w:val="000000"/>
        </w:rPr>
        <w:t>/</w:t>
      </w:r>
      <w:r w:rsidRPr="00F772BF">
        <w:rPr>
          <w:rFonts w:asciiTheme="minorEastAsia" w:eastAsiaTheme="minorEastAsia" w:hAnsiTheme="minorEastAsia" w:cs="굴림" w:hint="eastAsia"/>
          <w:color w:val="000000"/>
        </w:rPr>
        <w:t>적용기간/</w:t>
      </w:r>
      <w:proofErr w:type="spellStart"/>
      <w:r w:rsidRPr="00F772BF">
        <w:rPr>
          <w:rFonts w:asciiTheme="minorEastAsia" w:eastAsiaTheme="minorEastAsia" w:hAnsiTheme="minorEastAsia" w:cs="굴림" w:hint="eastAsia"/>
          <w:color w:val="000000"/>
        </w:rPr>
        <w:t>자격취득일</w:t>
      </w:r>
      <w:r>
        <w:rPr>
          <w:rFonts w:asciiTheme="minorEastAsia" w:eastAsiaTheme="minorEastAsia" w:hAnsiTheme="minorEastAsia" w:cs="굴림" w:hint="eastAsia"/>
          <w:color w:val="000000"/>
        </w:rPr>
        <w:t>의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변경된 정보를 입력한다.</w:t>
      </w:r>
    </w:p>
    <w:p w:rsidR="00F772BF" w:rsidRPr="001F2D1B" w:rsidRDefault="00F772BF" w:rsidP="0079751C">
      <w:pPr>
        <w:widowControl w:val="0"/>
        <w:numPr>
          <w:ilvl w:val="0"/>
          <w:numId w:val="5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변경(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외래환자의 유형</w:t>
      </w:r>
      <w:r w:rsidR="00367C56">
        <w:rPr>
          <w:rFonts w:asciiTheme="minorEastAsia" w:eastAsiaTheme="minorEastAsia" w:hAnsiTheme="minorEastAsia" w:cs="굴림" w:hint="eastAsia"/>
          <w:color w:val="000000"/>
        </w:rPr>
        <w:t>을</w:t>
      </w:r>
      <w:r>
        <w:rPr>
          <w:rFonts w:asciiTheme="minorEastAsia" w:eastAsiaTheme="minorEastAsia" w:hAnsiTheme="minorEastAsia" w:cs="굴림" w:hint="eastAsia"/>
          <w:color w:val="000000"/>
        </w:rPr>
        <w:t xml:space="preserve"> 변경한다.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17" w:name="_Toc471406674"/>
      <w:r w:rsidRPr="005A46A4">
        <w:rPr>
          <w:rFonts w:cs="한컴바탕"/>
          <w:color w:val="000000"/>
        </w:rPr>
        <w:lastRenderedPageBreak/>
        <w:t>P-PA-AC-PI-00</w:t>
      </w:r>
      <w:r>
        <w:rPr>
          <w:rFonts w:cs="한컴바탕"/>
          <w:color w:val="000000"/>
        </w:rPr>
        <w:t>97</w:t>
      </w:r>
      <w:bookmarkEnd w:id="17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0C3529">
              <w:rPr>
                <w:rFonts w:asciiTheme="minorEastAsia" w:eastAsiaTheme="minorEastAsia" w:hAnsiTheme="minorEastAsia" w:hint="eastAsia"/>
                <w:sz w:val="20"/>
              </w:rPr>
              <w:t>입원유형변경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P-PA-AC-PI-00</w:t>
            </w:r>
            <w:r w:rsidR="000C3529">
              <w:rPr>
                <w:rFonts w:asciiTheme="minorEastAsia" w:eastAsiaTheme="minorEastAsia" w:hAnsiTheme="minorEastAsia"/>
                <w:sz w:val="20"/>
              </w:rPr>
              <w:t>97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367C56" w:rsidRDefault="00367C56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367C56">
              <w:rPr>
                <w:rFonts w:asciiTheme="minorEastAsia" w:eastAsiaTheme="minorEastAsia" w:hAnsiTheme="minorEastAsia" w:hint="eastAsia"/>
                <w:sz w:val="20"/>
              </w:rPr>
              <w:t>입원환자 유형변경 작업할 수 있는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58069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580694">
              <w:rPr>
                <w:rFonts w:ascii="돋움체" w:eastAsia="돋움체" w:cs="돋움체"/>
                <w:color w:val="000000" w:themeColor="text1"/>
                <w:sz w:val="19"/>
                <w:szCs w:val="19"/>
                <w:highlight w:val="white"/>
              </w:rPr>
              <w:t>HIS.PA.AC.PC.AM.UI;/AdsPtClassificationModification1.xaml</w:t>
            </w:r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8069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 w:rsidRPr="00580694">
              <w:rPr>
                <w:rFonts w:asciiTheme="minorEastAsia" w:eastAsiaTheme="minorEastAsia" w:hAnsiTheme="minorEastAsia"/>
                <w:noProof/>
                <w:sz w:val="20"/>
              </w:rPr>
              <w:t>ACPPRIOD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8069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80694">
              <w:rPr>
                <w:rFonts w:asciiTheme="minorEastAsia" w:eastAsiaTheme="minorEastAsia" w:hAnsiTheme="minorEastAsia" w:hint="eastAsia"/>
                <w:sz w:val="20"/>
              </w:rPr>
              <w:t>재원계약기관등록정보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8069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367C56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입원환자 유형변경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580694" w:rsidRDefault="0058069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80694">
              <w:rPr>
                <w:rFonts w:ascii="Courier New" w:hAnsi="Courier New" w:cs="Courier New"/>
                <w:sz w:val="20"/>
              </w:rPr>
              <w:t>HIS.PA.AC.PC.AM.ADSPTCLASSIFICATIONMODIFICATION1_08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3C1002" w:rsidRDefault="003C1002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386715</wp:posOffset>
                </wp:positionV>
                <wp:extent cx="2628900" cy="1666875"/>
                <wp:effectExtent l="0" t="0" r="19050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666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2482C" id="직사각형 22" o:spid="_x0000_s1026" style="position:absolute;left:0;text-align:left;margin-left:11.6pt;margin-top:30.45pt;width:207pt;height:1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" fillcolor="#0f243e [1615]" strokecolor="#0f243e [1615]" strokeweight="2pt"/>
            </w:pict>
          </mc:Fallback>
        </mc:AlternateContent>
      </w:r>
      <w:r>
        <w:rPr>
          <w:rFonts w:ascii="굴림체" w:eastAsia="굴림체" w:cs="굴림체" w:hint="eastAsia"/>
          <w:noProof/>
          <w:sz w:val="18"/>
          <w:szCs w:val="18"/>
        </w:rPr>
        <w:drawing>
          <wp:inline distT="0" distB="0" distL="0" distR="0">
            <wp:extent cx="5940425" cy="3814294"/>
            <wp:effectExtent l="0" t="0" r="317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367C56" w:rsidP="0079751C">
      <w:pPr>
        <w:widowControl w:val="0"/>
        <w:numPr>
          <w:ilvl w:val="0"/>
          <w:numId w:val="51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입원환자의 유형변경작업을 한다.</w:t>
      </w:r>
    </w:p>
    <w:p w:rsidR="005A46A4" w:rsidRDefault="00367C56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보험정보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변경일자/급여종별/유형보조/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계약처코드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>/임상번호/조합기호/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증번호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>/관계/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피보험자명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>/주민등록번호/적용기간/자격취득일</w:t>
      </w:r>
    </w:p>
    <w:p w:rsidR="00367C56" w:rsidRDefault="00367C56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의뢰내역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승인과/의뢰구분/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의뢰기관명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>/적용기간/승인번호/발송일자</w:t>
      </w:r>
    </w:p>
    <w:p w:rsidR="00367C56" w:rsidRPr="00D53F5D" w:rsidRDefault="00367C56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변경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보험정보의 변경과 의뢰내역정보가 변경되었을 때 변경한다.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367C56" w:rsidP="0079751C">
      <w:pPr>
        <w:widowControl w:val="0"/>
        <w:numPr>
          <w:ilvl w:val="0"/>
          <w:numId w:val="52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입원환자의 유형변경을 위해 팝업이 호출된다.</w:t>
      </w:r>
    </w:p>
    <w:p w:rsidR="00367C56" w:rsidRDefault="00367C56" w:rsidP="0079751C">
      <w:pPr>
        <w:widowControl w:val="0"/>
        <w:numPr>
          <w:ilvl w:val="0"/>
          <w:numId w:val="52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선택된 환자의 현재 보험정보와 의뢰내역이 조회된다.</w:t>
      </w:r>
    </w:p>
    <w:p w:rsidR="00367C56" w:rsidRPr="00367C56" w:rsidRDefault="00367C56" w:rsidP="0079751C">
      <w:pPr>
        <w:widowControl w:val="0"/>
        <w:numPr>
          <w:ilvl w:val="0"/>
          <w:numId w:val="52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자격조회(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보험공단에서 제공하는 환자의 보험정보를 조회한다.</w:t>
      </w:r>
    </w:p>
    <w:p w:rsidR="00367C56" w:rsidRDefault="00367C56" w:rsidP="0079751C">
      <w:pPr>
        <w:widowControl w:val="0"/>
        <w:numPr>
          <w:ilvl w:val="0"/>
          <w:numId w:val="52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보험정보를 변경하고,</w:t>
      </w:r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의뢰내역정보를 변경한다.</w:t>
      </w:r>
    </w:p>
    <w:p w:rsidR="00367C56" w:rsidRDefault="00367C56" w:rsidP="0079751C">
      <w:pPr>
        <w:widowControl w:val="0"/>
        <w:numPr>
          <w:ilvl w:val="0"/>
          <w:numId w:val="52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변경(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입원환자의 유형을 변경한다.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18" w:name="_Toc471406675"/>
      <w:r w:rsidRPr="005A46A4">
        <w:rPr>
          <w:rFonts w:cs="한컴바탕"/>
          <w:color w:val="000000"/>
        </w:rPr>
        <w:lastRenderedPageBreak/>
        <w:t>P-PA-AC-PI-00</w:t>
      </w:r>
      <w:r>
        <w:rPr>
          <w:rFonts w:cs="한컴바탕"/>
          <w:color w:val="000000"/>
        </w:rPr>
        <w:t>98</w:t>
      </w:r>
      <w:bookmarkEnd w:id="18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0C3529">
              <w:rPr>
                <w:rFonts w:asciiTheme="minorEastAsia" w:eastAsiaTheme="minorEastAsia" w:hAnsiTheme="minorEastAsia" w:hint="eastAsia"/>
                <w:sz w:val="20"/>
              </w:rPr>
              <w:t>환자의뢰내역조회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P-PA-AC-PI-00</w:t>
            </w:r>
            <w:r w:rsidR="000C3529">
              <w:rPr>
                <w:rFonts w:asciiTheme="minorEastAsia" w:eastAsiaTheme="minorEastAsia" w:hAnsiTheme="minorEastAsia"/>
                <w:sz w:val="20"/>
              </w:rPr>
              <w:t>98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C97C0D" w:rsidRDefault="00C97C0D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C97C0D">
              <w:rPr>
                <w:rFonts w:asciiTheme="minorEastAsia" w:eastAsiaTheme="minorEastAsia" w:hAnsiTheme="minorEastAsia" w:hint="eastAsia"/>
                <w:sz w:val="20"/>
              </w:rPr>
              <w:t>환자의 의뢰내역을 조회하여 선택할 수 있는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58069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580694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HIS.PA.AC.PI.PI.UI</w:t>
            </w:r>
            <w:r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;</w:t>
            </w:r>
            <w:r>
              <w:t xml:space="preserve"> </w:t>
            </w:r>
            <w:proofErr w:type="spellStart"/>
            <w:r w:rsidRPr="00580694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SelPatCommissionHistory.xaml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8069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ACPPIMRD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8069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80694">
              <w:rPr>
                <w:rFonts w:asciiTheme="minorEastAsia" w:eastAsiaTheme="minorEastAsia" w:hAnsiTheme="minorEastAsia" w:hint="eastAsia"/>
                <w:sz w:val="20"/>
              </w:rPr>
              <w:t>진료의뢰정보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8069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C97C0D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환자의뢰내역 조회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580694" w:rsidRDefault="0058069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580694">
              <w:rPr>
                <w:rFonts w:ascii="Courier New" w:hAnsi="Courier New" w:cs="Courier New"/>
                <w:sz w:val="20"/>
              </w:rPr>
              <w:t>HIS.PA.AC.PI.PI.UI.SelMedReferralForm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580694" w:rsidRDefault="00580694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>
            <wp:extent cx="5940425" cy="4886000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6D509C" w:rsidP="0079751C">
      <w:pPr>
        <w:widowControl w:val="0"/>
        <w:numPr>
          <w:ilvl w:val="0"/>
          <w:numId w:val="53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환자의뢰내역 정보를 조회한다.</w:t>
      </w:r>
    </w:p>
    <w:p w:rsidR="005A46A4" w:rsidRDefault="006D509C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>선택</w:t>
      </w:r>
      <w:r w:rsidR="005A46A4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="005A46A4">
        <w:rPr>
          <w:rFonts w:asciiTheme="minorEastAsia" w:eastAsiaTheme="minorEastAsia" w:hAnsiTheme="minorEastAsia" w:cs="굴림"/>
          <w:color w:val="000000"/>
        </w:rPr>
        <w:t>:</w:t>
      </w:r>
      <w:proofErr w:type="gramEnd"/>
      <w:r w:rsidR="005A46A4"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호출한 프로그램으로 선택한 의뢰내역 정보를 전달한다.</w:t>
      </w:r>
    </w:p>
    <w:p w:rsidR="006D509C" w:rsidRDefault="006D509C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바코드출력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환자 정보를 바코드 프린터로 출력한다.</w:t>
      </w:r>
    </w:p>
    <w:p w:rsidR="006D509C" w:rsidRPr="00D53F5D" w:rsidRDefault="006D509C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삭제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환자의뢰내역정보를 삭제</w:t>
      </w:r>
      <w:r w:rsidR="00CA0F90">
        <w:rPr>
          <w:rFonts w:asciiTheme="minorEastAsia" w:eastAsiaTheme="minorEastAsia" w:hAnsiTheme="minorEastAsia" w:cs="굴림" w:hint="eastAsia"/>
          <w:color w:val="000000"/>
        </w:rPr>
        <w:t>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6D509C" w:rsidP="0079751C">
      <w:pPr>
        <w:widowControl w:val="0"/>
        <w:numPr>
          <w:ilvl w:val="0"/>
          <w:numId w:val="54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팝업이 호출되면 호출한 프로그램에서 선택된 환자의 의뢰내역정보가 조회된다.</w:t>
      </w:r>
    </w:p>
    <w:p w:rsidR="006D509C" w:rsidRDefault="006D509C" w:rsidP="0079751C">
      <w:pPr>
        <w:widowControl w:val="0"/>
        <w:numPr>
          <w:ilvl w:val="0"/>
          <w:numId w:val="54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바코드 출력(</w:t>
      </w:r>
      <w:r>
        <w:rPr>
          <w:rFonts w:asciiTheme="minorEastAsia" w:eastAsiaTheme="minorEastAsia" w:hAnsiTheme="minorEastAsia" w:cs="굴림"/>
          <w:color w:val="000000"/>
        </w:rPr>
        <w:t>)</w:t>
      </w:r>
      <w:r w:rsidR="00CA0F90">
        <w:rPr>
          <w:rFonts w:asciiTheme="minorEastAsia" w:eastAsiaTheme="minorEastAsia" w:hAnsiTheme="minorEastAsia" w:cs="굴림"/>
          <w:color w:val="000000"/>
        </w:rPr>
        <w:t xml:space="preserve"> </w:t>
      </w:r>
      <w:r w:rsidR="00CA0F90">
        <w:rPr>
          <w:rFonts w:asciiTheme="minorEastAsia" w:eastAsiaTheme="minorEastAsia" w:hAnsiTheme="minorEastAsia" w:cs="굴림" w:hint="eastAsia"/>
          <w:color w:val="000000"/>
        </w:rPr>
        <w:t>버튼으로 선택 환자의 정보를 바코드 프린터로 출력한다.</w:t>
      </w:r>
    </w:p>
    <w:p w:rsidR="00CA0F90" w:rsidRDefault="00CA0F90" w:rsidP="0079751C">
      <w:pPr>
        <w:widowControl w:val="0"/>
        <w:numPr>
          <w:ilvl w:val="0"/>
          <w:numId w:val="54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삭제(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선택된 의뢰내역 정보를 삭제한다.</w:t>
      </w:r>
    </w:p>
    <w:p w:rsidR="00CA0F90" w:rsidRPr="001F2D1B" w:rsidRDefault="00CA0F90" w:rsidP="0079751C">
      <w:pPr>
        <w:widowControl w:val="0"/>
        <w:numPr>
          <w:ilvl w:val="0"/>
          <w:numId w:val="54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선택(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조회된 의뢰내역 리스트에서 선택한</w:t>
      </w:r>
      <w:r w:rsidR="00CA28B1">
        <w:rPr>
          <w:rFonts w:asciiTheme="minorEastAsia" w:eastAsiaTheme="minorEastAsia" w:hAnsiTheme="minorEastAsia" w:cs="굴림" w:hint="eastAsia"/>
          <w:color w:val="000000"/>
        </w:rPr>
        <w:t xml:space="preserve"> 의뢰내역 정보를</w:t>
      </w:r>
      <w:r>
        <w:rPr>
          <w:rFonts w:asciiTheme="minorEastAsia" w:eastAsiaTheme="minorEastAsia" w:hAnsiTheme="minorEastAsia" w:cs="굴림" w:hint="eastAsia"/>
          <w:color w:val="000000"/>
        </w:rPr>
        <w:t xml:space="preserve"> 호출한 프로그램으로 </w:t>
      </w:r>
      <w:r w:rsidR="00CA28B1">
        <w:rPr>
          <w:rFonts w:asciiTheme="minorEastAsia" w:eastAsiaTheme="minorEastAsia" w:hAnsiTheme="minorEastAsia" w:cs="굴림" w:hint="eastAsia"/>
          <w:color w:val="000000"/>
        </w:rPr>
        <w:t>전</w:t>
      </w:r>
      <w:r>
        <w:rPr>
          <w:rFonts w:asciiTheme="minorEastAsia" w:eastAsiaTheme="minorEastAsia" w:hAnsiTheme="minorEastAsia" w:cs="굴림" w:hint="eastAsia"/>
          <w:color w:val="000000"/>
        </w:rPr>
        <w:t>달한다.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19" w:name="_Toc471406676"/>
      <w:r w:rsidRPr="005A46A4">
        <w:rPr>
          <w:rFonts w:cs="한컴바탕"/>
          <w:color w:val="000000"/>
        </w:rPr>
        <w:lastRenderedPageBreak/>
        <w:t>P-PA-AC-PI-00</w:t>
      </w:r>
      <w:r>
        <w:rPr>
          <w:rFonts w:cs="한컴바탕"/>
          <w:color w:val="000000"/>
        </w:rPr>
        <w:t>99</w:t>
      </w:r>
      <w:bookmarkEnd w:id="19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6D4463">
        <w:trPr>
          <w:trHeight w:val="454"/>
        </w:trPr>
        <w:tc>
          <w:tcPr>
            <w:tcW w:w="2161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0C352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0C3529">
              <w:rPr>
                <w:rFonts w:asciiTheme="minorEastAsia" w:eastAsiaTheme="minorEastAsia" w:hAnsiTheme="minorEastAsia" w:hint="eastAsia"/>
                <w:sz w:val="20"/>
              </w:rPr>
              <w:t>직원감면자</w:t>
            </w:r>
            <w:proofErr w:type="spellEnd"/>
            <w:r w:rsidRPr="000C3529">
              <w:rPr>
                <w:rFonts w:asciiTheme="minorEastAsia" w:eastAsiaTheme="minorEastAsia" w:hAnsiTheme="minorEastAsia" w:hint="eastAsia"/>
                <w:sz w:val="20"/>
              </w:rPr>
              <w:t xml:space="preserve"> 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P-PA-AC-PI-00</w:t>
            </w:r>
            <w:r w:rsidR="000C3529">
              <w:rPr>
                <w:rFonts w:asciiTheme="minorEastAsia" w:eastAsiaTheme="minorEastAsia" w:hAnsiTheme="minorEastAsia"/>
                <w:sz w:val="20"/>
              </w:rPr>
              <w:t>99</w:t>
            </w:r>
          </w:p>
        </w:tc>
      </w:tr>
      <w:tr w:rsidR="005A46A4" w:rsidRPr="00A566C5" w:rsidTr="006D4463">
        <w:trPr>
          <w:trHeight w:val="454"/>
        </w:trPr>
        <w:tc>
          <w:tcPr>
            <w:tcW w:w="2161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6" w:type="dxa"/>
            <w:gridSpan w:val="8"/>
            <w:shd w:val="clear" w:color="auto" w:fill="auto"/>
            <w:vAlign w:val="center"/>
          </w:tcPr>
          <w:p w:rsidR="005A46A4" w:rsidRPr="005145C9" w:rsidRDefault="005145C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145C9">
              <w:rPr>
                <w:rFonts w:asciiTheme="minorEastAsia" w:eastAsiaTheme="minorEastAsia" w:hAnsiTheme="minorEastAsia" w:hint="eastAsia"/>
                <w:sz w:val="20"/>
              </w:rPr>
              <w:t>감면정보가 등록된 사원정보를 조회하여 선택할 수 있는 팝업</w:t>
            </w:r>
          </w:p>
        </w:tc>
      </w:tr>
      <w:tr w:rsidR="005A46A4" w:rsidRPr="00A566C5" w:rsidTr="006D4463">
        <w:trPr>
          <w:trHeight w:val="454"/>
        </w:trPr>
        <w:tc>
          <w:tcPr>
            <w:tcW w:w="2161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6" w:type="dxa"/>
            <w:gridSpan w:val="8"/>
            <w:shd w:val="clear" w:color="auto" w:fill="auto"/>
            <w:vAlign w:val="center"/>
          </w:tcPr>
          <w:p w:rsidR="005A46A4" w:rsidRPr="00A566C5" w:rsidRDefault="001A26DC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1A26DC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HIS.PA.CORE.UI</w:t>
            </w:r>
            <w:r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;</w:t>
            </w:r>
            <w:r>
              <w:t xml:space="preserve"> </w:t>
            </w:r>
            <w:proofErr w:type="spellStart"/>
            <w:r w:rsidRPr="001A26DC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PAStaffReductionPersonAsk.xaml</w:t>
            </w:r>
            <w:proofErr w:type="spellEnd"/>
          </w:p>
        </w:tc>
      </w:tr>
      <w:tr w:rsidR="005A46A4" w:rsidRPr="00A566C5" w:rsidTr="006D4463">
        <w:trPr>
          <w:trHeight w:val="454"/>
        </w:trPr>
        <w:tc>
          <w:tcPr>
            <w:tcW w:w="4738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9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6D4463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1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6D4463" w:rsidRPr="00A566C5" w:rsidTr="006D4463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PDESMSAM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842F70">
              <w:rPr>
                <w:rFonts w:asciiTheme="minorEastAsia" w:eastAsiaTheme="minorEastAsia" w:hAnsiTheme="minorEastAsia" w:hint="eastAsia"/>
                <w:sz w:val="20"/>
              </w:rPr>
              <w:t>직원기본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6D4463" w:rsidRPr="00A566C5" w:rsidTr="006D4463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1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6D4463" w:rsidRPr="00A566C5" w:rsidRDefault="006D4463" w:rsidP="006D4463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C6D9F1" w:themeFill="text2" w:themeFillTint="33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11" w:type="dxa"/>
            <w:gridSpan w:val="4"/>
            <w:shd w:val="clear" w:color="auto" w:fill="D9D9D9" w:themeFill="background1" w:themeFillShade="D9"/>
            <w:vAlign w:val="center"/>
          </w:tcPr>
          <w:p w:rsidR="006D4463" w:rsidRPr="00A566C5" w:rsidRDefault="006D4463" w:rsidP="006D446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직원감면자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조회</w:t>
            </w: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842F70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HIS.PA.CORE.AC.PM.UI</w:t>
            </w:r>
            <w:r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;</w:t>
            </w:r>
            <w:r>
              <w:t xml:space="preserve"> </w:t>
            </w:r>
            <w:proofErr w:type="spellStart"/>
            <w:r w:rsidRPr="00842F70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StaffReductionPersonAsk.xaml</w:t>
            </w:r>
            <w:proofErr w:type="spellEnd"/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D4463" w:rsidRPr="00A566C5" w:rsidTr="006D4463">
        <w:trPr>
          <w:trHeight w:val="454"/>
        </w:trPr>
        <w:tc>
          <w:tcPr>
            <w:tcW w:w="5466" w:type="dxa"/>
            <w:gridSpan w:val="6"/>
            <w:shd w:val="clear" w:color="auto" w:fill="auto"/>
            <w:vAlign w:val="center"/>
          </w:tcPr>
          <w:p w:rsidR="006D4463" w:rsidRPr="00A566C5" w:rsidRDefault="006D4463" w:rsidP="006D446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11" w:type="dxa"/>
            <w:gridSpan w:val="4"/>
            <w:shd w:val="clear" w:color="auto" w:fill="auto"/>
            <w:vAlign w:val="center"/>
          </w:tcPr>
          <w:p w:rsidR="006D4463" w:rsidRPr="00A566C5" w:rsidRDefault="006D4463" w:rsidP="006D4463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6D4463" w:rsidRDefault="006D4463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 wp14:anchorId="3DD70F21" wp14:editId="7E6C4C76">
            <wp:extent cx="5743575" cy="5334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752B84" w:rsidP="0079751C">
      <w:pPr>
        <w:widowControl w:val="0"/>
        <w:numPr>
          <w:ilvl w:val="0"/>
          <w:numId w:val="55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감면정보가 등록된 사원정보를 조회한다.</w:t>
      </w:r>
    </w:p>
    <w:p w:rsidR="005A46A4" w:rsidRPr="00D53F5D" w:rsidRDefault="00752B84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>선택</w:t>
      </w:r>
      <w:r w:rsidR="005A46A4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="005A46A4">
        <w:rPr>
          <w:rFonts w:asciiTheme="minorEastAsia" w:eastAsiaTheme="minorEastAsia" w:hAnsiTheme="minorEastAsia" w:cs="굴림"/>
          <w:color w:val="000000"/>
        </w:rPr>
        <w:t>:</w:t>
      </w:r>
      <w:proofErr w:type="gramEnd"/>
      <w:r w:rsidR="005A46A4"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호출한 프로그램으로 선택된 사원정보를 전달한다.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752B84" w:rsidP="0079751C">
      <w:pPr>
        <w:widowControl w:val="0"/>
        <w:numPr>
          <w:ilvl w:val="0"/>
          <w:numId w:val="56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조회할 사원 명을 입력한다.</w:t>
      </w:r>
    </w:p>
    <w:p w:rsidR="00752B84" w:rsidRDefault="00752B84" w:rsidP="0079751C">
      <w:pPr>
        <w:widowControl w:val="0"/>
        <w:numPr>
          <w:ilvl w:val="0"/>
          <w:numId w:val="56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감면정보가 등록된 사원 정보를 조회한다.</w:t>
      </w:r>
    </w:p>
    <w:p w:rsidR="005A46A4" w:rsidRPr="00752B84" w:rsidRDefault="00752B84" w:rsidP="0079751C">
      <w:pPr>
        <w:widowControl w:val="0"/>
        <w:numPr>
          <w:ilvl w:val="0"/>
          <w:numId w:val="56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선택(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조회된 사원정보 리스트에서 선택한 사원 정보를 호출한 프로그램으로 전달한다.</w:t>
      </w:r>
      <w:r w:rsidR="005A46A4" w:rsidRPr="00752B84"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20" w:name="_Toc471406677"/>
      <w:r w:rsidRPr="005A46A4">
        <w:rPr>
          <w:rFonts w:cs="한컴바탕"/>
          <w:color w:val="000000"/>
        </w:rPr>
        <w:lastRenderedPageBreak/>
        <w:t>P-PA-AC-PI-0</w:t>
      </w:r>
      <w:r>
        <w:rPr>
          <w:rFonts w:cs="한컴바탕"/>
          <w:color w:val="000000"/>
        </w:rPr>
        <w:t>100</w:t>
      </w:r>
      <w:bookmarkEnd w:id="20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CD3ADC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CD3ADC">
              <w:rPr>
                <w:rFonts w:asciiTheme="minorEastAsia" w:eastAsiaTheme="minorEastAsia" w:hAnsiTheme="minorEastAsia" w:hint="eastAsia"/>
                <w:sz w:val="20"/>
              </w:rPr>
              <w:t>접수번호조회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5A46A4" w:rsidP="00CD3ADC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</w:t>
            </w:r>
            <w:r w:rsidR="00CD3ADC">
              <w:rPr>
                <w:rFonts w:asciiTheme="minorEastAsia" w:eastAsiaTheme="minorEastAsia" w:hAnsiTheme="minorEastAsia"/>
                <w:sz w:val="20"/>
              </w:rPr>
              <w:t>100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4870E5" w:rsidRDefault="004870E5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4870E5">
              <w:rPr>
                <w:rFonts w:asciiTheme="minorEastAsia" w:eastAsiaTheme="minorEastAsia" w:hAnsiTheme="minorEastAsia" w:hint="eastAsia"/>
                <w:sz w:val="20"/>
              </w:rPr>
              <w:t xml:space="preserve">보험 </w:t>
            </w:r>
            <w:proofErr w:type="spellStart"/>
            <w:r w:rsidRPr="004870E5">
              <w:rPr>
                <w:rFonts w:asciiTheme="minorEastAsia" w:eastAsiaTheme="minorEastAsia" w:hAnsiTheme="minorEastAsia" w:hint="eastAsia"/>
                <w:sz w:val="20"/>
              </w:rPr>
              <w:t>청구접수된</w:t>
            </w:r>
            <w:proofErr w:type="spellEnd"/>
            <w:r w:rsidRPr="004870E5">
              <w:rPr>
                <w:rFonts w:asciiTheme="minorEastAsia" w:eastAsiaTheme="minorEastAsia" w:hAnsiTheme="minorEastAsia" w:hint="eastAsia"/>
                <w:sz w:val="20"/>
              </w:rPr>
              <w:t xml:space="preserve"> 접수번호를 조회하여 선택할 수 있는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885E6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885E6F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HIS.PA.AI.IC.AR.UI</w:t>
            </w:r>
            <w:r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;</w:t>
            </w:r>
            <w:r>
              <w:t xml:space="preserve"> </w:t>
            </w:r>
            <w:proofErr w:type="spellStart"/>
            <w:r w:rsidRPr="00885E6F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AcceptCardinalNumberAsk.xaml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885E6F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AIMIPRQS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885E6F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885E6F">
              <w:rPr>
                <w:rFonts w:asciiTheme="minorEastAsia" w:eastAsiaTheme="minorEastAsia" w:hAnsiTheme="minorEastAsia" w:hint="eastAsia"/>
                <w:sz w:val="20"/>
              </w:rPr>
              <w:t>청구명세서집계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885E6F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4870E5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청구 접수번호 조회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885E6F" w:rsidRDefault="00885E6F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885E6F">
              <w:rPr>
                <w:rFonts w:ascii="Courier New" w:hAnsi="Courier New" w:cs="Courier New"/>
                <w:sz w:val="20"/>
              </w:rPr>
              <w:t>HIS.PA.AI.IC.AR.SelAcceptCardinalNumberAsk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702BB7" w:rsidRDefault="00702BB7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>
            <wp:extent cx="5940425" cy="3950333"/>
            <wp:effectExtent l="0" t="0" r="317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CE31D1" w:rsidP="0079751C">
      <w:pPr>
        <w:widowControl w:val="0"/>
        <w:numPr>
          <w:ilvl w:val="0"/>
          <w:numId w:val="57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청구접수된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접수번호를 조회한다.</w:t>
      </w:r>
    </w:p>
    <w:p w:rsidR="00CE31D1" w:rsidRDefault="00CE31D1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spellStart"/>
      <w:proofErr w:type="gramStart"/>
      <w:r>
        <w:rPr>
          <w:rFonts w:asciiTheme="minorEastAsia" w:eastAsiaTheme="minorEastAsia" w:hAnsiTheme="minorEastAsia" w:cs="굴림" w:hint="eastAsia"/>
          <w:color w:val="000000"/>
        </w:rPr>
        <w:t>자보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 xml:space="preserve">자동차 보험 청구 정보 조회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구분자</w:t>
      </w:r>
      <w:proofErr w:type="spellEnd"/>
    </w:p>
    <w:p w:rsidR="005A46A4" w:rsidRPr="00D53F5D" w:rsidRDefault="00CE31D1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선택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</w:rPr>
        <w:t>호출한 프로그램으로 선택된 청구접수정보를 전달한다.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CE31D1" w:rsidP="0079751C">
      <w:pPr>
        <w:widowControl w:val="0"/>
        <w:numPr>
          <w:ilvl w:val="0"/>
          <w:numId w:val="58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청구한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진료년월을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입력한다.</w:t>
      </w:r>
    </w:p>
    <w:p w:rsidR="00CE31D1" w:rsidRDefault="00CE31D1" w:rsidP="0079751C">
      <w:pPr>
        <w:widowControl w:val="0"/>
        <w:numPr>
          <w:ilvl w:val="0"/>
          <w:numId w:val="58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외래/입원/전체의 조회 구분을 선택한다.</w:t>
      </w:r>
    </w:p>
    <w:p w:rsidR="00CE31D1" w:rsidRDefault="00CE31D1" w:rsidP="0079751C">
      <w:pPr>
        <w:widowControl w:val="0"/>
        <w:numPr>
          <w:ilvl w:val="0"/>
          <w:numId w:val="58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자동차 보험청구 정보를 조회할 경우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자보를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선택한다.</w:t>
      </w:r>
    </w:p>
    <w:p w:rsidR="00CE31D1" w:rsidRDefault="00CE31D1" w:rsidP="0079751C">
      <w:pPr>
        <w:widowControl w:val="0"/>
        <w:numPr>
          <w:ilvl w:val="0"/>
          <w:numId w:val="58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청구된 접수정보를 조회한다.</w:t>
      </w:r>
    </w:p>
    <w:p w:rsidR="00CE31D1" w:rsidRPr="001F2D1B" w:rsidRDefault="00CE31D1" w:rsidP="0079751C">
      <w:pPr>
        <w:widowControl w:val="0"/>
        <w:numPr>
          <w:ilvl w:val="0"/>
          <w:numId w:val="58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선택(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조회된 청구접수정보 조회 리스트에서 선택한 청구접수 정보를 호출한 프로그램으로 전달한다.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21" w:name="_Toc471406678"/>
      <w:r w:rsidRPr="005A46A4">
        <w:rPr>
          <w:rFonts w:cs="한컴바탕"/>
          <w:color w:val="000000"/>
        </w:rPr>
        <w:lastRenderedPageBreak/>
        <w:t>P-PA-AC-PI-0</w:t>
      </w:r>
      <w:r>
        <w:rPr>
          <w:rFonts w:cs="한컴바탕"/>
          <w:color w:val="000000"/>
        </w:rPr>
        <w:t>101</w:t>
      </w:r>
      <w:bookmarkEnd w:id="21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CD3ADC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CD3ADC">
              <w:rPr>
                <w:rFonts w:asciiTheme="minorEastAsia" w:eastAsiaTheme="minorEastAsia" w:hAnsiTheme="minorEastAsia" w:hint="eastAsia"/>
                <w:sz w:val="20"/>
              </w:rPr>
              <w:t>신청번호조회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5A46A4" w:rsidP="00CD3ADC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</w:t>
            </w:r>
            <w:r w:rsidR="00CD3ADC">
              <w:rPr>
                <w:rFonts w:asciiTheme="minorEastAsia" w:eastAsiaTheme="minorEastAsia" w:hAnsiTheme="minorEastAsia"/>
                <w:sz w:val="20"/>
              </w:rPr>
              <w:t>101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81F10" w:rsidRDefault="00A81F10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A81F10">
              <w:rPr>
                <w:rFonts w:asciiTheme="minorEastAsia" w:eastAsiaTheme="minorEastAsia" w:hAnsiTheme="minorEastAsia" w:hint="eastAsia"/>
                <w:sz w:val="20"/>
              </w:rPr>
              <w:t>치료재료, 의약품의 신청번호를 조회해서 선택할 수 있는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4712F5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4712F5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 xml:space="preserve">HIS.PA.AI.IC.IC.UI </w:t>
            </w:r>
            <w:r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;</w:t>
            </w:r>
            <w:proofErr w:type="spellStart"/>
            <w:r w:rsidRPr="004712F5">
              <w:rPr>
                <w:rFonts w:asciiTheme="minorEastAsia" w:eastAsiaTheme="minorEastAsia" w:hAnsiTheme="minorEastAsia" w:cs="한컴바탕"/>
                <w:color w:val="000000"/>
                <w:sz w:val="20"/>
              </w:rPr>
              <w:t>TherapyMaterialApplyCrdNumberAsk.xaml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4712F5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 w:rsidRPr="004712F5">
              <w:rPr>
                <w:rFonts w:ascii="Courier New" w:hAnsi="Courier New" w:cs="Courier New"/>
                <w:sz w:val="20"/>
                <w:lang w:val="ko-KR"/>
              </w:rPr>
              <w:t>AIH0601T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4712F5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4712F5">
              <w:rPr>
                <w:rFonts w:asciiTheme="minorEastAsia" w:eastAsiaTheme="minorEastAsia" w:hAnsiTheme="minorEastAsia" w:hint="eastAsia"/>
                <w:sz w:val="20"/>
              </w:rPr>
              <w:t>치료재료및약제구입내역통보서</w:t>
            </w:r>
            <w:proofErr w:type="spellEnd"/>
            <w:r w:rsidRPr="004712F5">
              <w:rPr>
                <w:rFonts w:asciiTheme="minorEastAsia" w:eastAsiaTheme="minorEastAsia" w:hAnsiTheme="minorEastAsia" w:hint="eastAsia"/>
                <w:sz w:val="20"/>
              </w:rPr>
              <w:t>1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4712F5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A81F10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치료재료/의약품 신청번호 조회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4712F5" w:rsidRDefault="004712F5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4712F5">
              <w:rPr>
                <w:rFonts w:ascii="Courier New" w:hAnsi="Courier New" w:cs="Courier New"/>
                <w:sz w:val="20"/>
              </w:rPr>
              <w:t>HIS.PA.AI.IC.IC.SelectTherapyMaterialApplyCrdNumberAsk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3C1002" w:rsidRDefault="003C1002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>
            <wp:extent cx="2857500" cy="37623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B639BD" w:rsidP="0079751C">
      <w:pPr>
        <w:widowControl w:val="0"/>
        <w:numPr>
          <w:ilvl w:val="0"/>
          <w:numId w:val="59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치료재료/의약품의 신청번호를 조회한다.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B639BD" w:rsidP="0079751C">
      <w:pPr>
        <w:widowControl w:val="0"/>
        <w:numPr>
          <w:ilvl w:val="0"/>
          <w:numId w:val="6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호출한 프로그램이 치료재료 관련 </w:t>
      </w:r>
      <w:r w:rsidR="000E7773">
        <w:rPr>
          <w:rFonts w:asciiTheme="minorEastAsia" w:eastAsiaTheme="minorEastAsia" w:hAnsiTheme="minorEastAsia" w:cs="굴림" w:hint="eastAsia"/>
          <w:color w:val="000000"/>
        </w:rPr>
        <w:t>프로그램이면 치료재료신청번호조회,</w:t>
      </w:r>
      <w:r w:rsidR="000E7773">
        <w:rPr>
          <w:rFonts w:asciiTheme="minorEastAsia" w:eastAsiaTheme="minorEastAsia" w:hAnsiTheme="minorEastAsia" w:cs="굴림"/>
          <w:color w:val="000000"/>
        </w:rPr>
        <w:t xml:space="preserve"> </w:t>
      </w:r>
      <w:r w:rsidR="000E7773">
        <w:rPr>
          <w:rFonts w:asciiTheme="minorEastAsia" w:eastAsiaTheme="minorEastAsia" w:hAnsiTheme="minorEastAsia" w:cs="굴림" w:hint="eastAsia"/>
          <w:color w:val="000000"/>
        </w:rPr>
        <w:t xml:space="preserve">의약품관련 프로그램이면 의약품 신청번호 조회로 </w:t>
      </w:r>
      <w:proofErr w:type="spellStart"/>
      <w:r w:rsidR="000E7773">
        <w:rPr>
          <w:rFonts w:asciiTheme="minorEastAsia" w:eastAsiaTheme="minorEastAsia" w:hAnsiTheme="minorEastAsia" w:cs="굴림" w:hint="eastAsia"/>
          <w:color w:val="000000"/>
        </w:rPr>
        <w:t>팝업창이</w:t>
      </w:r>
      <w:proofErr w:type="spellEnd"/>
      <w:r w:rsidR="000E7773">
        <w:rPr>
          <w:rFonts w:asciiTheme="minorEastAsia" w:eastAsiaTheme="minorEastAsia" w:hAnsiTheme="minorEastAsia" w:cs="굴림" w:hint="eastAsia"/>
          <w:color w:val="000000"/>
        </w:rPr>
        <w:t xml:space="preserve"> 호출된다.</w:t>
      </w:r>
    </w:p>
    <w:p w:rsidR="000E7773" w:rsidRDefault="000E7773" w:rsidP="0079751C">
      <w:pPr>
        <w:widowControl w:val="0"/>
        <w:numPr>
          <w:ilvl w:val="0"/>
          <w:numId w:val="6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신고년월을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 w:cs="굴림" w:hint="eastAsia"/>
          <w:color w:val="000000"/>
        </w:rPr>
        <w:t>입력후</w:t>
      </w:r>
      <w:proofErr w:type="spellEnd"/>
      <w:r>
        <w:rPr>
          <w:rFonts w:asciiTheme="minorEastAsia" w:eastAsiaTheme="minorEastAsia" w:hAnsiTheme="minorEastAsia" w:cs="굴림" w:hint="eastAsia"/>
          <w:color w:val="000000"/>
        </w:rPr>
        <w:t xml:space="preserve"> 조회(</w:t>
      </w:r>
      <w:r>
        <w:rPr>
          <w:rFonts w:asciiTheme="minorEastAsia" w:eastAsiaTheme="minorEastAsia" w:hAnsiTheme="minorEastAsia" w:cs="굴림"/>
          <w:color w:val="000000"/>
        </w:rPr>
        <w:t xml:space="preserve">) </w:t>
      </w:r>
      <w:r>
        <w:rPr>
          <w:rFonts w:asciiTheme="minorEastAsia" w:eastAsiaTheme="minorEastAsia" w:hAnsiTheme="minorEastAsia" w:cs="굴림" w:hint="eastAsia"/>
          <w:color w:val="000000"/>
        </w:rPr>
        <w:t>버튼으로 신청번호가 조회된다.</w:t>
      </w:r>
    </w:p>
    <w:p w:rsidR="000E7773" w:rsidRPr="001F2D1B" w:rsidRDefault="000E7773" w:rsidP="0079751C">
      <w:pPr>
        <w:widowControl w:val="0"/>
        <w:numPr>
          <w:ilvl w:val="0"/>
          <w:numId w:val="60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조회된 신고서를 더블클릭으로 신청번호정보를 호출프로그램에 전달한다.</w:t>
      </w:r>
    </w:p>
    <w:p w:rsidR="005A46A4" w:rsidRDefault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굴림"/>
          <w:b/>
          <w:bCs/>
          <w:color w:val="000000"/>
          <w:sz w:val="24"/>
        </w:rPr>
        <w:br w:type="page"/>
      </w:r>
    </w:p>
    <w:p w:rsidR="005A46A4" w:rsidRPr="00BB1D91" w:rsidRDefault="005A46A4" w:rsidP="005A46A4">
      <w:pPr>
        <w:pStyle w:val="11"/>
      </w:pPr>
      <w:bookmarkStart w:id="22" w:name="_Toc471406679"/>
      <w:r w:rsidRPr="005A46A4">
        <w:rPr>
          <w:rFonts w:cs="한컴바탕"/>
          <w:color w:val="000000"/>
        </w:rPr>
        <w:lastRenderedPageBreak/>
        <w:t>P-PA-AC-PI-0</w:t>
      </w:r>
      <w:r>
        <w:rPr>
          <w:rFonts w:cs="한컴바탕"/>
          <w:color w:val="000000"/>
        </w:rPr>
        <w:t>103</w:t>
      </w:r>
      <w:bookmarkEnd w:id="22"/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583"/>
        <w:gridCol w:w="996"/>
        <w:gridCol w:w="1521"/>
        <w:gridCol w:w="60"/>
        <w:gridCol w:w="728"/>
        <w:gridCol w:w="852"/>
        <w:gridCol w:w="240"/>
        <w:gridCol w:w="1339"/>
        <w:gridCol w:w="1580"/>
      </w:tblGrid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프로그램명</w:t>
            </w:r>
            <w:proofErr w:type="spellEnd"/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5A46A4" w:rsidRPr="00A566C5" w:rsidRDefault="00CD3ADC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도움말</w:t>
            </w:r>
          </w:p>
        </w:tc>
        <w:tc>
          <w:tcPr>
            <w:tcW w:w="1880" w:type="dxa"/>
            <w:gridSpan w:val="4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BB1D91">
              <w:rPr>
                <w:rFonts w:asciiTheme="minorEastAsia" w:eastAsiaTheme="minorEastAsia" w:hAnsiTheme="minorEastAsia" w:hint="eastAsia"/>
                <w:b/>
                <w:sz w:val="20"/>
              </w:rPr>
              <w:t>프로그램ID</w:t>
            </w:r>
          </w:p>
        </w:tc>
        <w:tc>
          <w:tcPr>
            <w:tcW w:w="2917" w:type="dxa"/>
            <w:gridSpan w:val="2"/>
            <w:shd w:val="clear" w:color="auto" w:fill="auto"/>
            <w:vAlign w:val="center"/>
          </w:tcPr>
          <w:p w:rsidR="005A46A4" w:rsidRPr="00A566C5" w:rsidRDefault="005A46A4" w:rsidP="00CD3ADC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 w:rsidRPr="005A46A4">
              <w:rPr>
                <w:rFonts w:asciiTheme="minorEastAsia" w:eastAsiaTheme="minorEastAsia" w:hAnsiTheme="minorEastAsia"/>
                <w:sz w:val="20"/>
              </w:rPr>
              <w:t>P-PA-AC-PI-0</w:t>
            </w:r>
            <w:r w:rsidR="00CD3ADC">
              <w:rPr>
                <w:rFonts w:asciiTheme="minorEastAsia" w:eastAsiaTheme="minorEastAsia" w:hAnsiTheme="minorEastAsia"/>
                <w:sz w:val="20"/>
              </w:rPr>
              <w:t>10</w:t>
            </w:r>
            <w:r w:rsidRPr="005A46A4">
              <w:rPr>
                <w:rFonts w:asciiTheme="minorEastAsia" w:eastAsiaTheme="minorEastAsia" w:hAnsiTheme="minorEastAsia"/>
                <w:sz w:val="20"/>
              </w:rPr>
              <w:t>3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4A0749" w:rsidP="000C3529">
            <w:pPr>
              <w:tabs>
                <w:tab w:val="left" w:pos="80"/>
              </w:tabs>
              <w:spacing w:line="300" w:lineRule="atLeas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각 프로그램의 도움말을 표시하는 팝업</w:t>
            </w:r>
          </w:p>
        </w:tc>
      </w:tr>
      <w:tr w:rsidR="005A46A4" w:rsidRPr="00A566C5" w:rsidTr="000C3529">
        <w:trPr>
          <w:trHeight w:val="454"/>
        </w:trPr>
        <w:tc>
          <w:tcPr>
            <w:tcW w:w="2163" w:type="dxa"/>
            <w:gridSpan w:val="2"/>
            <w:shd w:val="clear" w:color="auto" w:fill="E5B8B7" w:themeFill="accent2" w:themeFillTint="66"/>
            <w:vAlign w:val="center"/>
          </w:tcPr>
          <w:p w:rsidR="005A46A4" w:rsidRPr="00E408D2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E408D2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 xml:space="preserve">Assembly Full Name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:rsidR="005A46A4" w:rsidRPr="00A566C5" w:rsidRDefault="002310FB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 w:cs="한컴바탕"/>
                <w:color w:val="000000"/>
                <w:sz w:val="20"/>
              </w:rPr>
            </w:pPr>
            <w:r w:rsidRPr="002310FB">
              <w:rPr>
                <w:rFonts w:ascii="돋움체" w:eastAsia="돋움체" w:cs="돋움체"/>
                <w:color w:val="000000" w:themeColor="text1"/>
                <w:sz w:val="19"/>
                <w:szCs w:val="19"/>
                <w:highlight w:val="white"/>
              </w:rPr>
              <w:t>ST_HIS.PA.ST.SM.CO.UI_/</w:t>
            </w:r>
            <w:proofErr w:type="spellStart"/>
            <w:r w:rsidRPr="002310FB">
              <w:rPr>
                <w:rFonts w:ascii="돋움체" w:eastAsia="돋움체" w:cs="돋움체"/>
                <w:color w:val="000000" w:themeColor="text1"/>
                <w:sz w:val="19"/>
                <w:szCs w:val="19"/>
                <w:highlight w:val="white"/>
              </w:rPr>
              <w:t>StatisticsHelp</w:t>
            </w:r>
            <w:r w:rsidRPr="002310FB">
              <w:rPr>
                <w:rFonts w:ascii="돋움체" w:eastAsia="돋움체" w:cs="돋움체"/>
                <w:color w:val="000000" w:themeColor="text1"/>
                <w:sz w:val="19"/>
                <w:szCs w:val="19"/>
              </w:rPr>
              <w:t>.xaml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4740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Input</w:t>
            </w:r>
          </w:p>
        </w:tc>
        <w:tc>
          <w:tcPr>
            <w:tcW w:w="4737" w:type="dxa"/>
            <w:gridSpan w:val="5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DB Output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S/I/D/U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2310FB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  <w:r>
              <w:rPr>
                <w:rFonts w:ascii="Courier New" w:hAnsi="Courier New" w:cs="Courier New"/>
                <w:sz w:val="20"/>
                <w:lang w:val="ko-KR"/>
              </w:rPr>
              <w:t>ACCSTHWE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2310FB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2310FB">
              <w:rPr>
                <w:rFonts w:asciiTheme="minorEastAsia" w:eastAsiaTheme="minorEastAsia" w:hAnsiTheme="minorEastAsia" w:hint="eastAsia"/>
                <w:sz w:val="20"/>
              </w:rPr>
              <w:t>원무통계도움말상세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2310FB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S</w:t>
            </w: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1579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  <w:sz w:val="20"/>
              </w:rPr>
            </w:pP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5A46A4" w:rsidRPr="00A566C5" w:rsidRDefault="005A46A4" w:rsidP="000C352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C6D9F1" w:themeFill="text2" w:themeFillTint="33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  <w:sz w:val="20"/>
              </w:rPr>
              <w:t>처리기능</w:t>
            </w:r>
          </w:p>
        </w:tc>
        <w:tc>
          <w:tcPr>
            <w:tcW w:w="4009" w:type="dxa"/>
            <w:gridSpan w:val="4"/>
            <w:shd w:val="clear" w:color="auto" w:fill="D9D9D9" w:themeFill="background1" w:themeFillShade="D9"/>
            <w:vAlign w:val="center"/>
          </w:tcPr>
          <w:p w:rsidR="005A46A4" w:rsidRPr="00A566C5" w:rsidRDefault="005A46A4" w:rsidP="000C352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ID</w:t>
            </w: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4A0749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도움말 정보 표시</w:t>
            </w: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2310FB" w:rsidRDefault="002310FB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2310FB">
              <w:rPr>
                <w:rFonts w:ascii="Courier New" w:hAnsi="Courier New" w:cs="Courier New"/>
                <w:sz w:val="20"/>
              </w:rPr>
              <w:t>HIS.PA.ST.SM.CO.SelStatisticsHelp</w:t>
            </w:r>
            <w:proofErr w:type="spellEnd"/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A46A4" w:rsidRPr="00A566C5" w:rsidTr="000C3529">
        <w:trPr>
          <w:trHeight w:val="454"/>
        </w:trPr>
        <w:tc>
          <w:tcPr>
            <w:tcW w:w="5468" w:type="dxa"/>
            <w:gridSpan w:val="6"/>
            <w:shd w:val="clear" w:color="auto" w:fill="auto"/>
            <w:vAlign w:val="center"/>
          </w:tcPr>
          <w:p w:rsidR="005A46A4" w:rsidRPr="00A566C5" w:rsidRDefault="005A46A4" w:rsidP="000C352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009" w:type="dxa"/>
            <w:gridSpan w:val="4"/>
            <w:shd w:val="clear" w:color="auto" w:fill="auto"/>
            <w:vAlign w:val="center"/>
          </w:tcPr>
          <w:p w:rsidR="005A46A4" w:rsidRPr="00A566C5" w:rsidRDefault="005A46A4" w:rsidP="000C3529">
            <w:pPr>
              <w:spacing w:line="300" w:lineRule="atLeast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</w:p>
    <w:p w:rsidR="005A46A4" w:rsidRDefault="005A46A4" w:rsidP="005A46A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br w:type="page"/>
      </w:r>
    </w:p>
    <w:p w:rsidR="002310FB" w:rsidRDefault="002310FB" w:rsidP="005A46A4">
      <w:pPr>
        <w:spacing w:line="218" w:lineRule="atLeast"/>
        <w:rPr>
          <w:rFonts w:asciiTheme="minorEastAsia" w:eastAsiaTheme="minorEastAsia" w:hAnsiTheme="minorEastAsia" w:cs="한컴바탕"/>
          <w:b/>
          <w:bCs/>
          <w:color w:val="000000"/>
          <w:sz w:val="24"/>
        </w:rPr>
      </w:pPr>
      <w:r>
        <w:rPr>
          <w:rFonts w:ascii="굴림체" w:eastAsia="굴림체" w:cs="굴림체" w:hint="eastAsia"/>
          <w:noProof/>
          <w:sz w:val="18"/>
          <w:szCs w:val="18"/>
        </w:rPr>
        <w:lastRenderedPageBreak/>
        <w:drawing>
          <wp:inline distT="0" distB="0" distL="0" distR="0">
            <wp:extent cx="5940425" cy="6763850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 w:rsidRPr="00625D4D">
        <w:rPr>
          <w:rFonts w:asciiTheme="minorEastAsia" w:eastAsiaTheme="minorEastAsia" w:hAnsiTheme="minorEastAsia" w:cs="한컴바탕" w:hint="eastAsia"/>
          <w:b/>
          <w:bCs/>
          <w:color w:val="000000"/>
          <w:sz w:val="24"/>
        </w:rPr>
        <w:t>[기능 및 화면 설명]</w:t>
      </w:r>
      <w:r w:rsidRPr="00625D4D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Pr="0029182B" w:rsidRDefault="004A0749" w:rsidP="0079751C">
      <w:pPr>
        <w:widowControl w:val="0"/>
        <w:numPr>
          <w:ilvl w:val="0"/>
          <w:numId w:val="63"/>
        </w:numPr>
        <w:wordWrap w:val="0"/>
        <w:autoSpaceDE w:val="0"/>
        <w:autoSpaceDN w:val="0"/>
        <w:adjustRightInd/>
        <w:spacing w:line="240" w:lineRule="auto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호출한 프로그램의 도움말 정보를 표시한다.</w:t>
      </w:r>
    </w:p>
    <w:p w:rsidR="005A46A4" w:rsidRPr="00D53F5D" w:rsidRDefault="005A46A4" w:rsidP="0079751C">
      <w:pPr>
        <w:numPr>
          <w:ilvl w:val="1"/>
          <w:numId w:val="34"/>
        </w:numPr>
        <w:tabs>
          <w:tab w:val="num" w:pos="1393"/>
        </w:tabs>
        <w:wordWrap w:val="0"/>
        <w:adjustRightInd/>
        <w:spacing w:line="218" w:lineRule="atLeast"/>
        <w:ind w:left="1201"/>
        <w:textAlignment w:val="auto"/>
        <w:rPr>
          <w:rFonts w:asciiTheme="minorEastAsia" w:eastAsiaTheme="minorEastAsia" w:hAnsiTheme="minorEastAsia" w:cs="굴림"/>
          <w:color w:val="000000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</w:rPr>
        <w:t xml:space="preserve">저장 </w:t>
      </w:r>
      <w:r>
        <w:rPr>
          <w:rFonts w:asciiTheme="minorEastAsia" w:eastAsiaTheme="minorEastAsia" w:hAnsiTheme="minorEastAsia" w:cs="굴림"/>
          <w:color w:val="000000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</w:rPr>
        <w:t xml:space="preserve"> </w:t>
      </w:r>
      <w:r w:rsidR="004A0749">
        <w:rPr>
          <w:rFonts w:asciiTheme="minorEastAsia" w:eastAsiaTheme="minorEastAsia" w:hAnsiTheme="minorEastAsia" w:cs="굴림" w:hint="eastAsia"/>
          <w:color w:val="000000"/>
        </w:rPr>
        <w:t>도움말 정보를 등록/수정한다.</w:t>
      </w:r>
    </w:p>
    <w:p w:rsidR="005A46A4" w:rsidRDefault="005A46A4" w:rsidP="005A46A4">
      <w:pPr>
        <w:spacing w:line="218" w:lineRule="atLeast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  <w:r>
        <w:rPr>
          <w:rFonts w:asciiTheme="minorEastAsia" w:eastAsiaTheme="minorEastAsia" w:hAnsiTheme="minorEastAsia" w:cs="한컴바탕"/>
          <w:b/>
          <w:bCs/>
          <w:color w:val="000000"/>
          <w:sz w:val="24"/>
        </w:rPr>
        <w:t>[Operation]</w:t>
      </w:r>
      <w:r w:rsidRPr="00770583">
        <w:rPr>
          <w:rFonts w:asciiTheme="minorEastAsia" w:eastAsiaTheme="minorEastAsia" w:hAnsiTheme="minorEastAsia" w:cs="굴림" w:hint="eastAsia"/>
          <w:b/>
          <w:bCs/>
          <w:color w:val="000000"/>
          <w:sz w:val="24"/>
        </w:rPr>
        <w:t xml:space="preserve"> </w:t>
      </w:r>
    </w:p>
    <w:p w:rsidR="005A46A4" w:rsidRDefault="00175387" w:rsidP="0079751C">
      <w:pPr>
        <w:widowControl w:val="0"/>
        <w:numPr>
          <w:ilvl w:val="0"/>
          <w:numId w:val="64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 xml:space="preserve">팝업이 호출되면 호출한 프로그램의 </w:t>
      </w:r>
      <w:r>
        <w:rPr>
          <w:rFonts w:asciiTheme="minorEastAsia" w:eastAsiaTheme="minorEastAsia" w:hAnsiTheme="minorEastAsia" w:cs="굴림"/>
          <w:color w:val="000000"/>
        </w:rPr>
        <w:t>ID</w:t>
      </w:r>
      <w:r>
        <w:rPr>
          <w:rFonts w:asciiTheme="minorEastAsia" w:eastAsiaTheme="minorEastAsia" w:hAnsiTheme="minorEastAsia" w:cs="굴림" w:hint="eastAsia"/>
          <w:color w:val="000000"/>
        </w:rPr>
        <w:t>에 등록된 도움말 정보를 조회한다.</w:t>
      </w:r>
    </w:p>
    <w:p w:rsidR="00175387" w:rsidRPr="001F2D1B" w:rsidRDefault="00175387" w:rsidP="0079751C">
      <w:pPr>
        <w:widowControl w:val="0"/>
        <w:numPr>
          <w:ilvl w:val="0"/>
          <w:numId w:val="64"/>
        </w:numPr>
        <w:tabs>
          <w:tab w:val="num" w:pos="927"/>
        </w:tabs>
        <w:wordWrap w:val="0"/>
        <w:autoSpaceDE w:val="0"/>
        <w:autoSpaceDN w:val="0"/>
        <w:adjustRightInd/>
        <w:spacing w:line="240" w:lineRule="auto"/>
        <w:ind w:left="851" w:hanging="425"/>
        <w:textAlignment w:val="auto"/>
        <w:rPr>
          <w:rFonts w:asciiTheme="minorEastAsia" w:eastAsiaTheme="minorEastAsia" w:hAnsiTheme="minorEastAsia" w:cs="굴림"/>
          <w:color w:val="000000"/>
        </w:rPr>
      </w:pPr>
      <w:r>
        <w:rPr>
          <w:rFonts w:asciiTheme="minorEastAsia" w:eastAsiaTheme="minorEastAsia" w:hAnsiTheme="minorEastAsia" w:cs="굴림" w:hint="eastAsia"/>
          <w:color w:val="000000"/>
        </w:rPr>
        <w:t>도움말 정보를 입력/수정 한 후 저장() 버튼으로 도움말 정보를 저장한다.</w:t>
      </w:r>
    </w:p>
    <w:p w:rsidR="00484875" w:rsidRPr="005A46A4" w:rsidRDefault="00484875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굴림"/>
          <w:b/>
          <w:bCs/>
          <w:color w:val="000000"/>
          <w:sz w:val="24"/>
        </w:rPr>
      </w:pPr>
    </w:p>
    <w:sectPr w:rsidR="00484875" w:rsidRPr="005A46A4" w:rsidSect="000879A5">
      <w:headerReference w:type="even" r:id="rId38"/>
      <w:footnotePr>
        <w:numRestart w:val="eachPage"/>
      </w:footnotePr>
      <w:pgSz w:w="11907" w:h="16840" w:code="9"/>
      <w:pgMar w:top="1418" w:right="1134" w:bottom="1134" w:left="1418" w:header="851" w:footer="454" w:gutter="0"/>
      <w:pgNumType w:start="1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2D4" w:rsidRDefault="00EA32D4">
      <w:r>
        <w:separator/>
      </w:r>
    </w:p>
  </w:endnote>
  <w:endnote w:type="continuationSeparator" w:id="0">
    <w:p w:rsidR="00EA32D4" w:rsidRDefault="00EA3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318" w:rsidRDefault="00AC2318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v</w:t>
    </w:r>
    <w:r>
      <w:fldChar w:fldCharType="end"/>
    </w:r>
    <w:r>
      <w:t>-</w:t>
    </w:r>
  </w:p>
  <w:p w:rsidR="00AC2318" w:rsidRDefault="00AC2318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AC2318" w:rsidRDefault="00AC2318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C:\Users\hj\Desktop\SNUH-AP-XXX-PA06-요구사항명세서_V1.0.doc</w:t>
    </w:r>
    <w: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15-04-18</w:t>
    </w:r>
    <w:r>
      <w:fldChar w:fldCharType="end"/>
    </w:r>
  </w:p>
  <w:p w:rsidR="00AC2318" w:rsidRDefault="00AC231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318" w:rsidRDefault="00AC2318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318" w:rsidRDefault="00AC2318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  <w:r>
      <w:t>-</w:t>
    </w:r>
  </w:p>
  <w:p w:rsidR="00AC2318" w:rsidRDefault="00AC2318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AC2318" w:rsidRDefault="00AC2318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C:\Users\hj\Desktop\SNUH-AP-XXX-PA06-요구사항명세서_V1.0.doc</w:t>
    </w:r>
    <w: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15-04-18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318" w:rsidRDefault="00AC2318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AC2318" w:rsidTr="00191E54">
      <w:trPr>
        <w:trHeight w:val="357"/>
      </w:trPr>
      <w:tc>
        <w:tcPr>
          <w:tcW w:w="4200" w:type="dxa"/>
          <w:vAlign w:val="center"/>
        </w:tcPr>
        <w:p w:rsidR="00AC2318" w:rsidRDefault="00AC2318" w:rsidP="00191E54">
          <w:pPr>
            <w:pStyle w:val="af"/>
            <w:spacing w:before="40" w:line="300" w:lineRule="atLeast"/>
            <w:rPr>
              <w:rFonts w:hAnsi="바탕체"/>
            </w:rPr>
          </w:pPr>
          <w:r>
            <w:rPr>
              <w:noProof/>
            </w:rPr>
            <w:drawing>
              <wp:inline distT="0" distB="0" distL="0" distR="0" wp14:anchorId="056B1CDA" wp14:editId="793E8BDE">
                <wp:extent cx="1000125" cy="171450"/>
                <wp:effectExtent l="0" t="0" r="9525" b="0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" w:type="dxa"/>
          <w:tcBorders>
            <w:right w:val="nil"/>
          </w:tcBorders>
          <w:vAlign w:val="center"/>
        </w:tcPr>
        <w:p w:rsidR="00AC2318" w:rsidRDefault="00AC2318">
          <w:pPr>
            <w:pStyle w:val="af"/>
            <w:jc w:val="center"/>
            <w:rPr>
              <w:rFonts w:hAnsi="바탕체"/>
              <w:szCs w:val="18"/>
            </w:rPr>
          </w:pPr>
          <w:r>
            <w:rPr>
              <w:rFonts w:hAnsi="바탕체"/>
              <w:szCs w:val="18"/>
            </w:rPr>
            <w:t>-</w:t>
          </w:r>
          <w:r>
            <w:rPr>
              <w:rFonts w:hAnsi="바탕체" w:hint="eastAsia"/>
              <w:szCs w:val="18"/>
            </w:rPr>
            <w:t xml:space="preserve">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PAGE </w:instrText>
          </w:r>
          <w:r>
            <w:rPr>
              <w:szCs w:val="18"/>
            </w:rPr>
            <w:fldChar w:fldCharType="separate"/>
          </w:r>
          <w:r w:rsidR="00082859">
            <w:rPr>
              <w:noProof/>
              <w:szCs w:val="18"/>
            </w:rPr>
            <w:t>13</w:t>
          </w:r>
          <w:r>
            <w:rPr>
              <w:szCs w:val="18"/>
            </w:rPr>
            <w:fldChar w:fldCharType="end"/>
          </w:r>
          <w:r>
            <w:rPr>
              <w:rFonts w:hint="eastAsia"/>
              <w:szCs w:val="18"/>
            </w:rPr>
            <w:t xml:space="preserve"> </w:t>
          </w:r>
          <w:r>
            <w:rPr>
              <w:rFonts w:hAnsi="바탕체"/>
              <w:szCs w:val="18"/>
            </w:rPr>
            <w:t>-</w:t>
          </w:r>
        </w:p>
      </w:tc>
      <w:tc>
        <w:tcPr>
          <w:tcW w:w="4320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:rsidR="00AC2318" w:rsidRDefault="00AC2318" w:rsidP="00191E54">
          <w:pPr>
            <w:pStyle w:val="af"/>
            <w:spacing w:before="40" w:line="300" w:lineRule="atLeast"/>
            <w:jc w:val="right"/>
            <w:rPr>
              <w:szCs w:val="18"/>
            </w:rPr>
          </w:pPr>
          <w:r>
            <w:rPr>
              <w:rFonts w:hint="eastAsia"/>
              <w:szCs w:val="18"/>
            </w:rPr>
            <w:t xml:space="preserve">  </w:t>
          </w:r>
        </w:p>
      </w:tc>
    </w:tr>
  </w:tbl>
  <w:p w:rsidR="00AC2318" w:rsidRDefault="00AC2318">
    <w:pPr>
      <w:rPr>
        <w:rFonts w:hAnsi="바탕체"/>
        <w:b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2D4" w:rsidRDefault="00EA32D4">
      <w:r>
        <w:separator/>
      </w:r>
    </w:p>
  </w:footnote>
  <w:footnote w:type="continuationSeparator" w:id="0">
    <w:p w:rsidR="00EA32D4" w:rsidRDefault="00EA32D4">
      <w:r>
        <w:continuationSeparator/>
      </w:r>
    </w:p>
  </w:footnote>
  <w:footnote w:id="1">
    <w:p w:rsidR="00AC2318" w:rsidRPr="00BA740F" w:rsidRDefault="00AC2318" w:rsidP="00A2204D">
      <w:pPr>
        <w:pStyle w:val="Char1"/>
        <w:rPr>
          <w:rFonts w:asciiTheme="minorEastAsia" w:eastAsiaTheme="minorEastAsia" w:hAnsiTheme="minorEastAsia"/>
        </w:rPr>
      </w:pPr>
      <w:r w:rsidRPr="00BA740F">
        <w:rPr>
          <w:rStyle w:val="ad"/>
          <w:rFonts w:asciiTheme="minorEastAsia" w:eastAsiaTheme="minorEastAsia" w:hAnsiTheme="minorEastAsia"/>
        </w:rPr>
        <w:footnoteRef/>
      </w:r>
      <w:r w:rsidRPr="00BA740F">
        <w:rPr>
          <w:rFonts w:asciiTheme="minorEastAsia" w:eastAsiaTheme="minorEastAsia" w:hAnsiTheme="minorEastAsia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318" w:rsidRDefault="00AC2318" w:rsidP="00795F84">
    <w:pPr>
      <w:pStyle w:val="ae"/>
      <w:tabs>
        <w:tab w:val="clear" w:pos="4252"/>
        <w:tab w:val="clear" w:pos="8504"/>
        <w:tab w:val="left" w:pos="307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318" w:rsidRDefault="00AC231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318" w:rsidRDefault="00AC2318"/>
  <w:tbl>
    <w:tblPr>
      <w:tblW w:w="9360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800"/>
      <w:gridCol w:w="720"/>
      <w:gridCol w:w="3840"/>
    </w:tblGrid>
    <w:tr w:rsidR="00AC2318">
      <w:trPr>
        <w:trHeight w:val="324"/>
      </w:trPr>
      <w:tc>
        <w:tcPr>
          <w:tcW w:w="4800" w:type="dxa"/>
          <w:tcBorders>
            <w:bottom w:val="thickThinSmallGap" w:sz="18" w:space="0" w:color="auto"/>
          </w:tcBorders>
        </w:tcPr>
        <w:p w:rsidR="00AC2318" w:rsidRPr="00FA63B6" w:rsidRDefault="00AC2318" w:rsidP="00263FB8">
          <w:pPr>
            <w:pStyle w:val="ae"/>
            <w:rPr>
              <w:rFonts w:asciiTheme="minorEastAsia" w:eastAsiaTheme="minorEastAsia" w:hAnsiTheme="minorEastAsia"/>
              <w:b/>
            </w:rPr>
          </w:pPr>
          <w:r w:rsidRPr="00FA63B6">
            <w:rPr>
              <w:rFonts w:asciiTheme="minorEastAsia" w:eastAsiaTheme="minorEastAsia" w:hAnsiTheme="minorEastAsia" w:hint="eastAsia"/>
              <w:b/>
              <w:bCs/>
            </w:rPr>
            <w:t xml:space="preserve">차세대 HIS </w:t>
          </w:r>
          <w:r>
            <w:rPr>
              <w:rFonts w:asciiTheme="minorEastAsia" w:eastAsiaTheme="minorEastAsia" w:hAnsiTheme="minorEastAsia" w:hint="eastAsia"/>
              <w:b/>
              <w:bCs/>
            </w:rPr>
            <w:t>구축</w:t>
          </w:r>
        </w:p>
      </w:tc>
      <w:tc>
        <w:tcPr>
          <w:tcW w:w="720" w:type="dxa"/>
          <w:tcBorders>
            <w:bottom w:val="thickThinSmallGap" w:sz="18" w:space="0" w:color="auto"/>
          </w:tcBorders>
        </w:tcPr>
        <w:p w:rsidR="00AC2318" w:rsidRPr="00FA63B6" w:rsidRDefault="00AC2318">
          <w:pPr>
            <w:rPr>
              <w:rFonts w:asciiTheme="minorEastAsia" w:eastAsiaTheme="minorEastAsia" w:hAnsiTheme="minorEastAsia"/>
              <w:b/>
              <w:bCs/>
              <w:sz w:val="18"/>
              <w:szCs w:val="18"/>
            </w:rPr>
          </w:pPr>
        </w:p>
      </w:tc>
      <w:tc>
        <w:tcPr>
          <w:tcW w:w="3840" w:type="dxa"/>
          <w:tcBorders>
            <w:bottom w:val="thickThinSmallGap" w:sz="18" w:space="0" w:color="auto"/>
          </w:tcBorders>
        </w:tcPr>
        <w:p w:rsidR="00AC2318" w:rsidRPr="00FA63B6" w:rsidRDefault="00AC2318" w:rsidP="00BA740F">
          <w:pPr>
            <w:pStyle w:val="ae"/>
            <w:jc w:val="right"/>
            <w:rPr>
              <w:rFonts w:asciiTheme="minorEastAsia" w:eastAsiaTheme="minorEastAsia" w:hAnsiTheme="minorEastAsia"/>
              <w:b/>
            </w:rPr>
          </w:pPr>
          <w:r>
            <w:rPr>
              <w:rFonts w:asciiTheme="minorEastAsia" w:eastAsiaTheme="minorEastAsia" w:hAnsiTheme="minorEastAsia" w:hint="eastAsia"/>
              <w:b/>
            </w:rPr>
            <w:t>프로그램명세서</w:t>
          </w:r>
        </w:p>
      </w:tc>
    </w:tr>
  </w:tbl>
  <w:p w:rsidR="00AC2318" w:rsidRDefault="00AC2318" w:rsidP="00DE35A1">
    <w:pPr>
      <w:spacing w:line="260" w:lineRule="atLeast"/>
      <w:rPr>
        <w:sz w:val="18"/>
        <w:szCs w:val="1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318" w:rsidRDefault="00AC231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92AEAB4"/>
    <w:lvl w:ilvl="0">
      <w:start w:val="1"/>
      <w:numFmt w:val="decimal"/>
      <w:pStyle w:val="1"/>
      <w:suff w:val="space"/>
      <w:lvlText w:val="%1."/>
      <w:lvlJc w:val="left"/>
      <w:pPr>
        <w:ind w:left="12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48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FFFFFFFE"/>
    <w:multiLevelType w:val="singleLevel"/>
    <w:tmpl w:val="BC42A93A"/>
    <w:lvl w:ilvl="0">
      <w:numFmt w:val="decimal"/>
      <w:pStyle w:val="1-1"/>
      <w:lvlText w:val="*"/>
      <w:lvlJc w:val="left"/>
    </w:lvl>
  </w:abstractNum>
  <w:abstractNum w:abstractNumId="2" w15:restartNumberingAfterBreak="0">
    <w:nsid w:val="024F3BCE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3" w15:restartNumberingAfterBreak="0">
    <w:nsid w:val="03C7237D"/>
    <w:multiLevelType w:val="hybridMultilevel"/>
    <w:tmpl w:val="60229544"/>
    <w:lvl w:ilvl="0" w:tplc="FFFFFFFF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8F47EB"/>
    <w:multiLevelType w:val="multilevel"/>
    <w:tmpl w:val="04090021"/>
    <w:styleLink w:val="20"/>
    <w:lvl w:ilvl="0">
      <w:start w:val="2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5" w15:restartNumberingAfterBreak="0">
    <w:nsid w:val="0BA43FFB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6" w15:restartNumberingAfterBreak="0">
    <w:nsid w:val="0BE208D8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7" w15:restartNumberingAfterBreak="0">
    <w:nsid w:val="0CF263E8"/>
    <w:multiLevelType w:val="singleLevel"/>
    <w:tmpl w:val="8730BD2E"/>
    <w:lvl w:ilvl="0">
      <w:start w:val="1"/>
      <w:numFmt w:val="decimal"/>
      <w:pStyle w:val="1list"/>
      <w:lvlText w:val="%1)"/>
      <w:lvlJc w:val="left"/>
      <w:pPr>
        <w:tabs>
          <w:tab w:val="num" w:pos="1494"/>
        </w:tabs>
        <w:ind w:left="1474" w:hanging="340"/>
      </w:pPr>
      <w:rPr>
        <w:rFonts w:ascii="Times New Roman" w:eastAsia="바탕체" w:hAnsi="Times New Roman" w:hint="default"/>
        <w:b w:val="0"/>
        <w:i w:val="0"/>
        <w:sz w:val="22"/>
      </w:rPr>
    </w:lvl>
  </w:abstractNum>
  <w:abstractNum w:abstractNumId="8" w15:restartNumberingAfterBreak="0">
    <w:nsid w:val="0F8F1141"/>
    <w:multiLevelType w:val="multilevel"/>
    <w:tmpl w:val="04090021"/>
    <w:styleLink w:val="30"/>
    <w:lvl w:ilvl="0">
      <w:start w:val="1"/>
      <w:numFmt w:val="decimalFullWidth"/>
      <w:suff w:val="nothing"/>
      <w:lvlText w:val="%1"/>
      <w:lvlJc w:val="left"/>
      <w:pPr>
        <w:ind w:left="0" w:firstLine="0"/>
      </w:pPr>
      <w:rPr>
        <w:rFonts w:eastAsia="바탕체"/>
        <w:sz w:val="24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9" w15:restartNumberingAfterBreak="0">
    <w:nsid w:val="100B1F16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10" w15:restartNumberingAfterBreak="0">
    <w:nsid w:val="11A33A91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1" w15:restartNumberingAfterBreak="0">
    <w:nsid w:val="16D813C5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2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181D355A"/>
    <w:multiLevelType w:val="singleLevel"/>
    <w:tmpl w:val="9C52748A"/>
    <w:lvl w:ilvl="0">
      <w:start w:val="1"/>
      <w:numFmt w:val="ganada"/>
      <w:pStyle w:val="a0"/>
      <w:lvlText w:val="%1."/>
      <w:lvlJc w:val="left"/>
      <w:pPr>
        <w:tabs>
          <w:tab w:val="num" w:pos="1021"/>
        </w:tabs>
        <w:ind w:left="1021" w:hanging="454"/>
      </w:pPr>
      <w:rPr>
        <w:rFonts w:ascii="굴림체" w:eastAsia="굴림체" w:hint="eastAsia"/>
        <w:sz w:val="24"/>
      </w:rPr>
    </w:lvl>
  </w:abstractNum>
  <w:abstractNum w:abstractNumId="14" w15:restartNumberingAfterBreak="0">
    <w:nsid w:val="1D493E46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412"/>
        </w:tabs>
        <w:ind w:left="4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DD474AC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16" w15:restartNumberingAfterBreak="0">
    <w:nsid w:val="218B1CD7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17" w15:restartNumberingAfterBreak="0">
    <w:nsid w:val="23732B53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18" w15:restartNumberingAfterBreak="0">
    <w:nsid w:val="237E580E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9" w15:restartNumberingAfterBreak="0">
    <w:nsid w:val="263F03C9"/>
    <w:multiLevelType w:val="hybridMultilevel"/>
    <w:tmpl w:val="55FAE254"/>
    <w:lvl w:ilvl="0" w:tplc="45C04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 w:val="0"/>
      </w:rPr>
    </w:lvl>
    <w:lvl w:ilvl="1" w:tplc="04090009">
      <w:start w:val="1"/>
      <w:numFmt w:val="bullet"/>
      <w:lvlText w:val=""/>
      <w:lvlJc w:val="left"/>
      <w:pPr>
        <w:tabs>
          <w:tab w:val="num" w:pos="1393"/>
        </w:tabs>
        <w:ind w:left="1393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52"/>
        </w:tabs>
        <w:ind w:left="12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2"/>
        </w:tabs>
        <w:ind w:left="16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52"/>
        </w:tabs>
        <w:ind w:left="20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2"/>
        </w:tabs>
        <w:ind w:left="24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52"/>
        </w:tabs>
        <w:ind w:left="28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52"/>
        </w:tabs>
        <w:ind w:left="32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52"/>
        </w:tabs>
        <w:ind w:left="3652" w:hanging="400"/>
      </w:pPr>
    </w:lvl>
  </w:abstractNum>
  <w:abstractNum w:abstractNumId="20" w15:restartNumberingAfterBreak="0">
    <w:nsid w:val="269F663D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21" w15:restartNumberingAfterBreak="0">
    <w:nsid w:val="2825607B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22" w15:restartNumberingAfterBreak="0">
    <w:nsid w:val="2DC645E7"/>
    <w:multiLevelType w:val="hybridMultilevel"/>
    <w:tmpl w:val="55FAE254"/>
    <w:lvl w:ilvl="0" w:tplc="45C04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 w:val="0"/>
      </w:rPr>
    </w:lvl>
    <w:lvl w:ilvl="1" w:tplc="04090009">
      <w:start w:val="1"/>
      <w:numFmt w:val="bullet"/>
      <w:lvlText w:val=""/>
      <w:lvlJc w:val="left"/>
      <w:pPr>
        <w:tabs>
          <w:tab w:val="num" w:pos="1393"/>
        </w:tabs>
        <w:ind w:left="1393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52"/>
        </w:tabs>
        <w:ind w:left="12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2"/>
        </w:tabs>
        <w:ind w:left="16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52"/>
        </w:tabs>
        <w:ind w:left="20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2"/>
        </w:tabs>
        <w:ind w:left="24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52"/>
        </w:tabs>
        <w:ind w:left="28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52"/>
        </w:tabs>
        <w:ind w:left="32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52"/>
        </w:tabs>
        <w:ind w:left="3652" w:hanging="400"/>
      </w:pPr>
    </w:lvl>
  </w:abstractNum>
  <w:abstractNum w:abstractNumId="23" w15:restartNumberingAfterBreak="0">
    <w:nsid w:val="2DDA515A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24" w15:restartNumberingAfterBreak="0">
    <w:nsid w:val="2E0F2674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25" w15:restartNumberingAfterBreak="0">
    <w:nsid w:val="2E9000D9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26" w15:restartNumberingAfterBreak="0">
    <w:nsid w:val="2FFD3A76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27" w15:restartNumberingAfterBreak="0">
    <w:nsid w:val="32436AC4"/>
    <w:multiLevelType w:val="multilevel"/>
    <w:tmpl w:val="DBEC9768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3C250F7"/>
    <w:multiLevelType w:val="multilevel"/>
    <w:tmpl w:val="A37AEB8E"/>
    <w:lvl w:ilvl="0">
      <w:start w:val="1"/>
      <w:numFmt w:val="bullet"/>
      <w:pStyle w:val="-0"/>
      <w:lvlText w:val=""/>
      <w:lvlJc w:val="left"/>
      <w:pPr>
        <w:tabs>
          <w:tab w:val="num" w:pos="698"/>
        </w:tabs>
        <w:ind w:left="697" w:hanging="359"/>
      </w:pPr>
      <w:rPr>
        <w:rFonts w:ascii="Wingdings" w:hAnsi="Wingdings" w:hint="default"/>
        <w:sz w:val="22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0" w15:restartNumberingAfterBreak="0">
    <w:nsid w:val="397F6EB2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31" w15:restartNumberingAfterBreak="0">
    <w:nsid w:val="3A1204B4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32" w15:restartNumberingAfterBreak="0">
    <w:nsid w:val="3A6A3A19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33" w15:restartNumberingAfterBreak="0">
    <w:nsid w:val="3DF474A4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34" w15:restartNumberingAfterBreak="0">
    <w:nsid w:val="3E2C67AD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35" w15:restartNumberingAfterBreak="0">
    <w:nsid w:val="456508A8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36" w15:restartNumberingAfterBreak="0">
    <w:nsid w:val="4A323735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37" w15:restartNumberingAfterBreak="0">
    <w:nsid w:val="4B041D72"/>
    <w:multiLevelType w:val="singleLevel"/>
    <w:tmpl w:val="E118F282"/>
    <w:lvl w:ilvl="0">
      <w:start w:val="1"/>
      <w:numFmt w:val="bullet"/>
      <w:pStyle w:val="1-2"/>
      <w:lvlText w:val="–"/>
      <w:lvlJc w:val="left"/>
      <w:pPr>
        <w:tabs>
          <w:tab w:val="num" w:pos="964"/>
        </w:tabs>
        <w:ind w:left="964" w:hanging="397"/>
      </w:pPr>
      <w:rPr>
        <w:rFonts w:ascii="Times New Roman" w:eastAsia="바탕체" w:hAnsi="Times New Roman" w:hint="default"/>
      </w:rPr>
    </w:lvl>
  </w:abstractNum>
  <w:abstractNum w:abstractNumId="38" w15:restartNumberingAfterBreak="0">
    <w:nsid w:val="4C686BB1"/>
    <w:multiLevelType w:val="multilevel"/>
    <w:tmpl w:val="63DA08DA"/>
    <w:lvl w:ilvl="0">
      <w:start w:val="1"/>
      <w:numFmt w:val="upperRoman"/>
      <w:pStyle w:val="2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9" w15:restartNumberingAfterBreak="0">
    <w:nsid w:val="4D8A6FDF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40" w15:restartNumberingAfterBreak="0">
    <w:nsid w:val="513E0B5A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41" w15:restartNumberingAfterBreak="0">
    <w:nsid w:val="559D23F5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42" w15:restartNumberingAfterBreak="0">
    <w:nsid w:val="55EE60EF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43" w15:restartNumberingAfterBreak="0">
    <w:nsid w:val="57BC08AA"/>
    <w:multiLevelType w:val="multilevel"/>
    <w:tmpl w:val="855EFB70"/>
    <w:lvl w:ilvl="0">
      <w:start w:val="1"/>
      <w:numFmt w:val="bullet"/>
      <w:pStyle w:val="a1"/>
      <w:lvlText w:val=""/>
      <w:lvlJc w:val="left"/>
      <w:pPr>
        <w:tabs>
          <w:tab w:val="num" w:pos="652"/>
        </w:tabs>
        <w:ind w:left="652" w:hanging="425"/>
      </w:pPr>
      <w:rPr>
        <w:rFonts w:ascii="Wingdings" w:hAnsi="Wingdings" w:hint="default"/>
        <w:sz w:val="22"/>
      </w:rPr>
    </w:lvl>
    <w:lvl w:ilvl="1">
      <w:start w:val="1"/>
      <w:numFmt w:val="bullet"/>
      <w:lvlText w:val="-"/>
      <w:lvlJc w:val="left"/>
      <w:pPr>
        <w:tabs>
          <w:tab w:val="num" w:pos="908"/>
        </w:tabs>
        <w:ind w:left="907" w:hanging="283"/>
      </w:pPr>
      <w:rPr>
        <w:rFonts w:ascii="굴림" w:eastAsia="굴림" w:hAnsi="굴림" w:hint="eastAsia"/>
        <w:color w:val="323232"/>
      </w:rPr>
    </w:lvl>
    <w:lvl w:ilvl="2">
      <w:start w:val="1"/>
      <w:numFmt w:val="bullet"/>
      <w:lvlText w:val=""/>
      <w:lvlJc w:val="left"/>
      <w:pPr>
        <w:tabs>
          <w:tab w:val="num" w:pos="1304"/>
        </w:tabs>
        <w:ind w:left="1304" w:hanging="283"/>
      </w:pPr>
      <w:rPr>
        <w:rFonts w:ascii="Wingdings" w:hAnsi="Wingdings" w:hint="default"/>
        <w:b w:val="0"/>
        <w:i w:val="0"/>
        <w:color w:val="auto"/>
        <w:sz w:val="12"/>
      </w:rPr>
    </w:lvl>
    <w:lvl w:ilvl="3">
      <w:start w:val="1"/>
      <w:numFmt w:val="decimal"/>
      <w:lvlText w:val="%1.%2.%3.%4"/>
      <w:lvlJc w:val="left"/>
      <w:pPr>
        <w:tabs>
          <w:tab w:val="num" w:pos="2583"/>
        </w:tabs>
        <w:ind w:left="221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8"/>
        </w:tabs>
        <w:ind w:left="277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93"/>
        </w:tabs>
        <w:ind w:left="348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18"/>
        </w:tabs>
        <w:ind w:left="405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003"/>
        </w:tabs>
        <w:ind w:left="462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9"/>
        </w:tabs>
        <w:ind w:left="5329" w:hanging="1700"/>
      </w:pPr>
      <w:rPr>
        <w:rFonts w:hint="eastAsia"/>
      </w:rPr>
    </w:lvl>
  </w:abstractNum>
  <w:abstractNum w:abstractNumId="44" w15:restartNumberingAfterBreak="0">
    <w:nsid w:val="57F92698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45" w15:restartNumberingAfterBreak="0">
    <w:nsid w:val="5A3D2D76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46" w15:restartNumberingAfterBreak="0">
    <w:nsid w:val="5A506655"/>
    <w:multiLevelType w:val="multilevel"/>
    <w:tmpl w:val="402AF188"/>
    <w:lvl w:ilvl="0">
      <w:start w:val="1"/>
      <w:numFmt w:val="decimal"/>
      <w:lvlText w:val="%1"/>
      <w:lvlJc w:val="left"/>
      <w:pPr>
        <w:ind w:left="429" w:hanging="425"/>
      </w:pPr>
    </w:lvl>
    <w:lvl w:ilvl="1">
      <w:start w:val="1"/>
      <w:numFmt w:val="decimal"/>
      <w:pStyle w:val="22"/>
      <w:lvlText w:val="%1.%2"/>
      <w:lvlJc w:val="left"/>
      <w:pPr>
        <w:ind w:left="996" w:hanging="567"/>
      </w:pPr>
    </w:lvl>
    <w:lvl w:ilvl="2">
      <w:start w:val="1"/>
      <w:numFmt w:val="decimal"/>
      <w:lvlText w:val="%1.%2.%3"/>
      <w:lvlJc w:val="left"/>
      <w:pPr>
        <w:ind w:left="1422" w:hanging="567"/>
      </w:pPr>
    </w:lvl>
    <w:lvl w:ilvl="3">
      <w:start w:val="1"/>
      <w:numFmt w:val="decimal"/>
      <w:lvlText w:val="%1.%2.%3.%4"/>
      <w:lvlJc w:val="left"/>
      <w:pPr>
        <w:ind w:left="1988" w:hanging="708"/>
      </w:pPr>
    </w:lvl>
    <w:lvl w:ilvl="4">
      <w:start w:val="1"/>
      <w:numFmt w:val="decimal"/>
      <w:lvlText w:val="%1.%2.%3.%4.%5"/>
      <w:lvlJc w:val="left"/>
      <w:pPr>
        <w:ind w:left="2555" w:hanging="850"/>
      </w:pPr>
    </w:lvl>
    <w:lvl w:ilvl="5">
      <w:start w:val="1"/>
      <w:numFmt w:val="decimal"/>
      <w:lvlText w:val="%1.%2.%3.%4.%5.%6"/>
      <w:lvlJc w:val="left"/>
      <w:pPr>
        <w:ind w:left="3264" w:hanging="1134"/>
      </w:pPr>
    </w:lvl>
    <w:lvl w:ilvl="6">
      <w:start w:val="1"/>
      <w:numFmt w:val="decimal"/>
      <w:lvlText w:val="%1.%2.%3.%4.%5.%6.%7"/>
      <w:lvlJc w:val="left"/>
      <w:pPr>
        <w:ind w:left="3831" w:hanging="1276"/>
      </w:pPr>
    </w:lvl>
    <w:lvl w:ilvl="7">
      <w:start w:val="1"/>
      <w:numFmt w:val="decimal"/>
      <w:lvlText w:val="%1.%2.%3.%4.%5.%6.%7.%8"/>
      <w:lvlJc w:val="left"/>
      <w:pPr>
        <w:ind w:left="4398" w:hanging="1418"/>
      </w:pPr>
    </w:lvl>
    <w:lvl w:ilvl="8">
      <w:start w:val="1"/>
      <w:numFmt w:val="decimal"/>
      <w:lvlText w:val="%1.%2.%3.%4.%5.%6.%7.%8.%9"/>
      <w:lvlJc w:val="left"/>
      <w:pPr>
        <w:ind w:left="5106" w:hanging="1700"/>
      </w:pPr>
    </w:lvl>
  </w:abstractNum>
  <w:abstractNum w:abstractNumId="47" w15:restartNumberingAfterBreak="0">
    <w:nsid w:val="5B9A64DD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48" w15:restartNumberingAfterBreak="0">
    <w:nsid w:val="5E064B41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49" w15:restartNumberingAfterBreak="0">
    <w:nsid w:val="636D12A9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50" w15:restartNumberingAfterBreak="0">
    <w:nsid w:val="63992B4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1" w15:restartNumberingAfterBreak="0">
    <w:nsid w:val="65C574F3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52" w15:restartNumberingAfterBreak="0">
    <w:nsid w:val="66AC245D"/>
    <w:multiLevelType w:val="multilevel"/>
    <w:tmpl w:val="73B082CC"/>
    <w:lvl w:ilvl="0">
      <w:start w:val="1"/>
      <w:numFmt w:val="decimal"/>
      <w:pStyle w:val="11"/>
      <w:lvlText w:val="%1"/>
      <w:lvlJc w:val="left"/>
      <w:pPr>
        <w:ind w:left="426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9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2" w:hanging="850"/>
      </w:pPr>
    </w:lvl>
    <w:lvl w:ilvl="5">
      <w:start w:val="1"/>
      <w:numFmt w:val="decimal"/>
      <w:lvlText w:val="%1.%2.%3.%4.%5.%6"/>
      <w:lvlJc w:val="left"/>
      <w:pPr>
        <w:ind w:left="3261" w:hanging="1134"/>
      </w:pPr>
    </w:lvl>
    <w:lvl w:ilvl="6">
      <w:start w:val="1"/>
      <w:numFmt w:val="decimal"/>
      <w:lvlText w:val="%1.%2.%3.%4.%5.%6.%7"/>
      <w:lvlJc w:val="left"/>
      <w:pPr>
        <w:ind w:left="3828" w:hanging="1276"/>
      </w:pPr>
    </w:lvl>
    <w:lvl w:ilvl="7">
      <w:start w:val="1"/>
      <w:numFmt w:val="decimal"/>
      <w:lvlText w:val="%1.%2.%3.%4.%5.%6.%7.%8"/>
      <w:lvlJc w:val="left"/>
      <w:pPr>
        <w:ind w:left="4395" w:hanging="1418"/>
      </w:pPr>
    </w:lvl>
    <w:lvl w:ilvl="8">
      <w:start w:val="1"/>
      <w:numFmt w:val="decimal"/>
      <w:lvlText w:val="%1.%2.%3.%4.%5.%6.%7.%8.%9"/>
      <w:lvlJc w:val="left"/>
      <w:pPr>
        <w:ind w:left="5103" w:hanging="1700"/>
      </w:pPr>
    </w:lvl>
  </w:abstractNum>
  <w:abstractNum w:abstractNumId="53" w15:restartNumberingAfterBreak="0">
    <w:nsid w:val="67B26D84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69AB0CDA"/>
    <w:multiLevelType w:val="hybridMultilevel"/>
    <w:tmpl w:val="55FAE254"/>
    <w:lvl w:ilvl="0" w:tplc="45C04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 w:val="0"/>
      </w:rPr>
    </w:lvl>
    <w:lvl w:ilvl="1" w:tplc="04090009">
      <w:start w:val="1"/>
      <w:numFmt w:val="bullet"/>
      <w:lvlText w:val=""/>
      <w:lvlJc w:val="left"/>
      <w:pPr>
        <w:tabs>
          <w:tab w:val="num" w:pos="1250"/>
        </w:tabs>
        <w:ind w:left="125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52"/>
        </w:tabs>
        <w:ind w:left="12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2"/>
        </w:tabs>
        <w:ind w:left="16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52"/>
        </w:tabs>
        <w:ind w:left="20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2"/>
        </w:tabs>
        <w:ind w:left="24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52"/>
        </w:tabs>
        <w:ind w:left="28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52"/>
        </w:tabs>
        <w:ind w:left="32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52"/>
        </w:tabs>
        <w:ind w:left="3652" w:hanging="400"/>
      </w:pPr>
    </w:lvl>
  </w:abstractNum>
  <w:abstractNum w:abstractNumId="55" w15:restartNumberingAfterBreak="0">
    <w:nsid w:val="6A2A1341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56" w15:restartNumberingAfterBreak="0">
    <w:nsid w:val="6ED81DB4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57" w15:restartNumberingAfterBreak="0">
    <w:nsid w:val="6F113A2A"/>
    <w:multiLevelType w:val="multilevel"/>
    <w:tmpl w:val="F454F834"/>
    <w:lvl w:ilvl="0">
      <w:start w:val="1"/>
      <w:numFmt w:val="upperRoman"/>
      <w:pStyle w:val="12"/>
      <w:suff w:val="space"/>
      <w:lvlText w:val="%1. #별첨-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58" w15:restartNumberingAfterBreak="0">
    <w:nsid w:val="6F421549"/>
    <w:multiLevelType w:val="hybridMultilevel"/>
    <w:tmpl w:val="6D7A61B4"/>
    <w:lvl w:ilvl="0" w:tplc="3ED6EFDE">
      <w:start w:val="1"/>
      <w:numFmt w:val="bullet"/>
      <w:pStyle w:val="32"/>
      <w:lvlText w:val=""/>
      <w:lvlJc w:val="left"/>
      <w:pPr>
        <w:tabs>
          <w:tab w:val="num" w:pos="397"/>
        </w:tabs>
        <w:ind w:left="397" w:hanging="397"/>
      </w:pPr>
      <w:rPr>
        <w:rFonts w:ascii="Wingdings 2" w:hAnsi="Wingdings 2" w:hint="default"/>
      </w:rPr>
    </w:lvl>
    <w:lvl w:ilvl="1" w:tplc="97CE620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FF49D1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A2E619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E8C3CB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F8207D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992E07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198CA3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60806D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9" w15:restartNumberingAfterBreak="0">
    <w:nsid w:val="6F7F3C1B"/>
    <w:multiLevelType w:val="hybridMultilevel"/>
    <w:tmpl w:val="ACF49878"/>
    <w:lvl w:ilvl="0" w:tplc="BADC433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60" w15:restartNumberingAfterBreak="0">
    <w:nsid w:val="724E7CEB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61" w15:restartNumberingAfterBreak="0">
    <w:nsid w:val="73636A78"/>
    <w:multiLevelType w:val="multilevel"/>
    <w:tmpl w:val="96502A38"/>
    <w:lvl w:ilvl="0">
      <w:start w:val="1"/>
      <w:numFmt w:val="bullet"/>
      <w:pStyle w:val="a2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none"/>
      <w:lvlText w:val="- "/>
      <w:lvlJc w:val="left"/>
      <w:pPr>
        <w:tabs>
          <w:tab w:val="num" w:pos="284"/>
        </w:tabs>
        <w:ind w:left="284" w:hanging="171"/>
      </w:pPr>
      <w:rPr>
        <w:rFonts w:hint="eastAsia"/>
      </w:rPr>
    </w:lvl>
    <w:lvl w:ilvl="2">
      <w:start w:val="1"/>
      <w:numFmt w:val="bullet"/>
      <w:lvlText w:val=""/>
      <w:lvlJc w:val="left"/>
      <w:pPr>
        <w:tabs>
          <w:tab w:val="num" w:pos="567"/>
        </w:tabs>
        <w:ind w:left="567" w:hanging="340"/>
      </w:pPr>
      <w:rPr>
        <w:rFonts w:ascii="Wingdings" w:hAnsi="Wingdings" w:hint="default"/>
        <w:sz w:val="16"/>
        <w:szCs w:val="16"/>
      </w:rPr>
    </w:lvl>
    <w:lvl w:ilvl="3">
      <w:start w:val="1"/>
      <w:numFmt w:val="none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none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none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none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none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none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62" w15:restartNumberingAfterBreak="0">
    <w:nsid w:val="747A49BB"/>
    <w:multiLevelType w:val="hybridMultilevel"/>
    <w:tmpl w:val="82F20366"/>
    <w:lvl w:ilvl="0" w:tplc="A7E8EBC6">
      <w:start w:val="1"/>
      <w:numFmt w:val="decimal"/>
      <w:pStyle w:val="1-1--1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9D64B60A">
      <w:start w:val="1"/>
      <w:numFmt w:val="ganada"/>
      <w:lvlText w:val="%2)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2" w:tplc="0409001B">
      <w:start w:val="1"/>
      <w:numFmt w:val="decimal"/>
      <w:lvlText w:val="(%3)"/>
      <w:lvlJc w:val="left"/>
      <w:pPr>
        <w:tabs>
          <w:tab w:val="num" w:pos="1640"/>
        </w:tabs>
        <w:ind w:left="1640" w:hanging="360"/>
      </w:pPr>
      <w:rPr>
        <w:rFonts w:hint="eastAsia"/>
      </w:rPr>
    </w:lvl>
    <w:lvl w:ilvl="3" w:tplc="0409000F">
      <w:start w:val="1"/>
      <w:numFmt w:val="ganada"/>
      <w:lvlText w:val="(%4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80"/>
        </w:tabs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0"/>
        </w:tabs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00"/>
      </w:pPr>
    </w:lvl>
  </w:abstractNum>
  <w:abstractNum w:abstractNumId="63" w15:restartNumberingAfterBreak="0">
    <w:nsid w:val="753F38AF"/>
    <w:multiLevelType w:val="hybridMultilevel"/>
    <w:tmpl w:val="7E6A2442"/>
    <w:lvl w:ilvl="0" w:tplc="4D145AC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8"/>
  </w:num>
  <w:num w:numId="2">
    <w:abstractNumId w:val="27"/>
  </w:num>
  <w:num w:numId="3">
    <w:abstractNumId w:val="61"/>
  </w:num>
  <w:num w:numId="4">
    <w:abstractNumId w:val="12"/>
  </w:num>
  <w:num w:numId="5">
    <w:abstractNumId w:val="58"/>
  </w:num>
  <w:num w:numId="6">
    <w:abstractNumId w:val="62"/>
  </w:num>
  <w:num w:numId="7">
    <w:abstractNumId w:val="38"/>
  </w:num>
  <w:num w:numId="8">
    <w:abstractNumId w:val="57"/>
  </w:num>
  <w:num w:numId="9">
    <w:abstractNumId w:val="29"/>
  </w:num>
  <w:num w:numId="10">
    <w:abstractNumId w:val="3"/>
  </w:num>
  <w:num w:numId="11">
    <w:abstractNumId w:val="1"/>
    <w:lvlOverride w:ilvl="0">
      <w:lvl w:ilvl="0">
        <w:start w:val="1"/>
        <w:numFmt w:val="bullet"/>
        <w:pStyle w:val="1-1"/>
        <w:lvlText w:val=""/>
        <w:lvlJc w:val="left"/>
        <w:pPr>
          <w:tabs>
            <w:tab w:val="num" w:pos="760"/>
          </w:tabs>
          <w:ind w:left="760" w:hanging="400"/>
        </w:pPr>
        <w:rPr>
          <w:rFonts w:ascii="Wingdings 2" w:hAnsi="Wingdings 2" w:hint="default"/>
          <w:sz w:val="22"/>
        </w:rPr>
      </w:lvl>
    </w:lvlOverride>
  </w:num>
  <w:num w:numId="12">
    <w:abstractNumId w:val="7"/>
  </w:num>
  <w:num w:numId="13">
    <w:abstractNumId w:val="13"/>
  </w:num>
  <w:num w:numId="14">
    <w:abstractNumId w:val="37"/>
  </w:num>
  <w:num w:numId="15">
    <w:abstractNumId w:val="4"/>
  </w:num>
  <w:num w:numId="16">
    <w:abstractNumId w:val="8"/>
  </w:num>
  <w:num w:numId="17">
    <w:abstractNumId w:val="0"/>
  </w:num>
  <w:num w:numId="18">
    <w:abstractNumId w:val="43"/>
  </w:num>
  <w:num w:numId="19">
    <w:abstractNumId w:val="50"/>
  </w:num>
  <w:num w:numId="20">
    <w:abstractNumId w:val="19"/>
  </w:num>
  <w:num w:numId="21">
    <w:abstractNumId w:val="52"/>
  </w:num>
  <w:num w:numId="22">
    <w:abstractNumId w:val="46"/>
  </w:num>
  <w:num w:numId="23">
    <w:abstractNumId w:val="14"/>
  </w:num>
  <w:num w:numId="24">
    <w:abstractNumId w:val="53"/>
  </w:num>
  <w:num w:numId="25">
    <w:abstractNumId w:val="59"/>
  </w:num>
  <w:num w:numId="26">
    <w:abstractNumId w:val="10"/>
  </w:num>
  <w:num w:numId="27">
    <w:abstractNumId w:val="42"/>
  </w:num>
  <w:num w:numId="28">
    <w:abstractNumId w:val="63"/>
  </w:num>
  <w:num w:numId="29">
    <w:abstractNumId w:val="15"/>
  </w:num>
  <w:num w:numId="30">
    <w:abstractNumId w:val="39"/>
  </w:num>
  <w:num w:numId="31">
    <w:abstractNumId w:val="48"/>
  </w:num>
  <w:num w:numId="32">
    <w:abstractNumId w:val="30"/>
  </w:num>
  <w:num w:numId="33">
    <w:abstractNumId w:val="22"/>
  </w:num>
  <w:num w:numId="34">
    <w:abstractNumId w:val="54"/>
  </w:num>
  <w:num w:numId="35">
    <w:abstractNumId w:val="18"/>
  </w:num>
  <w:num w:numId="36">
    <w:abstractNumId w:val="41"/>
  </w:num>
  <w:num w:numId="37">
    <w:abstractNumId w:val="24"/>
  </w:num>
  <w:num w:numId="38">
    <w:abstractNumId w:val="25"/>
  </w:num>
  <w:num w:numId="39">
    <w:abstractNumId w:val="56"/>
  </w:num>
  <w:num w:numId="40">
    <w:abstractNumId w:val="33"/>
  </w:num>
  <w:num w:numId="41">
    <w:abstractNumId w:val="34"/>
  </w:num>
  <w:num w:numId="42">
    <w:abstractNumId w:val="11"/>
  </w:num>
  <w:num w:numId="43">
    <w:abstractNumId w:val="9"/>
  </w:num>
  <w:num w:numId="44">
    <w:abstractNumId w:val="36"/>
  </w:num>
  <w:num w:numId="45">
    <w:abstractNumId w:val="16"/>
  </w:num>
  <w:num w:numId="46">
    <w:abstractNumId w:val="6"/>
  </w:num>
  <w:num w:numId="47">
    <w:abstractNumId w:val="17"/>
  </w:num>
  <w:num w:numId="48">
    <w:abstractNumId w:val="31"/>
  </w:num>
  <w:num w:numId="49">
    <w:abstractNumId w:val="45"/>
  </w:num>
  <w:num w:numId="50">
    <w:abstractNumId w:val="40"/>
  </w:num>
  <w:num w:numId="51">
    <w:abstractNumId w:val="23"/>
  </w:num>
  <w:num w:numId="52">
    <w:abstractNumId w:val="21"/>
  </w:num>
  <w:num w:numId="53">
    <w:abstractNumId w:val="26"/>
  </w:num>
  <w:num w:numId="54">
    <w:abstractNumId w:val="60"/>
  </w:num>
  <w:num w:numId="55">
    <w:abstractNumId w:val="5"/>
  </w:num>
  <w:num w:numId="56">
    <w:abstractNumId w:val="32"/>
  </w:num>
  <w:num w:numId="57">
    <w:abstractNumId w:val="51"/>
  </w:num>
  <w:num w:numId="58">
    <w:abstractNumId w:val="49"/>
  </w:num>
  <w:num w:numId="59">
    <w:abstractNumId w:val="35"/>
  </w:num>
  <w:num w:numId="60">
    <w:abstractNumId w:val="44"/>
  </w:num>
  <w:num w:numId="61">
    <w:abstractNumId w:val="55"/>
  </w:num>
  <w:num w:numId="62">
    <w:abstractNumId w:val="47"/>
  </w:num>
  <w:num w:numId="63">
    <w:abstractNumId w:val="20"/>
  </w:num>
  <w:num w:numId="64">
    <w:abstractNumId w:val="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>
      <v:stroke weight="1pt"/>
      <v:shadow color="#5f5f5f"/>
      <v:textbox inset="2.48919mm,2mm,2.48919mm,1.2446mm"/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6B"/>
    <w:rsid w:val="00001C83"/>
    <w:rsid w:val="00003BE3"/>
    <w:rsid w:val="00005F00"/>
    <w:rsid w:val="00006215"/>
    <w:rsid w:val="00006B76"/>
    <w:rsid w:val="00010189"/>
    <w:rsid w:val="0001107E"/>
    <w:rsid w:val="00011245"/>
    <w:rsid w:val="000128AF"/>
    <w:rsid w:val="00012D7C"/>
    <w:rsid w:val="000133A8"/>
    <w:rsid w:val="00015811"/>
    <w:rsid w:val="00015B98"/>
    <w:rsid w:val="00017A0C"/>
    <w:rsid w:val="00017A46"/>
    <w:rsid w:val="00020A81"/>
    <w:rsid w:val="000231A0"/>
    <w:rsid w:val="000232E0"/>
    <w:rsid w:val="0002445B"/>
    <w:rsid w:val="00025615"/>
    <w:rsid w:val="00026A9D"/>
    <w:rsid w:val="00026AE0"/>
    <w:rsid w:val="00026EC5"/>
    <w:rsid w:val="00032F0F"/>
    <w:rsid w:val="00033AE3"/>
    <w:rsid w:val="000355EE"/>
    <w:rsid w:val="000357EE"/>
    <w:rsid w:val="00035A99"/>
    <w:rsid w:val="000364DE"/>
    <w:rsid w:val="00036527"/>
    <w:rsid w:val="000372A8"/>
    <w:rsid w:val="000429D1"/>
    <w:rsid w:val="00042D79"/>
    <w:rsid w:val="0004481E"/>
    <w:rsid w:val="00045AE3"/>
    <w:rsid w:val="00047ABC"/>
    <w:rsid w:val="0005120D"/>
    <w:rsid w:val="00051219"/>
    <w:rsid w:val="00051277"/>
    <w:rsid w:val="00052C41"/>
    <w:rsid w:val="00052E11"/>
    <w:rsid w:val="000536FD"/>
    <w:rsid w:val="00053AD3"/>
    <w:rsid w:val="00055488"/>
    <w:rsid w:val="0005591A"/>
    <w:rsid w:val="00055A2D"/>
    <w:rsid w:val="000579E3"/>
    <w:rsid w:val="0006039B"/>
    <w:rsid w:val="000616A0"/>
    <w:rsid w:val="00061A2A"/>
    <w:rsid w:val="000622E2"/>
    <w:rsid w:val="00064C80"/>
    <w:rsid w:val="00065B0D"/>
    <w:rsid w:val="00065F7D"/>
    <w:rsid w:val="00066292"/>
    <w:rsid w:val="0006711D"/>
    <w:rsid w:val="00067CF6"/>
    <w:rsid w:val="000716C3"/>
    <w:rsid w:val="00071BA7"/>
    <w:rsid w:val="00072CE2"/>
    <w:rsid w:val="00072E68"/>
    <w:rsid w:val="00076F3A"/>
    <w:rsid w:val="000807D1"/>
    <w:rsid w:val="00081DD7"/>
    <w:rsid w:val="00081F96"/>
    <w:rsid w:val="00082859"/>
    <w:rsid w:val="000831F6"/>
    <w:rsid w:val="00083992"/>
    <w:rsid w:val="00083D11"/>
    <w:rsid w:val="000848EF"/>
    <w:rsid w:val="00086709"/>
    <w:rsid w:val="00086B42"/>
    <w:rsid w:val="000879A5"/>
    <w:rsid w:val="00090A1E"/>
    <w:rsid w:val="000910BA"/>
    <w:rsid w:val="0009305B"/>
    <w:rsid w:val="00093B83"/>
    <w:rsid w:val="000949F0"/>
    <w:rsid w:val="000960AE"/>
    <w:rsid w:val="000A00CD"/>
    <w:rsid w:val="000A09E1"/>
    <w:rsid w:val="000A12E4"/>
    <w:rsid w:val="000A3795"/>
    <w:rsid w:val="000A449B"/>
    <w:rsid w:val="000A5DCF"/>
    <w:rsid w:val="000A7B48"/>
    <w:rsid w:val="000B07C6"/>
    <w:rsid w:val="000B07FE"/>
    <w:rsid w:val="000B2158"/>
    <w:rsid w:val="000B7346"/>
    <w:rsid w:val="000C0879"/>
    <w:rsid w:val="000C3529"/>
    <w:rsid w:val="000C464E"/>
    <w:rsid w:val="000C4FDF"/>
    <w:rsid w:val="000C53EC"/>
    <w:rsid w:val="000C5C35"/>
    <w:rsid w:val="000C5DF2"/>
    <w:rsid w:val="000C71CC"/>
    <w:rsid w:val="000D0DB1"/>
    <w:rsid w:val="000D2630"/>
    <w:rsid w:val="000D3D86"/>
    <w:rsid w:val="000D4133"/>
    <w:rsid w:val="000D6393"/>
    <w:rsid w:val="000D70A9"/>
    <w:rsid w:val="000E0C6E"/>
    <w:rsid w:val="000E15F8"/>
    <w:rsid w:val="000E1F49"/>
    <w:rsid w:val="000E4FA5"/>
    <w:rsid w:val="000E7773"/>
    <w:rsid w:val="000F0152"/>
    <w:rsid w:val="000F1E1F"/>
    <w:rsid w:val="000F219D"/>
    <w:rsid w:val="000F2567"/>
    <w:rsid w:val="000F2894"/>
    <w:rsid w:val="000F29F4"/>
    <w:rsid w:val="000F37DB"/>
    <w:rsid w:val="000F49C0"/>
    <w:rsid w:val="000F54B2"/>
    <w:rsid w:val="000F6E95"/>
    <w:rsid w:val="000F77BB"/>
    <w:rsid w:val="001010DE"/>
    <w:rsid w:val="001013A9"/>
    <w:rsid w:val="001030E2"/>
    <w:rsid w:val="00103727"/>
    <w:rsid w:val="0010581D"/>
    <w:rsid w:val="001068F3"/>
    <w:rsid w:val="001070EF"/>
    <w:rsid w:val="001072FE"/>
    <w:rsid w:val="00107577"/>
    <w:rsid w:val="001078BB"/>
    <w:rsid w:val="001113A8"/>
    <w:rsid w:val="001120E5"/>
    <w:rsid w:val="001133E4"/>
    <w:rsid w:val="001145EC"/>
    <w:rsid w:val="00114A1B"/>
    <w:rsid w:val="00115542"/>
    <w:rsid w:val="00116282"/>
    <w:rsid w:val="0011637D"/>
    <w:rsid w:val="00122E5F"/>
    <w:rsid w:val="001233E8"/>
    <w:rsid w:val="00123FD8"/>
    <w:rsid w:val="001251DD"/>
    <w:rsid w:val="00126618"/>
    <w:rsid w:val="00126FBD"/>
    <w:rsid w:val="001273D3"/>
    <w:rsid w:val="00127739"/>
    <w:rsid w:val="00127E26"/>
    <w:rsid w:val="00130F37"/>
    <w:rsid w:val="0013226E"/>
    <w:rsid w:val="00136914"/>
    <w:rsid w:val="0013786A"/>
    <w:rsid w:val="00140923"/>
    <w:rsid w:val="00141670"/>
    <w:rsid w:val="001449F6"/>
    <w:rsid w:val="001469A4"/>
    <w:rsid w:val="0014749D"/>
    <w:rsid w:val="001505C9"/>
    <w:rsid w:val="00150738"/>
    <w:rsid w:val="00152237"/>
    <w:rsid w:val="00152F6F"/>
    <w:rsid w:val="00153F25"/>
    <w:rsid w:val="001542DE"/>
    <w:rsid w:val="0015457C"/>
    <w:rsid w:val="00154CA7"/>
    <w:rsid w:val="00155BE3"/>
    <w:rsid w:val="0015636E"/>
    <w:rsid w:val="00160270"/>
    <w:rsid w:val="00163551"/>
    <w:rsid w:val="001639E0"/>
    <w:rsid w:val="00164C2D"/>
    <w:rsid w:val="0016527D"/>
    <w:rsid w:val="001658CA"/>
    <w:rsid w:val="0017077D"/>
    <w:rsid w:val="00170B91"/>
    <w:rsid w:val="00170D8B"/>
    <w:rsid w:val="00171A4B"/>
    <w:rsid w:val="001727C6"/>
    <w:rsid w:val="001729AB"/>
    <w:rsid w:val="00173137"/>
    <w:rsid w:val="001734F0"/>
    <w:rsid w:val="00173887"/>
    <w:rsid w:val="00173995"/>
    <w:rsid w:val="00174E64"/>
    <w:rsid w:val="00175387"/>
    <w:rsid w:val="0017580A"/>
    <w:rsid w:val="001758AA"/>
    <w:rsid w:val="0017739B"/>
    <w:rsid w:val="00177AB9"/>
    <w:rsid w:val="00182A1F"/>
    <w:rsid w:val="001836EE"/>
    <w:rsid w:val="00183866"/>
    <w:rsid w:val="00183A4D"/>
    <w:rsid w:val="001840BA"/>
    <w:rsid w:val="001865A9"/>
    <w:rsid w:val="00191687"/>
    <w:rsid w:val="00191E54"/>
    <w:rsid w:val="00192825"/>
    <w:rsid w:val="001945BE"/>
    <w:rsid w:val="001954A6"/>
    <w:rsid w:val="00195F48"/>
    <w:rsid w:val="00196A59"/>
    <w:rsid w:val="00196E03"/>
    <w:rsid w:val="0019737E"/>
    <w:rsid w:val="001A05F0"/>
    <w:rsid w:val="001A0BC5"/>
    <w:rsid w:val="001A104B"/>
    <w:rsid w:val="001A1645"/>
    <w:rsid w:val="001A241F"/>
    <w:rsid w:val="001A26DC"/>
    <w:rsid w:val="001A2FE4"/>
    <w:rsid w:val="001A300A"/>
    <w:rsid w:val="001A389A"/>
    <w:rsid w:val="001A4BB4"/>
    <w:rsid w:val="001A5AAD"/>
    <w:rsid w:val="001B2E48"/>
    <w:rsid w:val="001B3F42"/>
    <w:rsid w:val="001B4285"/>
    <w:rsid w:val="001B4685"/>
    <w:rsid w:val="001B4F6B"/>
    <w:rsid w:val="001B58F8"/>
    <w:rsid w:val="001B5C1A"/>
    <w:rsid w:val="001B6092"/>
    <w:rsid w:val="001C23DF"/>
    <w:rsid w:val="001C3723"/>
    <w:rsid w:val="001C3810"/>
    <w:rsid w:val="001D1B9B"/>
    <w:rsid w:val="001D25E9"/>
    <w:rsid w:val="001D50D2"/>
    <w:rsid w:val="001D6092"/>
    <w:rsid w:val="001D6212"/>
    <w:rsid w:val="001E27D1"/>
    <w:rsid w:val="001E355B"/>
    <w:rsid w:val="001E451C"/>
    <w:rsid w:val="001E554E"/>
    <w:rsid w:val="001E74DB"/>
    <w:rsid w:val="001E76F5"/>
    <w:rsid w:val="001F2D1B"/>
    <w:rsid w:val="001F3778"/>
    <w:rsid w:val="001F3783"/>
    <w:rsid w:val="001F6BE2"/>
    <w:rsid w:val="001F6EAE"/>
    <w:rsid w:val="0020111B"/>
    <w:rsid w:val="0020175D"/>
    <w:rsid w:val="00201A99"/>
    <w:rsid w:val="002035DD"/>
    <w:rsid w:val="002038D0"/>
    <w:rsid w:val="00203BDA"/>
    <w:rsid w:val="002043E5"/>
    <w:rsid w:val="00204D8B"/>
    <w:rsid w:val="00205418"/>
    <w:rsid w:val="00205756"/>
    <w:rsid w:val="0020593D"/>
    <w:rsid w:val="00207151"/>
    <w:rsid w:val="00211E7C"/>
    <w:rsid w:val="0021267C"/>
    <w:rsid w:val="00213257"/>
    <w:rsid w:val="00214D39"/>
    <w:rsid w:val="002150CD"/>
    <w:rsid w:val="00215B4E"/>
    <w:rsid w:val="0021608B"/>
    <w:rsid w:val="00216C15"/>
    <w:rsid w:val="002177C1"/>
    <w:rsid w:val="002178BC"/>
    <w:rsid w:val="0022218D"/>
    <w:rsid w:val="00224C32"/>
    <w:rsid w:val="002250B0"/>
    <w:rsid w:val="00225261"/>
    <w:rsid w:val="0022559B"/>
    <w:rsid w:val="00226007"/>
    <w:rsid w:val="00227E7F"/>
    <w:rsid w:val="00227F6A"/>
    <w:rsid w:val="002310FB"/>
    <w:rsid w:val="00231E9C"/>
    <w:rsid w:val="00232B83"/>
    <w:rsid w:val="002330C8"/>
    <w:rsid w:val="00233E8F"/>
    <w:rsid w:val="0023541F"/>
    <w:rsid w:val="00236E96"/>
    <w:rsid w:val="00240425"/>
    <w:rsid w:val="0024197C"/>
    <w:rsid w:val="00242099"/>
    <w:rsid w:val="00243ABB"/>
    <w:rsid w:val="00245277"/>
    <w:rsid w:val="00245803"/>
    <w:rsid w:val="00245808"/>
    <w:rsid w:val="0024615D"/>
    <w:rsid w:val="002524AE"/>
    <w:rsid w:val="00253BA1"/>
    <w:rsid w:val="002542F2"/>
    <w:rsid w:val="0025588B"/>
    <w:rsid w:val="00255EA2"/>
    <w:rsid w:val="00256C6E"/>
    <w:rsid w:val="00257436"/>
    <w:rsid w:val="0026021F"/>
    <w:rsid w:val="00260E19"/>
    <w:rsid w:val="00263FB8"/>
    <w:rsid w:val="00264DC4"/>
    <w:rsid w:val="00265853"/>
    <w:rsid w:val="0026607B"/>
    <w:rsid w:val="00266FEA"/>
    <w:rsid w:val="002701A9"/>
    <w:rsid w:val="00271704"/>
    <w:rsid w:val="00272AB1"/>
    <w:rsid w:val="0027301D"/>
    <w:rsid w:val="00273B15"/>
    <w:rsid w:val="00273F31"/>
    <w:rsid w:val="00275432"/>
    <w:rsid w:val="00275A53"/>
    <w:rsid w:val="00281239"/>
    <w:rsid w:val="00281307"/>
    <w:rsid w:val="002816F0"/>
    <w:rsid w:val="00282E24"/>
    <w:rsid w:val="0028355F"/>
    <w:rsid w:val="002840F7"/>
    <w:rsid w:val="00285A14"/>
    <w:rsid w:val="00286774"/>
    <w:rsid w:val="00290107"/>
    <w:rsid w:val="002906EB"/>
    <w:rsid w:val="0029182B"/>
    <w:rsid w:val="00292046"/>
    <w:rsid w:val="002927B8"/>
    <w:rsid w:val="00295F39"/>
    <w:rsid w:val="00297051"/>
    <w:rsid w:val="00297D52"/>
    <w:rsid w:val="002A0869"/>
    <w:rsid w:val="002A0A34"/>
    <w:rsid w:val="002A2225"/>
    <w:rsid w:val="002A2278"/>
    <w:rsid w:val="002A34E9"/>
    <w:rsid w:val="002A3522"/>
    <w:rsid w:val="002A35FC"/>
    <w:rsid w:val="002A37AA"/>
    <w:rsid w:val="002A3C2E"/>
    <w:rsid w:val="002A5B73"/>
    <w:rsid w:val="002A621D"/>
    <w:rsid w:val="002A6F6E"/>
    <w:rsid w:val="002A7C81"/>
    <w:rsid w:val="002B0156"/>
    <w:rsid w:val="002B0F84"/>
    <w:rsid w:val="002B30BB"/>
    <w:rsid w:val="002B4CE7"/>
    <w:rsid w:val="002B5041"/>
    <w:rsid w:val="002B5498"/>
    <w:rsid w:val="002B6187"/>
    <w:rsid w:val="002B69BD"/>
    <w:rsid w:val="002C0130"/>
    <w:rsid w:val="002C1844"/>
    <w:rsid w:val="002C18EA"/>
    <w:rsid w:val="002C1A92"/>
    <w:rsid w:val="002C1D10"/>
    <w:rsid w:val="002C2B61"/>
    <w:rsid w:val="002C333D"/>
    <w:rsid w:val="002C6DA2"/>
    <w:rsid w:val="002C761B"/>
    <w:rsid w:val="002C7BCF"/>
    <w:rsid w:val="002D0ED9"/>
    <w:rsid w:val="002D2078"/>
    <w:rsid w:val="002D2533"/>
    <w:rsid w:val="002D265F"/>
    <w:rsid w:val="002D3AF8"/>
    <w:rsid w:val="002D4FF6"/>
    <w:rsid w:val="002D715B"/>
    <w:rsid w:val="002D72EE"/>
    <w:rsid w:val="002E213B"/>
    <w:rsid w:val="002E2570"/>
    <w:rsid w:val="002E2BD6"/>
    <w:rsid w:val="002E3286"/>
    <w:rsid w:val="002E40DA"/>
    <w:rsid w:val="002E68A8"/>
    <w:rsid w:val="002F0DC9"/>
    <w:rsid w:val="002F1321"/>
    <w:rsid w:val="002F2FC9"/>
    <w:rsid w:val="002F43A8"/>
    <w:rsid w:val="002F4C0B"/>
    <w:rsid w:val="002F4E06"/>
    <w:rsid w:val="002F5052"/>
    <w:rsid w:val="002F56D9"/>
    <w:rsid w:val="002F616E"/>
    <w:rsid w:val="002F736A"/>
    <w:rsid w:val="002F74CB"/>
    <w:rsid w:val="002F7938"/>
    <w:rsid w:val="002F7F9B"/>
    <w:rsid w:val="003006B4"/>
    <w:rsid w:val="003013D9"/>
    <w:rsid w:val="003020B0"/>
    <w:rsid w:val="00302BC3"/>
    <w:rsid w:val="00303066"/>
    <w:rsid w:val="003050FA"/>
    <w:rsid w:val="00305D02"/>
    <w:rsid w:val="003071A5"/>
    <w:rsid w:val="00307E8D"/>
    <w:rsid w:val="003103E7"/>
    <w:rsid w:val="00311328"/>
    <w:rsid w:val="003113D2"/>
    <w:rsid w:val="003157B3"/>
    <w:rsid w:val="00316986"/>
    <w:rsid w:val="00317955"/>
    <w:rsid w:val="003217E3"/>
    <w:rsid w:val="00323F39"/>
    <w:rsid w:val="00324088"/>
    <w:rsid w:val="0032556B"/>
    <w:rsid w:val="00325746"/>
    <w:rsid w:val="0032679F"/>
    <w:rsid w:val="00326976"/>
    <w:rsid w:val="00327174"/>
    <w:rsid w:val="00332278"/>
    <w:rsid w:val="003324BD"/>
    <w:rsid w:val="00332894"/>
    <w:rsid w:val="00332D40"/>
    <w:rsid w:val="003335A0"/>
    <w:rsid w:val="00333B1B"/>
    <w:rsid w:val="00336527"/>
    <w:rsid w:val="003365B2"/>
    <w:rsid w:val="00340B94"/>
    <w:rsid w:val="00340E74"/>
    <w:rsid w:val="00341794"/>
    <w:rsid w:val="00341A3C"/>
    <w:rsid w:val="00342ED7"/>
    <w:rsid w:val="00345ACA"/>
    <w:rsid w:val="00346743"/>
    <w:rsid w:val="00347680"/>
    <w:rsid w:val="00347CE5"/>
    <w:rsid w:val="003524BC"/>
    <w:rsid w:val="00352EEC"/>
    <w:rsid w:val="00353096"/>
    <w:rsid w:val="0035393E"/>
    <w:rsid w:val="0035532B"/>
    <w:rsid w:val="003561C8"/>
    <w:rsid w:val="00360D9B"/>
    <w:rsid w:val="00360E4A"/>
    <w:rsid w:val="0036138D"/>
    <w:rsid w:val="003614DA"/>
    <w:rsid w:val="00362940"/>
    <w:rsid w:val="00366863"/>
    <w:rsid w:val="00366865"/>
    <w:rsid w:val="00366B9A"/>
    <w:rsid w:val="00366C75"/>
    <w:rsid w:val="00367C56"/>
    <w:rsid w:val="00371950"/>
    <w:rsid w:val="00371ABE"/>
    <w:rsid w:val="00371E04"/>
    <w:rsid w:val="00372E93"/>
    <w:rsid w:val="00374266"/>
    <w:rsid w:val="00374A4F"/>
    <w:rsid w:val="00374CE7"/>
    <w:rsid w:val="003761E2"/>
    <w:rsid w:val="003762E7"/>
    <w:rsid w:val="00377F7F"/>
    <w:rsid w:val="00380251"/>
    <w:rsid w:val="0038054C"/>
    <w:rsid w:val="003827DB"/>
    <w:rsid w:val="0038288A"/>
    <w:rsid w:val="003831ED"/>
    <w:rsid w:val="0038568B"/>
    <w:rsid w:val="003872F7"/>
    <w:rsid w:val="00391FA1"/>
    <w:rsid w:val="00394886"/>
    <w:rsid w:val="00396816"/>
    <w:rsid w:val="003A027A"/>
    <w:rsid w:val="003A154B"/>
    <w:rsid w:val="003A19EC"/>
    <w:rsid w:val="003A1F91"/>
    <w:rsid w:val="003A22F6"/>
    <w:rsid w:val="003A2909"/>
    <w:rsid w:val="003A3226"/>
    <w:rsid w:val="003A4417"/>
    <w:rsid w:val="003A45BE"/>
    <w:rsid w:val="003A572B"/>
    <w:rsid w:val="003A5BA1"/>
    <w:rsid w:val="003A7BEE"/>
    <w:rsid w:val="003B138B"/>
    <w:rsid w:val="003B1973"/>
    <w:rsid w:val="003B4977"/>
    <w:rsid w:val="003B6312"/>
    <w:rsid w:val="003B7068"/>
    <w:rsid w:val="003B7AB3"/>
    <w:rsid w:val="003B7CEF"/>
    <w:rsid w:val="003C0ABF"/>
    <w:rsid w:val="003C0CC4"/>
    <w:rsid w:val="003C1002"/>
    <w:rsid w:val="003C1110"/>
    <w:rsid w:val="003C11BB"/>
    <w:rsid w:val="003C1502"/>
    <w:rsid w:val="003C18DA"/>
    <w:rsid w:val="003C18E8"/>
    <w:rsid w:val="003C313E"/>
    <w:rsid w:val="003D0FD7"/>
    <w:rsid w:val="003D1013"/>
    <w:rsid w:val="003D112E"/>
    <w:rsid w:val="003D11D4"/>
    <w:rsid w:val="003D1343"/>
    <w:rsid w:val="003D2F77"/>
    <w:rsid w:val="003D40A8"/>
    <w:rsid w:val="003D434F"/>
    <w:rsid w:val="003D4988"/>
    <w:rsid w:val="003D4A5F"/>
    <w:rsid w:val="003D526C"/>
    <w:rsid w:val="003D720E"/>
    <w:rsid w:val="003E0527"/>
    <w:rsid w:val="003E07A7"/>
    <w:rsid w:val="003E08CE"/>
    <w:rsid w:val="003E1021"/>
    <w:rsid w:val="003E41AC"/>
    <w:rsid w:val="003E4638"/>
    <w:rsid w:val="003E4C1E"/>
    <w:rsid w:val="003E4F5F"/>
    <w:rsid w:val="003E601F"/>
    <w:rsid w:val="003E67F4"/>
    <w:rsid w:val="003E6B1D"/>
    <w:rsid w:val="003E7FAE"/>
    <w:rsid w:val="003F05AF"/>
    <w:rsid w:val="003F3AAC"/>
    <w:rsid w:val="003F41B0"/>
    <w:rsid w:val="003F4985"/>
    <w:rsid w:val="004029BB"/>
    <w:rsid w:val="00402E35"/>
    <w:rsid w:val="004035A6"/>
    <w:rsid w:val="004046F0"/>
    <w:rsid w:val="00404A49"/>
    <w:rsid w:val="00406C39"/>
    <w:rsid w:val="00406CCA"/>
    <w:rsid w:val="00410B96"/>
    <w:rsid w:val="00410DB3"/>
    <w:rsid w:val="00411387"/>
    <w:rsid w:val="00411558"/>
    <w:rsid w:val="00412D2B"/>
    <w:rsid w:val="0041302D"/>
    <w:rsid w:val="00414ECE"/>
    <w:rsid w:val="00417037"/>
    <w:rsid w:val="00420A49"/>
    <w:rsid w:val="0042120A"/>
    <w:rsid w:val="00421A82"/>
    <w:rsid w:val="00421E0F"/>
    <w:rsid w:val="0042362E"/>
    <w:rsid w:val="00425E23"/>
    <w:rsid w:val="00426E4E"/>
    <w:rsid w:val="00430C79"/>
    <w:rsid w:val="00430F7B"/>
    <w:rsid w:val="004317EF"/>
    <w:rsid w:val="00433BA5"/>
    <w:rsid w:val="00434197"/>
    <w:rsid w:val="00434F70"/>
    <w:rsid w:val="00437CA0"/>
    <w:rsid w:val="00437F7A"/>
    <w:rsid w:val="00442F4C"/>
    <w:rsid w:val="004437B7"/>
    <w:rsid w:val="00444273"/>
    <w:rsid w:val="00447030"/>
    <w:rsid w:val="00447764"/>
    <w:rsid w:val="00447A19"/>
    <w:rsid w:val="00447AFE"/>
    <w:rsid w:val="00450441"/>
    <w:rsid w:val="00450F55"/>
    <w:rsid w:val="00451135"/>
    <w:rsid w:val="004511C3"/>
    <w:rsid w:val="00452268"/>
    <w:rsid w:val="0045473C"/>
    <w:rsid w:val="00454795"/>
    <w:rsid w:val="00455FD1"/>
    <w:rsid w:val="0045644A"/>
    <w:rsid w:val="00456E6E"/>
    <w:rsid w:val="00460073"/>
    <w:rsid w:val="004606D6"/>
    <w:rsid w:val="0046270B"/>
    <w:rsid w:val="00462820"/>
    <w:rsid w:val="004650AE"/>
    <w:rsid w:val="0046554F"/>
    <w:rsid w:val="00465D9A"/>
    <w:rsid w:val="004679A5"/>
    <w:rsid w:val="004712F5"/>
    <w:rsid w:val="00472300"/>
    <w:rsid w:val="00473AA5"/>
    <w:rsid w:val="00475038"/>
    <w:rsid w:val="004766C8"/>
    <w:rsid w:val="004801B5"/>
    <w:rsid w:val="00480F19"/>
    <w:rsid w:val="00482B44"/>
    <w:rsid w:val="00484875"/>
    <w:rsid w:val="00485C53"/>
    <w:rsid w:val="004867C9"/>
    <w:rsid w:val="004869E3"/>
    <w:rsid w:val="00486F54"/>
    <w:rsid w:val="004870E5"/>
    <w:rsid w:val="00490157"/>
    <w:rsid w:val="004918B8"/>
    <w:rsid w:val="00493119"/>
    <w:rsid w:val="00494E1F"/>
    <w:rsid w:val="0049560E"/>
    <w:rsid w:val="00496EA0"/>
    <w:rsid w:val="00497311"/>
    <w:rsid w:val="00497802"/>
    <w:rsid w:val="0049794D"/>
    <w:rsid w:val="004A0749"/>
    <w:rsid w:val="004A20B5"/>
    <w:rsid w:val="004A32DA"/>
    <w:rsid w:val="004A3805"/>
    <w:rsid w:val="004A4A59"/>
    <w:rsid w:val="004A4DA2"/>
    <w:rsid w:val="004A6941"/>
    <w:rsid w:val="004B040A"/>
    <w:rsid w:val="004B0452"/>
    <w:rsid w:val="004B09BE"/>
    <w:rsid w:val="004B2CC7"/>
    <w:rsid w:val="004B2CF4"/>
    <w:rsid w:val="004B373F"/>
    <w:rsid w:val="004B591F"/>
    <w:rsid w:val="004B59B5"/>
    <w:rsid w:val="004B7258"/>
    <w:rsid w:val="004B7F4B"/>
    <w:rsid w:val="004C1021"/>
    <w:rsid w:val="004C2285"/>
    <w:rsid w:val="004C3045"/>
    <w:rsid w:val="004C3E58"/>
    <w:rsid w:val="004C4067"/>
    <w:rsid w:val="004C4340"/>
    <w:rsid w:val="004C4738"/>
    <w:rsid w:val="004C4FD3"/>
    <w:rsid w:val="004C5AAB"/>
    <w:rsid w:val="004C6E0D"/>
    <w:rsid w:val="004C7BBD"/>
    <w:rsid w:val="004C7DB4"/>
    <w:rsid w:val="004C7FD4"/>
    <w:rsid w:val="004D1ABA"/>
    <w:rsid w:val="004D5786"/>
    <w:rsid w:val="004D6A89"/>
    <w:rsid w:val="004D7216"/>
    <w:rsid w:val="004D7327"/>
    <w:rsid w:val="004E1E12"/>
    <w:rsid w:val="004E4310"/>
    <w:rsid w:val="004E47E9"/>
    <w:rsid w:val="004E49E5"/>
    <w:rsid w:val="004E64A2"/>
    <w:rsid w:val="004F0D53"/>
    <w:rsid w:val="004F314B"/>
    <w:rsid w:val="004F31CC"/>
    <w:rsid w:val="004F3653"/>
    <w:rsid w:val="004F3753"/>
    <w:rsid w:val="004F3F7E"/>
    <w:rsid w:val="004F5F5D"/>
    <w:rsid w:val="004F6E23"/>
    <w:rsid w:val="00501BDC"/>
    <w:rsid w:val="005051B2"/>
    <w:rsid w:val="0050664C"/>
    <w:rsid w:val="0051046E"/>
    <w:rsid w:val="00510767"/>
    <w:rsid w:val="00510F3F"/>
    <w:rsid w:val="00512844"/>
    <w:rsid w:val="005143B7"/>
    <w:rsid w:val="005145C9"/>
    <w:rsid w:val="0051586A"/>
    <w:rsid w:val="00515DED"/>
    <w:rsid w:val="0051604B"/>
    <w:rsid w:val="005163A7"/>
    <w:rsid w:val="005169AA"/>
    <w:rsid w:val="00517348"/>
    <w:rsid w:val="00521EB0"/>
    <w:rsid w:val="00523158"/>
    <w:rsid w:val="005253AD"/>
    <w:rsid w:val="00525766"/>
    <w:rsid w:val="00526786"/>
    <w:rsid w:val="0052733F"/>
    <w:rsid w:val="00527696"/>
    <w:rsid w:val="0052791A"/>
    <w:rsid w:val="00534DFB"/>
    <w:rsid w:val="0053537C"/>
    <w:rsid w:val="00536F83"/>
    <w:rsid w:val="005378F5"/>
    <w:rsid w:val="005400C9"/>
    <w:rsid w:val="00540350"/>
    <w:rsid w:val="0054056D"/>
    <w:rsid w:val="0054058F"/>
    <w:rsid w:val="00541E56"/>
    <w:rsid w:val="005420B2"/>
    <w:rsid w:val="0054420E"/>
    <w:rsid w:val="0054641C"/>
    <w:rsid w:val="00546CDE"/>
    <w:rsid w:val="00550857"/>
    <w:rsid w:val="00551B18"/>
    <w:rsid w:val="00557311"/>
    <w:rsid w:val="00557768"/>
    <w:rsid w:val="00557E7A"/>
    <w:rsid w:val="005607FC"/>
    <w:rsid w:val="0056081E"/>
    <w:rsid w:val="00561117"/>
    <w:rsid w:val="005633B0"/>
    <w:rsid w:val="00563FBF"/>
    <w:rsid w:val="00565E3E"/>
    <w:rsid w:val="0056658E"/>
    <w:rsid w:val="0057280B"/>
    <w:rsid w:val="00573A26"/>
    <w:rsid w:val="00574C94"/>
    <w:rsid w:val="00575619"/>
    <w:rsid w:val="005756B3"/>
    <w:rsid w:val="00577B2E"/>
    <w:rsid w:val="00580210"/>
    <w:rsid w:val="00580694"/>
    <w:rsid w:val="00580B36"/>
    <w:rsid w:val="0058210E"/>
    <w:rsid w:val="005823D2"/>
    <w:rsid w:val="00582849"/>
    <w:rsid w:val="005828BE"/>
    <w:rsid w:val="005833DA"/>
    <w:rsid w:val="005839E1"/>
    <w:rsid w:val="00584A31"/>
    <w:rsid w:val="00584A33"/>
    <w:rsid w:val="00585F4A"/>
    <w:rsid w:val="005860D0"/>
    <w:rsid w:val="0058758F"/>
    <w:rsid w:val="00593105"/>
    <w:rsid w:val="005957B0"/>
    <w:rsid w:val="00596EA9"/>
    <w:rsid w:val="005A0690"/>
    <w:rsid w:val="005A15BE"/>
    <w:rsid w:val="005A2745"/>
    <w:rsid w:val="005A2DC8"/>
    <w:rsid w:val="005A397E"/>
    <w:rsid w:val="005A44CA"/>
    <w:rsid w:val="005A46A4"/>
    <w:rsid w:val="005A7866"/>
    <w:rsid w:val="005A7C0B"/>
    <w:rsid w:val="005B07DE"/>
    <w:rsid w:val="005B0AB4"/>
    <w:rsid w:val="005B0FC8"/>
    <w:rsid w:val="005B137B"/>
    <w:rsid w:val="005B1560"/>
    <w:rsid w:val="005B1CAA"/>
    <w:rsid w:val="005B1D00"/>
    <w:rsid w:val="005B5E71"/>
    <w:rsid w:val="005B6544"/>
    <w:rsid w:val="005B7A7F"/>
    <w:rsid w:val="005C39FD"/>
    <w:rsid w:val="005C3D5F"/>
    <w:rsid w:val="005C4254"/>
    <w:rsid w:val="005C4E7F"/>
    <w:rsid w:val="005C55CF"/>
    <w:rsid w:val="005C5C7B"/>
    <w:rsid w:val="005C5E3E"/>
    <w:rsid w:val="005C627B"/>
    <w:rsid w:val="005C7B70"/>
    <w:rsid w:val="005D0FE2"/>
    <w:rsid w:val="005D4628"/>
    <w:rsid w:val="005D59F5"/>
    <w:rsid w:val="005D5F71"/>
    <w:rsid w:val="005D6958"/>
    <w:rsid w:val="005D73CC"/>
    <w:rsid w:val="005D797F"/>
    <w:rsid w:val="005E0437"/>
    <w:rsid w:val="005E47A6"/>
    <w:rsid w:val="005E4FED"/>
    <w:rsid w:val="005E506F"/>
    <w:rsid w:val="005E50FE"/>
    <w:rsid w:val="005E6340"/>
    <w:rsid w:val="005E7C01"/>
    <w:rsid w:val="005F0E2E"/>
    <w:rsid w:val="005F2546"/>
    <w:rsid w:val="005F3E00"/>
    <w:rsid w:val="005F5A02"/>
    <w:rsid w:val="005F6137"/>
    <w:rsid w:val="00600334"/>
    <w:rsid w:val="00600D18"/>
    <w:rsid w:val="0060248D"/>
    <w:rsid w:val="00602D91"/>
    <w:rsid w:val="00602DB4"/>
    <w:rsid w:val="0060365A"/>
    <w:rsid w:val="00603952"/>
    <w:rsid w:val="00605774"/>
    <w:rsid w:val="006100C1"/>
    <w:rsid w:val="00610DDD"/>
    <w:rsid w:val="0061132A"/>
    <w:rsid w:val="006150D1"/>
    <w:rsid w:val="0061555C"/>
    <w:rsid w:val="00617D67"/>
    <w:rsid w:val="00620B24"/>
    <w:rsid w:val="00621E77"/>
    <w:rsid w:val="00623446"/>
    <w:rsid w:val="00623E8B"/>
    <w:rsid w:val="00623FEB"/>
    <w:rsid w:val="00625D4D"/>
    <w:rsid w:val="00626CF6"/>
    <w:rsid w:val="0062782F"/>
    <w:rsid w:val="00627F34"/>
    <w:rsid w:val="00631943"/>
    <w:rsid w:val="00631E62"/>
    <w:rsid w:val="00632441"/>
    <w:rsid w:val="00634233"/>
    <w:rsid w:val="00635EC9"/>
    <w:rsid w:val="00636223"/>
    <w:rsid w:val="0063725C"/>
    <w:rsid w:val="00637D0C"/>
    <w:rsid w:val="0064002D"/>
    <w:rsid w:val="00640795"/>
    <w:rsid w:val="00640803"/>
    <w:rsid w:val="00640F8E"/>
    <w:rsid w:val="00641C2C"/>
    <w:rsid w:val="006429DD"/>
    <w:rsid w:val="00643D23"/>
    <w:rsid w:val="00644824"/>
    <w:rsid w:val="0064593D"/>
    <w:rsid w:val="00645BC4"/>
    <w:rsid w:val="00645D8F"/>
    <w:rsid w:val="00645DBF"/>
    <w:rsid w:val="006463CA"/>
    <w:rsid w:val="006466CF"/>
    <w:rsid w:val="00646FA4"/>
    <w:rsid w:val="0065170A"/>
    <w:rsid w:val="00651B09"/>
    <w:rsid w:val="006520E5"/>
    <w:rsid w:val="00653643"/>
    <w:rsid w:val="00653B81"/>
    <w:rsid w:val="00653C7F"/>
    <w:rsid w:val="0065410E"/>
    <w:rsid w:val="00654338"/>
    <w:rsid w:val="00655026"/>
    <w:rsid w:val="00655B3E"/>
    <w:rsid w:val="00655C17"/>
    <w:rsid w:val="00656C7E"/>
    <w:rsid w:val="00660202"/>
    <w:rsid w:val="00661AD2"/>
    <w:rsid w:val="00662DA6"/>
    <w:rsid w:val="00663945"/>
    <w:rsid w:val="006639BA"/>
    <w:rsid w:val="006647D0"/>
    <w:rsid w:val="00666006"/>
    <w:rsid w:val="00666399"/>
    <w:rsid w:val="00666694"/>
    <w:rsid w:val="00667821"/>
    <w:rsid w:val="006705EA"/>
    <w:rsid w:val="006708DA"/>
    <w:rsid w:val="00671DCB"/>
    <w:rsid w:val="00672254"/>
    <w:rsid w:val="00673C79"/>
    <w:rsid w:val="0067413D"/>
    <w:rsid w:val="00675FEB"/>
    <w:rsid w:val="0067602C"/>
    <w:rsid w:val="00677677"/>
    <w:rsid w:val="006806E6"/>
    <w:rsid w:val="0068081E"/>
    <w:rsid w:val="006831CC"/>
    <w:rsid w:val="00683F92"/>
    <w:rsid w:val="0068459D"/>
    <w:rsid w:val="006848C0"/>
    <w:rsid w:val="00684E2D"/>
    <w:rsid w:val="00684F34"/>
    <w:rsid w:val="00687608"/>
    <w:rsid w:val="00690B42"/>
    <w:rsid w:val="0069118D"/>
    <w:rsid w:val="0069178F"/>
    <w:rsid w:val="00691ED8"/>
    <w:rsid w:val="00692DAA"/>
    <w:rsid w:val="00693B86"/>
    <w:rsid w:val="0069462E"/>
    <w:rsid w:val="00694708"/>
    <w:rsid w:val="00695AC9"/>
    <w:rsid w:val="00696005"/>
    <w:rsid w:val="00696869"/>
    <w:rsid w:val="00697905"/>
    <w:rsid w:val="006A145E"/>
    <w:rsid w:val="006A21ED"/>
    <w:rsid w:val="006A2E8D"/>
    <w:rsid w:val="006A3E5D"/>
    <w:rsid w:val="006A42CC"/>
    <w:rsid w:val="006A6736"/>
    <w:rsid w:val="006A6DA7"/>
    <w:rsid w:val="006A7165"/>
    <w:rsid w:val="006B09DC"/>
    <w:rsid w:val="006B11C5"/>
    <w:rsid w:val="006B389B"/>
    <w:rsid w:val="006B3BE6"/>
    <w:rsid w:val="006B48AD"/>
    <w:rsid w:val="006B51C5"/>
    <w:rsid w:val="006B62DA"/>
    <w:rsid w:val="006B6C43"/>
    <w:rsid w:val="006B73D8"/>
    <w:rsid w:val="006B7A6A"/>
    <w:rsid w:val="006C0865"/>
    <w:rsid w:val="006C0A39"/>
    <w:rsid w:val="006C0A43"/>
    <w:rsid w:val="006C3C63"/>
    <w:rsid w:val="006C57E7"/>
    <w:rsid w:val="006C65AC"/>
    <w:rsid w:val="006C66E8"/>
    <w:rsid w:val="006C7F1E"/>
    <w:rsid w:val="006D00C4"/>
    <w:rsid w:val="006D0C3D"/>
    <w:rsid w:val="006D0FD5"/>
    <w:rsid w:val="006D2212"/>
    <w:rsid w:val="006D3590"/>
    <w:rsid w:val="006D38C9"/>
    <w:rsid w:val="006D3E81"/>
    <w:rsid w:val="006D40CB"/>
    <w:rsid w:val="006D43BD"/>
    <w:rsid w:val="006D4463"/>
    <w:rsid w:val="006D4711"/>
    <w:rsid w:val="006D509C"/>
    <w:rsid w:val="006D6053"/>
    <w:rsid w:val="006D623D"/>
    <w:rsid w:val="006D792F"/>
    <w:rsid w:val="006E03AB"/>
    <w:rsid w:val="006E29A3"/>
    <w:rsid w:val="006E3236"/>
    <w:rsid w:val="006E3B3A"/>
    <w:rsid w:val="006E3B8E"/>
    <w:rsid w:val="006E3D60"/>
    <w:rsid w:val="006E4103"/>
    <w:rsid w:val="006E4636"/>
    <w:rsid w:val="006F16F0"/>
    <w:rsid w:val="006F20A0"/>
    <w:rsid w:val="006F38A7"/>
    <w:rsid w:val="006F3FA6"/>
    <w:rsid w:val="006F532C"/>
    <w:rsid w:val="006F64AC"/>
    <w:rsid w:val="006F70AF"/>
    <w:rsid w:val="006F780A"/>
    <w:rsid w:val="00701BE8"/>
    <w:rsid w:val="0070201B"/>
    <w:rsid w:val="0070254F"/>
    <w:rsid w:val="00702751"/>
    <w:rsid w:val="00702B03"/>
    <w:rsid w:val="00702BB7"/>
    <w:rsid w:val="00704CDB"/>
    <w:rsid w:val="00705020"/>
    <w:rsid w:val="0070505C"/>
    <w:rsid w:val="007077EA"/>
    <w:rsid w:val="0071016F"/>
    <w:rsid w:val="00711EC0"/>
    <w:rsid w:val="007123DA"/>
    <w:rsid w:val="007137FF"/>
    <w:rsid w:val="00714703"/>
    <w:rsid w:val="00715138"/>
    <w:rsid w:val="0071527F"/>
    <w:rsid w:val="0071569E"/>
    <w:rsid w:val="00716395"/>
    <w:rsid w:val="00716A84"/>
    <w:rsid w:val="00716BEB"/>
    <w:rsid w:val="00722C99"/>
    <w:rsid w:val="007254BC"/>
    <w:rsid w:val="00725C62"/>
    <w:rsid w:val="00730B4B"/>
    <w:rsid w:val="00732780"/>
    <w:rsid w:val="00732CC9"/>
    <w:rsid w:val="0073368D"/>
    <w:rsid w:val="007345E5"/>
    <w:rsid w:val="00734754"/>
    <w:rsid w:val="00735178"/>
    <w:rsid w:val="00735B41"/>
    <w:rsid w:val="00736C98"/>
    <w:rsid w:val="00736FDA"/>
    <w:rsid w:val="00737A62"/>
    <w:rsid w:val="0074071F"/>
    <w:rsid w:val="00740BA8"/>
    <w:rsid w:val="00742179"/>
    <w:rsid w:val="0074230F"/>
    <w:rsid w:val="00743660"/>
    <w:rsid w:val="00745DFB"/>
    <w:rsid w:val="007463B5"/>
    <w:rsid w:val="00746626"/>
    <w:rsid w:val="00746A5B"/>
    <w:rsid w:val="007516BD"/>
    <w:rsid w:val="00751DB4"/>
    <w:rsid w:val="00752113"/>
    <w:rsid w:val="00752B84"/>
    <w:rsid w:val="007536EB"/>
    <w:rsid w:val="007572CD"/>
    <w:rsid w:val="007577DD"/>
    <w:rsid w:val="007609D9"/>
    <w:rsid w:val="00760A54"/>
    <w:rsid w:val="00761819"/>
    <w:rsid w:val="00761DB8"/>
    <w:rsid w:val="00762D6C"/>
    <w:rsid w:val="00763C43"/>
    <w:rsid w:val="00765176"/>
    <w:rsid w:val="0076524E"/>
    <w:rsid w:val="007655B1"/>
    <w:rsid w:val="007672D1"/>
    <w:rsid w:val="00770583"/>
    <w:rsid w:val="007725B8"/>
    <w:rsid w:val="00772804"/>
    <w:rsid w:val="00772A03"/>
    <w:rsid w:val="007733C6"/>
    <w:rsid w:val="00773CD7"/>
    <w:rsid w:val="00774BDD"/>
    <w:rsid w:val="00777AF7"/>
    <w:rsid w:val="00780F83"/>
    <w:rsid w:val="00781083"/>
    <w:rsid w:val="0078258C"/>
    <w:rsid w:val="00782D98"/>
    <w:rsid w:val="00785516"/>
    <w:rsid w:val="00786A5D"/>
    <w:rsid w:val="00786C71"/>
    <w:rsid w:val="00787F43"/>
    <w:rsid w:val="007900F2"/>
    <w:rsid w:val="007914C3"/>
    <w:rsid w:val="00792901"/>
    <w:rsid w:val="00794F0C"/>
    <w:rsid w:val="00794F69"/>
    <w:rsid w:val="007957CF"/>
    <w:rsid w:val="00795F84"/>
    <w:rsid w:val="0079751C"/>
    <w:rsid w:val="007A1BF4"/>
    <w:rsid w:val="007A33C7"/>
    <w:rsid w:val="007A4330"/>
    <w:rsid w:val="007A443C"/>
    <w:rsid w:val="007A5BD8"/>
    <w:rsid w:val="007A642D"/>
    <w:rsid w:val="007A6A51"/>
    <w:rsid w:val="007A6B7F"/>
    <w:rsid w:val="007A7F7D"/>
    <w:rsid w:val="007B2BB9"/>
    <w:rsid w:val="007B2C38"/>
    <w:rsid w:val="007B354B"/>
    <w:rsid w:val="007B3716"/>
    <w:rsid w:val="007B48F9"/>
    <w:rsid w:val="007B49A6"/>
    <w:rsid w:val="007B5437"/>
    <w:rsid w:val="007B5472"/>
    <w:rsid w:val="007B6424"/>
    <w:rsid w:val="007B64C4"/>
    <w:rsid w:val="007B6CB8"/>
    <w:rsid w:val="007C1157"/>
    <w:rsid w:val="007C1DA7"/>
    <w:rsid w:val="007C2C03"/>
    <w:rsid w:val="007C37DF"/>
    <w:rsid w:val="007C3C5D"/>
    <w:rsid w:val="007C3D03"/>
    <w:rsid w:val="007C4733"/>
    <w:rsid w:val="007C4D81"/>
    <w:rsid w:val="007C5702"/>
    <w:rsid w:val="007C59B5"/>
    <w:rsid w:val="007C60C3"/>
    <w:rsid w:val="007C7379"/>
    <w:rsid w:val="007D0591"/>
    <w:rsid w:val="007D0E3C"/>
    <w:rsid w:val="007D1C71"/>
    <w:rsid w:val="007D272D"/>
    <w:rsid w:val="007D358D"/>
    <w:rsid w:val="007D5F2B"/>
    <w:rsid w:val="007D6082"/>
    <w:rsid w:val="007D7561"/>
    <w:rsid w:val="007E0332"/>
    <w:rsid w:val="007E0591"/>
    <w:rsid w:val="007E3590"/>
    <w:rsid w:val="007E3915"/>
    <w:rsid w:val="007E5838"/>
    <w:rsid w:val="007E5D8C"/>
    <w:rsid w:val="007E682F"/>
    <w:rsid w:val="007E7469"/>
    <w:rsid w:val="007F01B1"/>
    <w:rsid w:val="007F0C01"/>
    <w:rsid w:val="007F0C3B"/>
    <w:rsid w:val="007F10C9"/>
    <w:rsid w:val="007F1409"/>
    <w:rsid w:val="007F1BB7"/>
    <w:rsid w:val="007F2116"/>
    <w:rsid w:val="007F38C5"/>
    <w:rsid w:val="007F5683"/>
    <w:rsid w:val="007F61F9"/>
    <w:rsid w:val="007F6428"/>
    <w:rsid w:val="007F6C4C"/>
    <w:rsid w:val="007F7B35"/>
    <w:rsid w:val="00801F63"/>
    <w:rsid w:val="00802CF2"/>
    <w:rsid w:val="008064B1"/>
    <w:rsid w:val="0080672D"/>
    <w:rsid w:val="00806E6A"/>
    <w:rsid w:val="0080750E"/>
    <w:rsid w:val="0081096A"/>
    <w:rsid w:val="008139F3"/>
    <w:rsid w:val="00814DD1"/>
    <w:rsid w:val="008151AD"/>
    <w:rsid w:val="00816403"/>
    <w:rsid w:val="00820E21"/>
    <w:rsid w:val="0082185D"/>
    <w:rsid w:val="008224A7"/>
    <w:rsid w:val="0082276E"/>
    <w:rsid w:val="00823645"/>
    <w:rsid w:val="008243BF"/>
    <w:rsid w:val="008247B0"/>
    <w:rsid w:val="00824B99"/>
    <w:rsid w:val="00827454"/>
    <w:rsid w:val="008317B5"/>
    <w:rsid w:val="00831BAB"/>
    <w:rsid w:val="00831F25"/>
    <w:rsid w:val="008325FB"/>
    <w:rsid w:val="00833A91"/>
    <w:rsid w:val="00834920"/>
    <w:rsid w:val="00834ED8"/>
    <w:rsid w:val="00835801"/>
    <w:rsid w:val="00837776"/>
    <w:rsid w:val="00840888"/>
    <w:rsid w:val="00840C2E"/>
    <w:rsid w:val="00840FE1"/>
    <w:rsid w:val="00842E30"/>
    <w:rsid w:val="00842F70"/>
    <w:rsid w:val="008436B2"/>
    <w:rsid w:val="008438DC"/>
    <w:rsid w:val="00844608"/>
    <w:rsid w:val="00845F70"/>
    <w:rsid w:val="008467F3"/>
    <w:rsid w:val="008476D4"/>
    <w:rsid w:val="008478D7"/>
    <w:rsid w:val="008479B7"/>
    <w:rsid w:val="00850212"/>
    <w:rsid w:val="008528FE"/>
    <w:rsid w:val="00852FA2"/>
    <w:rsid w:val="0085476A"/>
    <w:rsid w:val="008547EB"/>
    <w:rsid w:val="008553CD"/>
    <w:rsid w:val="00856785"/>
    <w:rsid w:val="00861602"/>
    <w:rsid w:val="00861653"/>
    <w:rsid w:val="00862F4A"/>
    <w:rsid w:val="00865B30"/>
    <w:rsid w:val="00871DDD"/>
    <w:rsid w:val="0087284F"/>
    <w:rsid w:val="00872CAF"/>
    <w:rsid w:val="0087332B"/>
    <w:rsid w:val="00874578"/>
    <w:rsid w:val="0087642E"/>
    <w:rsid w:val="00877106"/>
    <w:rsid w:val="00881EBD"/>
    <w:rsid w:val="00882314"/>
    <w:rsid w:val="00883D94"/>
    <w:rsid w:val="00884C3F"/>
    <w:rsid w:val="00885E6F"/>
    <w:rsid w:val="00886DF7"/>
    <w:rsid w:val="00887A65"/>
    <w:rsid w:val="008901A8"/>
    <w:rsid w:val="008903CD"/>
    <w:rsid w:val="00890778"/>
    <w:rsid w:val="008918C8"/>
    <w:rsid w:val="0089246E"/>
    <w:rsid w:val="00892AF5"/>
    <w:rsid w:val="008937E5"/>
    <w:rsid w:val="00893929"/>
    <w:rsid w:val="00894448"/>
    <w:rsid w:val="0089459B"/>
    <w:rsid w:val="008947A5"/>
    <w:rsid w:val="008971DC"/>
    <w:rsid w:val="00897477"/>
    <w:rsid w:val="00897C29"/>
    <w:rsid w:val="00897E0E"/>
    <w:rsid w:val="008A1B53"/>
    <w:rsid w:val="008A2B38"/>
    <w:rsid w:val="008A426F"/>
    <w:rsid w:val="008A6444"/>
    <w:rsid w:val="008A6DF3"/>
    <w:rsid w:val="008A71CF"/>
    <w:rsid w:val="008A736D"/>
    <w:rsid w:val="008A7793"/>
    <w:rsid w:val="008B0B55"/>
    <w:rsid w:val="008B18FB"/>
    <w:rsid w:val="008B1B9E"/>
    <w:rsid w:val="008B235B"/>
    <w:rsid w:val="008B3EAA"/>
    <w:rsid w:val="008B3F1B"/>
    <w:rsid w:val="008B4EE6"/>
    <w:rsid w:val="008B5883"/>
    <w:rsid w:val="008B7D3D"/>
    <w:rsid w:val="008C138F"/>
    <w:rsid w:val="008C1E2B"/>
    <w:rsid w:val="008C28AD"/>
    <w:rsid w:val="008C3E19"/>
    <w:rsid w:val="008C4207"/>
    <w:rsid w:val="008C5979"/>
    <w:rsid w:val="008C7FC9"/>
    <w:rsid w:val="008D4936"/>
    <w:rsid w:val="008D61F6"/>
    <w:rsid w:val="008D761B"/>
    <w:rsid w:val="008E0E66"/>
    <w:rsid w:val="008E1443"/>
    <w:rsid w:val="008E16FF"/>
    <w:rsid w:val="008E5809"/>
    <w:rsid w:val="008E5A7C"/>
    <w:rsid w:val="008F0A36"/>
    <w:rsid w:val="008F3AB8"/>
    <w:rsid w:val="008F57F6"/>
    <w:rsid w:val="008F6010"/>
    <w:rsid w:val="008F6A06"/>
    <w:rsid w:val="008F76DE"/>
    <w:rsid w:val="008F78A2"/>
    <w:rsid w:val="00901768"/>
    <w:rsid w:val="009035D1"/>
    <w:rsid w:val="0090383D"/>
    <w:rsid w:val="009041CC"/>
    <w:rsid w:val="009047E6"/>
    <w:rsid w:val="00904D5A"/>
    <w:rsid w:val="009057F8"/>
    <w:rsid w:val="0090592C"/>
    <w:rsid w:val="00905C9C"/>
    <w:rsid w:val="009060C2"/>
    <w:rsid w:val="00907A93"/>
    <w:rsid w:val="00911717"/>
    <w:rsid w:val="00911A47"/>
    <w:rsid w:val="00914CA7"/>
    <w:rsid w:val="0091648E"/>
    <w:rsid w:val="00916A58"/>
    <w:rsid w:val="009212C2"/>
    <w:rsid w:val="009219D4"/>
    <w:rsid w:val="00921E68"/>
    <w:rsid w:val="00923733"/>
    <w:rsid w:val="00924016"/>
    <w:rsid w:val="00926436"/>
    <w:rsid w:val="00927B02"/>
    <w:rsid w:val="0093056E"/>
    <w:rsid w:val="00932940"/>
    <w:rsid w:val="00933321"/>
    <w:rsid w:val="00935B3D"/>
    <w:rsid w:val="009369C6"/>
    <w:rsid w:val="00940F55"/>
    <w:rsid w:val="00941084"/>
    <w:rsid w:val="009433E6"/>
    <w:rsid w:val="00943F51"/>
    <w:rsid w:val="009449F3"/>
    <w:rsid w:val="0094595D"/>
    <w:rsid w:val="00946FC6"/>
    <w:rsid w:val="00946FE9"/>
    <w:rsid w:val="00947D37"/>
    <w:rsid w:val="00951D04"/>
    <w:rsid w:val="00951E8F"/>
    <w:rsid w:val="009521E5"/>
    <w:rsid w:val="00952224"/>
    <w:rsid w:val="00952863"/>
    <w:rsid w:val="00954386"/>
    <w:rsid w:val="00954B76"/>
    <w:rsid w:val="00954E65"/>
    <w:rsid w:val="00955A8C"/>
    <w:rsid w:val="009564A5"/>
    <w:rsid w:val="009576FE"/>
    <w:rsid w:val="00960195"/>
    <w:rsid w:val="00960E37"/>
    <w:rsid w:val="00962E8E"/>
    <w:rsid w:val="00965F19"/>
    <w:rsid w:val="00966F9B"/>
    <w:rsid w:val="00972A9E"/>
    <w:rsid w:val="00972AB3"/>
    <w:rsid w:val="00973F05"/>
    <w:rsid w:val="00974562"/>
    <w:rsid w:val="00974D57"/>
    <w:rsid w:val="00974EF4"/>
    <w:rsid w:val="0097702F"/>
    <w:rsid w:val="00982F5C"/>
    <w:rsid w:val="00984EC4"/>
    <w:rsid w:val="00986951"/>
    <w:rsid w:val="00987C0D"/>
    <w:rsid w:val="00990223"/>
    <w:rsid w:val="00990C7A"/>
    <w:rsid w:val="009922D3"/>
    <w:rsid w:val="00993244"/>
    <w:rsid w:val="00994CAA"/>
    <w:rsid w:val="009961A4"/>
    <w:rsid w:val="00996458"/>
    <w:rsid w:val="009970D3"/>
    <w:rsid w:val="009A00EA"/>
    <w:rsid w:val="009A2933"/>
    <w:rsid w:val="009A2D35"/>
    <w:rsid w:val="009A2F02"/>
    <w:rsid w:val="009A3710"/>
    <w:rsid w:val="009A4703"/>
    <w:rsid w:val="009A4AD4"/>
    <w:rsid w:val="009B2288"/>
    <w:rsid w:val="009B2F26"/>
    <w:rsid w:val="009B3734"/>
    <w:rsid w:val="009B377E"/>
    <w:rsid w:val="009B44E3"/>
    <w:rsid w:val="009B5FA3"/>
    <w:rsid w:val="009B6303"/>
    <w:rsid w:val="009B7D88"/>
    <w:rsid w:val="009C00D3"/>
    <w:rsid w:val="009C2513"/>
    <w:rsid w:val="009C36DC"/>
    <w:rsid w:val="009C48FD"/>
    <w:rsid w:val="009C4EC8"/>
    <w:rsid w:val="009C6242"/>
    <w:rsid w:val="009C67CF"/>
    <w:rsid w:val="009D02BE"/>
    <w:rsid w:val="009D088D"/>
    <w:rsid w:val="009D1F92"/>
    <w:rsid w:val="009D20B7"/>
    <w:rsid w:val="009D21CC"/>
    <w:rsid w:val="009D377C"/>
    <w:rsid w:val="009D3C35"/>
    <w:rsid w:val="009D4AD4"/>
    <w:rsid w:val="009D4D4D"/>
    <w:rsid w:val="009D5381"/>
    <w:rsid w:val="009D67CE"/>
    <w:rsid w:val="009D7347"/>
    <w:rsid w:val="009D76B1"/>
    <w:rsid w:val="009E2300"/>
    <w:rsid w:val="009E261A"/>
    <w:rsid w:val="009E4406"/>
    <w:rsid w:val="009E4E41"/>
    <w:rsid w:val="009E65E9"/>
    <w:rsid w:val="009E69F9"/>
    <w:rsid w:val="009E6ECB"/>
    <w:rsid w:val="009F0113"/>
    <w:rsid w:val="009F04B8"/>
    <w:rsid w:val="009F0B01"/>
    <w:rsid w:val="009F0E43"/>
    <w:rsid w:val="009F3988"/>
    <w:rsid w:val="009F3E3F"/>
    <w:rsid w:val="009F63E4"/>
    <w:rsid w:val="009F74FD"/>
    <w:rsid w:val="009F76F0"/>
    <w:rsid w:val="009F7A15"/>
    <w:rsid w:val="00A00870"/>
    <w:rsid w:val="00A0192B"/>
    <w:rsid w:val="00A02366"/>
    <w:rsid w:val="00A0371F"/>
    <w:rsid w:val="00A04BBF"/>
    <w:rsid w:val="00A05057"/>
    <w:rsid w:val="00A05213"/>
    <w:rsid w:val="00A06354"/>
    <w:rsid w:val="00A072A3"/>
    <w:rsid w:val="00A11C1A"/>
    <w:rsid w:val="00A12070"/>
    <w:rsid w:val="00A128C1"/>
    <w:rsid w:val="00A12E32"/>
    <w:rsid w:val="00A1457E"/>
    <w:rsid w:val="00A149F3"/>
    <w:rsid w:val="00A1713F"/>
    <w:rsid w:val="00A1726A"/>
    <w:rsid w:val="00A2083B"/>
    <w:rsid w:val="00A215B7"/>
    <w:rsid w:val="00A21DDC"/>
    <w:rsid w:val="00A2204D"/>
    <w:rsid w:val="00A22693"/>
    <w:rsid w:val="00A22A76"/>
    <w:rsid w:val="00A22F2A"/>
    <w:rsid w:val="00A24456"/>
    <w:rsid w:val="00A2548F"/>
    <w:rsid w:val="00A26795"/>
    <w:rsid w:val="00A302B9"/>
    <w:rsid w:val="00A313F2"/>
    <w:rsid w:val="00A32034"/>
    <w:rsid w:val="00A3325C"/>
    <w:rsid w:val="00A3361E"/>
    <w:rsid w:val="00A3369E"/>
    <w:rsid w:val="00A337E9"/>
    <w:rsid w:val="00A341E4"/>
    <w:rsid w:val="00A36136"/>
    <w:rsid w:val="00A36545"/>
    <w:rsid w:val="00A36901"/>
    <w:rsid w:val="00A40BAB"/>
    <w:rsid w:val="00A41CC0"/>
    <w:rsid w:val="00A4228C"/>
    <w:rsid w:val="00A45549"/>
    <w:rsid w:val="00A46279"/>
    <w:rsid w:val="00A46377"/>
    <w:rsid w:val="00A46BA1"/>
    <w:rsid w:val="00A46F03"/>
    <w:rsid w:val="00A566C5"/>
    <w:rsid w:val="00A568D8"/>
    <w:rsid w:val="00A56FF4"/>
    <w:rsid w:val="00A574B0"/>
    <w:rsid w:val="00A57959"/>
    <w:rsid w:val="00A604FC"/>
    <w:rsid w:val="00A6341A"/>
    <w:rsid w:val="00A63537"/>
    <w:rsid w:val="00A63789"/>
    <w:rsid w:val="00A6409E"/>
    <w:rsid w:val="00A714A6"/>
    <w:rsid w:val="00A71708"/>
    <w:rsid w:val="00A72507"/>
    <w:rsid w:val="00A73F68"/>
    <w:rsid w:val="00A7689D"/>
    <w:rsid w:val="00A76BDF"/>
    <w:rsid w:val="00A76FD2"/>
    <w:rsid w:val="00A81CE4"/>
    <w:rsid w:val="00A81F10"/>
    <w:rsid w:val="00A835AF"/>
    <w:rsid w:val="00A83A6A"/>
    <w:rsid w:val="00A8679C"/>
    <w:rsid w:val="00A86BAE"/>
    <w:rsid w:val="00A87E6D"/>
    <w:rsid w:val="00A90777"/>
    <w:rsid w:val="00A92BBB"/>
    <w:rsid w:val="00A92DC6"/>
    <w:rsid w:val="00A93254"/>
    <w:rsid w:val="00A94413"/>
    <w:rsid w:val="00A95A3F"/>
    <w:rsid w:val="00A95C4F"/>
    <w:rsid w:val="00A96719"/>
    <w:rsid w:val="00A96E08"/>
    <w:rsid w:val="00A97585"/>
    <w:rsid w:val="00A97B66"/>
    <w:rsid w:val="00AA128C"/>
    <w:rsid w:val="00AA128F"/>
    <w:rsid w:val="00AA21B9"/>
    <w:rsid w:val="00AA28AB"/>
    <w:rsid w:val="00AA446A"/>
    <w:rsid w:val="00AA4BB3"/>
    <w:rsid w:val="00AA58E9"/>
    <w:rsid w:val="00AA7138"/>
    <w:rsid w:val="00AA7657"/>
    <w:rsid w:val="00AB0206"/>
    <w:rsid w:val="00AB111F"/>
    <w:rsid w:val="00AB4382"/>
    <w:rsid w:val="00AB5765"/>
    <w:rsid w:val="00AB5D50"/>
    <w:rsid w:val="00AB648C"/>
    <w:rsid w:val="00AB6FE9"/>
    <w:rsid w:val="00AB7C25"/>
    <w:rsid w:val="00AC01AD"/>
    <w:rsid w:val="00AC17A6"/>
    <w:rsid w:val="00AC1D41"/>
    <w:rsid w:val="00AC2318"/>
    <w:rsid w:val="00AC485E"/>
    <w:rsid w:val="00AC4A0B"/>
    <w:rsid w:val="00AC6180"/>
    <w:rsid w:val="00AC6A68"/>
    <w:rsid w:val="00AC74BE"/>
    <w:rsid w:val="00AD24FE"/>
    <w:rsid w:val="00AD271F"/>
    <w:rsid w:val="00AD4903"/>
    <w:rsid w:val="00AD614A"/>
    <w:rsid w:val="00AD6DEA"/>
    <w:rsid w:val="00AD7070"/>
    <w:rsid w:val="00AD70B4"/>
    <w:rsid w:val="00AD7AF2"/>
    <w:rsid w:val="00AE06AB"/>
    <w:rsid w:val="00AE0D16"/>
    <w:rsid w:val="00AE266E"/>
    <w:rsid w:val="00AE2D94"/>
    <w:rsid w:val="00AE3343"/>
    <w:rsid w:val="00AE4043"/>
    <w:rsid w:val="00AE51F9"/>
    <w:rsid w:val="00AE52A0"/>
    <w:rsid w:val="00AE5A05"/>
    <w:rsid w:val="00AE77B9"/>
    <w:rsid w:val="00AE7839"/>
    <w:rsid w:val="00AF2A88"/>
    <w:rsid w:val="00AF43AF"/>
    <w:rsid w:val="00AF45CE"/>
    <w:rsid w:val="00AF4FA3"/>
    <w:rsid w:val="00AF5792"/>
    <w:rsid w:val="00AF5DBD"/>
    <w:rsid w:val="00AF6014"/>
    <w:rsid w:val="00AF7A61"/>
    <w:rsid w:val="00B00AA1"/>
    <w:rsid w:val="00B01BE1"/>
    <w:rsid w:val="00B01FF0"/>
    <w:rsid w:val="00B02D64"/>
    <w:rsid w:val="00B02FD4"/>
    <w:rsid w:val="00B03452"/>
    <w:rsid w:val="00B04507"/>
    <w:rsid w:val="00B04F40"/>
    <w:rsid w:val="00B114EA"/>
    <w:rsid w:val="00B15EF3"/>
    <w:rsid w:val="00B15FD0"/>
    <w:rsid w:val="00B161BC"/>
    <w:rsid w:val="00B202D4"/>
    <w:rsid w:val="00B2142B"/>
    <w:rsid w:val="00B2143D"/>
    <w:rsid w:val="00B21A59"/>
    <w:rsid w:val="00B26BFC"/>
    <w:rsid w:val="00B3138D"/>
    <w:rsid w:val="00B31BB4"/>
    <w:rsid w:val="00B31DC1"/>
    <w:rsid w:val="00B32249"/>
    <w:rsid w:val="00B32D65"/>
    <w:rsid w:val="00B32EA8"/>
    <w:rsid w:val="00B33E26"/>
    <w:rsid w:val="00B34F38"/>
    <w:rsid w:val="00B37424"/>
    <w:rsid w:val="00B37ADF"/>
    <w:rsid w:val="00B37DCE"/>
    <w:rsid w:val="00B37E7C"/>
    <w:rsid w:val="00B40E92"/>
    <w:rsid w:val="00B41148"/>
    <w:rsid w:val="00B414B3"/>
    <w:rsid w:val="00B42CB9"/>
    <w:rsid w:val="00B42DF8"/>
    <w:rsid w:val="00B4349B"/>
    <w:rsid w:val="00B4418E"/>
    <w:rsid w:val="00B446CB"/>
    <w:rsid w:val="00B44796"/>
    <w:rsid w:val="00B44C2E"/>
    <w:rsid w:val="00B470D6"/>
    <w:rsid w:val="00B4717F"/>
    <w:rsid w:val="00B5122A"/>
    <w:rsid w:val="00B5144D"/>
    <w:rsid w:val="00B53501"/>
    <w:rsid w:val="00B540D9"/>
    <w:rsid w:val="00B54786"/>
    <w:rsid w:val="00B5580C"/>
    <w:rsid w:val="00B55EC1"/>
    <w:rsid w:val="00B56B5A"/>
    <w:rsid w:val="00B5773D"/>
    <w:rsid w:val="00B639BD"/>
    <w:rsid w:val="00B6497F"/>
    <w:rsid w:val="00B656B8"/>
    <w:rsid w:val="00B6585B"/>
    <w:rsid w:val="00B66429"/>
    <w:rsid w:val="00B66AD0"/>
    <w:rsid w:val="00B73140"/>
    <w:rsid w:val="00B7338C"/>
    <w:rsid w:val="00B73CBD"/>
    <w:rsid w:val="00B73DCC"/>
    <w:rsid w:val="00B759F0"/>
    <w:rsid w:val="00B82F0D"/>
    <w:rsid w:val="00B833B1"/>
    <w:rsid w:val="00B846F3"/>
    <w:rsid w:val="00B855BC"/>
    <w:rsid w:val="00B870CA"/>
    <w:rsid w:val="00B90D30"/>
    <w:rsid w:val="00B92EE8"/>
    <w:rsid w:val="00B93006"/>
    <w:rsid w:val="00B9404D"/>
    <w:rsid w:val="00B95BB0"/>
    <w:rsid w:val="00B95D01"/>
    <w:rsid w:val="00B968A3"/>
    <w:rsid w:val="00BA2A8A"/>
    <w:rsid w:val="00BA52B0"/>
    <w:rsid w:val="00BA5887"/>
    <w:rsid w:val="00BA70A8"/>
    <w:rsid w:val="00BA740F"/>
    <w:rsid w:val="00BB0401"/>
    <w:rsid w:val="00BB0FD3"/>
    <w:rsid w:val="00BB1360"/>
    <w:rsid w:val="00BB1A90"/>
    <w:rsid w:val="00BB1D91"/>
    <w:rsid w:val="00BB209C"/>
    <w:rsid w:val="00BB3012"/>
    <w:rsid w:val="00BB54DE"/>
    <w:rsid w:val="00BB67E7"/>
    <w:rsid w:val="00BC2CD5"/>
    <w:rsid w:val="00BC3285"/>
    <w:rsid w:val="00BC3741"/>
    <w:rsid w:val="00BC4D60"/>
    <w:rsid w:val="00BC55F1"/>
    <w:rsid w:val="00BC7BDA"/>
    <w:rsid w:val="00BD0B08"/>
    <w:rsid w:val="00BD35AD"/>
    <w:rsid w:val="00BD3947"/>
    <w:rsid w:val="00BD4187"/>
    <w:rsid w:val="00BD47F4"/>
    <w:rsid w:val="00BD4B70"/>
    <w:rsid w:val="00BD5E25"/>
    <w:rsid w:val="00BD68A5"/>
    <w:rsid w:val="00BD742B"/>
    <w:rsid w:val="00BE0637"/>
    <w:rsid w:val="00BE086B"/>
    <w:rsid w:val="00BE08CF"/>
    <w:rsid w:val="00BE1CF4"/>
    <w:rsid w:val="00BE2872"/>
    <w:rsid w:val="00BE2F88"/>
    <w:rsid w:val="00BE3F16"/>
    <w:rsid w:val="00BE4F2C"/>
    <w:rsid w:val="00BE529F"/>
    <w:rsid w:val="00BE66F5"/>
    <w:rsid w:val="00BE6FFF"/>
    <w:rsid w:val="00BF064F"/>
    <w:rsid w:val="00BF1016"/>
    <w:rsid w:val="00BF3EA5"/>
    <w:rsid w:val="00BF490B"/>
    <w:rsid w:val="00BF4970"/>
    <w:rsid w:val="00BF54A6"/>
    <w:rsid w:val="00BF6071"/>
    <w:rsid w:val="00BF627D"/>
    <w:rsid w:val="00BF641B"/>
    <w:rsid w:val="00BF6B31"/>
    <w:rsid w:val="00C00C41"/>
    <w:rsid w:val="00C00E54"/>
    <w:rsid w:val="00C01EDC"/>
    <w:rsid w:val="00C02C85"/>
    <w:rsid w:val="00C0326E"/>
    <w:rsid w:val="00C041C0"/>
    <w:rsid w:val="00C04764"/>
    <w:rsid w:val="00C047B3"/>
    <w:rsid w:val="00C04AFA"/>
    <w:rsid w:val="00C10452"/>
    <w:rsid w:val="00C1071C"/>
    <w:rsid w:val="00C10E5D"/>
    <w:rsid w:val="00C11F11"/>
    <w:rsid w:val="00C13A05"/>
    <w:rsid w:val="00C13C1C"/>
    <w:rsid w:val="00C16E60"/>
    <w:rsid w:val="00C17674"/>
    <w:rsid w:val="00C17CBD"/>
    <w:rsid w:val="00C206A3"/>
    <w:rsid w:val="00C24282"/>
    <w:rsid w:val="00C26006"/>
    <w:rsid w:val="00C27198"/>
    <w:rsid w:val="00C27265"/>
    <w:rsid w:val="00C27D18"/>
    <w:rsid w:val="00C30830"/>
    <w:rsid w:val="00C31CC4"/>
    <w:rsid w:val="00C32312"/>
    <w:rsid w:val="00C33073"/>
    <w:rsid w:val="00C3593A"/>
    <w:rsid w:val="00C402A9"/>
    <w:rsid w:val="00C422E5"/>
    <w:rsid w:val="00C446AF"/>
    <w:rsid w:val="00C44A24"/>
    <w:rsid w:val="00C45CC2"/>
    <w:rsid w:val="00C45EEF"/>
    <w:rsid w:val="00C46390"/>
    <w:rsid w:val="00C472C0"/>
    <w:rsid w:val="00C509AD"/>
    <w:rsid w:val="00C52801"/>
    <w:rsid w:val="00C52F91"/>
    <w:rsid w:val="00C54A9C"/>
    <w:rsid w:val="00C54D51"/>
    <w:rsid w:val="00C576D4"/>
    <w:rsid w:val="00C60434"/>
    <w:rsid w:val="00C60E72"/>
    <w:rsid w:val="00C6116C"/>
    <w:rsid w:val="00C61294"/>
    <w:rsid w:val="00C61413"/>
    <w:rsid w:val="00C62055"/>
    <w:rsid w:val="00C62835"/>
    <w:rsid w:val="00C62D0E"/>
    <w:rsid w:val="00C63732"/>
    <w:rsid w:val="00C64A3F"/>
    <w:rsid w:val="00C6521D"/>
    <w:rsid w:val="00C65BE4"/>
    <w:rsid w:val="00C674B2"/>
    <w:rsid w:val="00C70FFF"/>
    <w:rsid w:val="00C72CB8"/>
    <w:rsid w:val="00C74162"/>
    <w:rsid w:val="00C74823"/>
    <w:rsid w:val="00C75056"/>
    <w:rsid w:val="00C75C45"/>
    <w:rsid w:val="00C7628D"/>
    <w:rsid w:val="00C76674"/>
    <w:rsid w:val="00C76966"/>
    <w:rsid w:val="00C804F6"/>
    <w:rsid w:val="00C805C6"/>
    <w:rsid w:val="00C815E3"/>
    <w:rsid w:val="00C8235C"/>
    <w:rsid w:val="00C85782"/>
    <w:rsid w:val="00C86213"/>
    <w:rsid w:val="00C86262"/>
    <w:rsid w:val="00C8661E"/>
    <w:rsid w:val="00C87778"/>
    <w:rsid w:val="00C91216"/>
    <w:rsid w:val="00C91677"/>
    <w:rsid w:val="00C968F2"/>
    <w:rsid w:val="00C974E9"/>
    <w:rsid w:val="00C97C0D"/>
    <w:rsid w:val="00CA0392"/>
    <w:rsid w:val="00CA0F90"/>
    <w:rsid w:val="00CA189A"/>
    <w:rsid w:val="00CA1ADC"/>
    <w:rsid w:val="00CA28B1"/>
    <w:rsid w:val="00CA333B"/>
    <w:rsid w:val="00CA3A46"/>
    <w:rsid w:val="00CB105D"/>
    <w:rsid w:val="00CB198D"/>
    <w:rsid w:val="00CB38AD"/>
    <w:rsid w:val="00CB3942"/>
    <w:rsid w:val="00CB5343"/>
    <w:rsid w:val="00CC00DD"/>
    <w:rsid w:val="00CC0559"/>
    <w:rsid w:val="00CC08A7"/>
    <w:rsid w:val="00CC1606"/>
    <w:rsid w:val="00CC1622"/>
    <w:rsid w:val="00CC3FA4"/>
    <w:rsid w:val="00CC4BD5"/>
    <w:rsid w:val="00CC597E"/>
    <w:rsid w:val="00CC6BE6"/>
    <w:rsid w:val="00CC748F"/>
    <w:rsid w:val="00CD01A0"/>
    <w:rsid w:val="00CD1213"/>
    <w:rsid w:val="00CD134E"/>
    <w:rsid w:val="00CD1739"/>
    <w:rsid w:val="00CD18E6"/>
    <w:rsid w:val="00CD3147"/>
    <w:rsid w:val="00CD3334"/>
    <w:rsid w:val="00CD3ADC"/>
    <w:rsid w:val="00CD3E75"/>
    <w:rsid w:val="00CD4437"/>
    <w:rsid w:val="00CD4979"/>
    <w:rsid w:val="00CD508E"/>
    <w:rsid w:val="00CD6495"/>
    <w:rsid w:val="00CD68ED"/>
    <w:rsid w:val="00CD7CB5"/>
    <w:rsid w:val="00CE1529"/>
    <w:rsid w:val="00CE31D1"/>
    <w:rsid w:val="00CE3E2F"/>
    <w:rsid w:val="00CE3EFF"/>
    <w:rsid w:val="00CE4A1C"/>
    <w:rsid w:val="00CE5CB1"/>
    <w:rsid w:val="00CE5D77"/>
    <w:rsid w:val="00CE5FD2"/>
    <w:rsid w:val="00CF17A5"/>
    <w:rsid w:val="00CF19F0"/>
    <w:rsid w:val="00CF302C"/>
    <w:rsid w:val="00CF4731"/>
    <w:rsid w:val="00CF5752"/>
    <w:rsid w:val="00CF5CB7"/>
    <w:rsid w:val="00CF6D7E"/>
    <w:rsid w:val="00CF7F1D"/>
    <w:rsid w:val="00D000D7"/>
    <w:rsid w:val="00D0053A"/>
    <w:rsid w:val="00D018A5"/>
    <w:rsid w:val="00D01E4A"/>
    <w:rsid w:val="00D01E8C"/>
    <w:rsid w:val="00D02283"/>
    <w:rsid w:val="00D067F5"/>
    <w:rsid w:val="00D07B3A"/>
    <w:rsid w:val="00D10E6E"/>
    <w:rsid w:val="00D119CE"/>
    <w:rsid w:val="00D12EF6"/>
    <w:rsid w:val="00D1352A"/>
    <w:rsid w:val="00D140DA"/>
    <w:rsid w:val="00D145B1"/>
    <w:rsid w:val="00D14A8D"/>
    <w:rsid w:val="00D151CF"/>
    <w:rsid w:val="00D15803"/>
    <w:rsid w:val="00D172AE"/>
    <w:rsid w:val="00D219BB"/>
    <w:rsid w:val="00D23E59"/>
    <w:rsid w:val="00D25AF3"/>
    <w:rsid w:val="00D26DE4"/>
    <w:rsid w:val="00D32044"/>
    <w:rsid w:val="00D3219B"/>
    <w:rsid w:val="00D32C67"/>
    <w:rsid w:val="00D34D2D"/>
    <w:rsid w:val="00D3520D"/>
    <w:rsid w:val="00D408FD"/>
    <w:rsid w:val="00D4123C"/>
    <w:rsid w:val="00D41F93"/>
    <w:rsid w:val="00D4231A"/>
    <w:rsid w:val="00D426E3"/>
    <w:rsid w:val="00D42D7E"/>
    <w:rsid w:val="00D43C41"/>
    <w:rsid w:val="00D440C0"/>
    <w:rsid w:val="00D4686B"/>
    <w:rsid w:val="00D46FB5"/>
    <w:rsid w:val="00D47AB4"/>
    <w:rsid w:val="00D50721"/>
    <w:rsid w:val="00D53F5D"/>
    <w:rsid w:val="00D545EA"/>
    <w:rsid w:val="00D5530F"/>
    <w:rsid w:val="00D578CD"/>
    <w:rsid w:val="00D60CB7"/>
    <w:rsid w:val="00D61CB6"/>
    <w:rsid w:val="00D64130"/>
    <w:rsid w:val="00D6422A"/>
    <w:rsid w:val="00D65804"/>
    <w:rsid w:val="00D66C04"/>
    <w:rsid w:val="00D66C36"/>
    <w:rsid w:val="00D67313"/>
    <w:rsid w:val="00D67D87"/>
    <w:rsid w:val="00D7000B"/>
    <w:rsid w:val="00D70E8A"/>
    <w:rsid w:val="00D7109A"/>
    <w:rsid w:val="00D724C6"/>
    <w:rsid w:val="00D73E1B"/>
    <w:rsid w:val="00D7506A"/>
    <w:rsid w:val="00D7585D"/>
    <w:rsid w:val="00D75E61"/>
    <w:rsid w:val="00D773FA"/>
    <w:rsid w:val="00D808E0"/>
    <w:rsid w:val="00D80DD9"/>
    <w:rsid w:val="00D81D42"/>
    <w:rsid w:val="00D8295D"/>
    <w:rsid w:val="00D8466D"/>
    <w:rsid w:val="00D8594A"/>
    <w:rsid w:val="00D85B65"/>
    <w:rsid w:val="00D903DD"/>
    <w:rsid w:val="00D904FD"/>
    <w:rsid w:val="00D932A8"/>
    <w:rsid w:val="00D9335A"/>
    <w:rsid w:val="00D93641"/>
    <w:rsid w:val="00D93875"/>
    <w:rsid w:val="00D93F6F"/>
    <w:rsid w:val="00D95844"/>
    <w:rsid w:val="00D95CC5"/>
    <w:rsid w:val="00DA0346"/>
    <w:rsid w:val="00DA09F2"/>
    <w:rsid w:val="00DA37F6"/>
    <w:rsid w:val="00DA4952"/>
    <w:rsid w:val="00DA6BAA"/>
    <w:rsid w:val="00DA6CC4"/>
    <w:rsid w:val="00DA7AA4"/>
    <w:rsid w:val="00DB0B98"/>
    <w:rsid w:val="00DB11CB"/>
    <w:rsid w:val="00DB4CF9"/>
    <w:rsid w:val="00DB5306"/>
    <w:rsid w:val="00DB6AAB"/>
    <w:rsid w:val="00DC1915"/>
    <w:rsid w:val="00DC266D"/>
    <w:rsid w:val="00DC5DA0"/>
    <w:rsid w:val="00DC6832"/>
    <w:rsid w:val="00DC7C83"/>
    <w:rsid w:val="00DD65E9"/>
    <w:rsid w:val="00DE0A66"/>
    <w:rsid w:val="00DE0D9C"/>
    <w:rsid w:val="00DE17A8"/>
    <w:rsid w:val="00DE1A03"/>
    <w:rsid w:val="00DE35A1"/>
    <w:rsid w:val="00DE3F58"/>
    <w:rsid w:val="00DE45BF"/>
    <w:rsid w:val="00DE5114"/>
    <w:rsid w:val="00DE541C"/>
    <w:rsid w:val="00DE69CA"/>
    <w:rsid w:val="00DE6A12"/>
    <w:rsid w:val="00DE6D32"/>
    <w:rsid w:val="00DE7A52"/>
    <w:rsid w:val="00DF0126"/>
    <w:rsid w:val="00DF1DD4"/>
    <w:rsid w:val="00DF249C"/>
    <w:rsid w:val="00DF2670"/>
    <w:rsid w:val="00DF292A"/>
    <w:rsid w:val="00DF298D"/>
    <w:rsid w:val="00DF3C82"/>
    <w:rsid w:val="00DF4808"/>
    <w:rsid w:val="00DF5E72"/>
    <w:rsid w:val="00DF6E7F"/>
    <w:rsid w:val="00DF7045"/>
    <w:rsid w:val="00E01F29"/>
    <w:rsid w:val="00E03204"/>
    <w:rsid w:val="00E03CB5"/>
    <w:rsid w:val="00E0464C"/>
    <w:rsid w:val="00E04922"/>
    <w:rsid w:val="00E05690"/>
    <w:rsid w:val="00E10849"/>
    <w:rsid w:val="00E141E2"/>
    <w:rsid w:val="00E15418"/>
    <w:rsid w:val="00E15AAB"/>
    <w:rsid w:val="00E1674C"/>
    <w:rsid w:val="00E17805"/>
    <w:rsid w:val="00E20299"/>
    <w:rsid w:val="00E2046F"/>
    <w:rsid w:val="00E20B3E"/>
    <w:rsid w:val="00E22C7E"/>
    <w:rsid w:val="00E22F0A"/>
    <w:rsid w:val="00E2321F"/>
    <w:rsid w:val="00E23D63"/>
    <w:rsid w:val="00E24B52"/>
    <w:rsid w:val="00E3166F"/>
    <w:rsid w:val="00E317E4"/>
    <w:rsid w:val="00E330F0"/>
    <w:rsid w:val="00E342E8"/>
    <w:rsid w:val="00E35A8A"/>
    <w:rsid w:val="00E36A25"/>
    <w:rsid w:val="00E40731"/>
    <w:rsid w:val="00E408D2"/>
    <w:rsid w:val="00E4136B"/>
    <w:rsid w:val="00E427FF"/>
    <w:rsid w:val="00E451BF"/>
    <w:rsid w:val="00E46722"/>
    <w:rsid w:val="00E47D0D"/>
    <w:rsid w:val="00E51A17"/>
    <w:rsid w:val="00E52322"/>
    <w:rsid w:val="00E52DEB"/>
    <w:rsid w:val="00E53A4D"/>
    <w:rsid w:val="00E61205"/>
    <w:rsid w:val="00E6175E"/>
    <w:rsid w:val="00E62BFA"/>
    <w:rsid w:val="00E62C58"/>
    <w:rsid w:val="00E62EED"/>
    <w:rsid w:val="00E64D50"/>
    <w:rsid w:val="00E6588E"/>
    <w:rsid w:val="00E71CDF"/>
    <w:rsid w:val="00E7422A"/>
    <w:rsid w:val="00E757E6"/>
    <w:rsid w:val="00E75BBC"/>
    <w:rsid w:val="00E7644C"/>
    <w:rsid w:val="00E77E4A"/>
    <w:rsid w:val="00E81B0D"/>
    <w:rsid w:val="00E822A3"/>
    <w:rsid w:val="00E8577E"/>
    <w:rsid w:val="00E86AAF"/>
    <w:rsid w:val="00E86C90"/>
    <w:rsid w:val="00E90F24"/>
    <w:rsid w:val="00E9191C"/>
    <w:rsid w:val="00E91FD8"/>
    <w:rsid w:val="00E92C1F"/>
    <w:rsid w:val="00E93851"/>
    <w:rsid w:val="00E93BEA"/>
    <w:rsid w:val="00E94583"/>
    <w:rsid w:val="00E95CBA"/>
    <w:rsid w:val="00E965FC"/>
    <w:rsid w:val="00E97DD6"/>
    <w:rsid w:val="00EA0130"/>
    <w:rsid w:val="00EA0544"/>
    <w:rsid w:val="00EA0941"/>
    <w:rsid w:val="00EA17E3"/>
    <w:rsid w:val="00EA186B"/>
    <w:rsid w:val="00EA32D4"/>
    <w:rsid w:val="00EA347E"/>
    <w:rsid w:val="00EA45A5"/>
    <w:rsid w:val="00EA7252"/>
    <w:rsid w:val="00EB166D"/>
    <w:rsid w:val="00EB2764"/>
    <w:rsid w:val="00EB3DA2"/>
    <w:rsid w:val="00EB4314"/>
    <w:rsid w:val="00EB4F9B"/>
    <w:rsid w:val="00EC08AE"/>
    <w:rsid w:val="00EC2AE3"/>
    <w:rsid w:val="00EC2F59"/>
    <w:rsid w:val="00EC30B1"/>
    <w:rsid w:val="00EC3179"/>
    <w:rsid w:val="00EC392A"/>
    <w:rsid w:val="00EC411D"/>
    <w:rsid w:val="00EC4C7D"/>
    <w:rsid w:val="00EC53AC"/>
    <w:rsid w:val="00EC5D81"/>
    <w:rsid w:val="00EC5FCA"/>
    <w:rsid w:val="00EC6E8F"/>
    <w:rsid w:val="00EC7732"/>
    <w:rsid w:val="00EC780C"/>
    <w:rsid w:val="00EC7CE1"/>
    <w:rsid w:val="00ED0C40"/>
    <w:rsid w:val="00ED0CB2"/>
    <w:rsid w:val="00ED19F2"/>
    <w:rsid w:val="00ED1DB1"/>
    <w:rsid w:val="00ED20D6"/>
    <w:rsid w:val="00ED229E"/>
    <w:rsid w:val="00ED2957"/>
    <w:rsid w:val="00ED5FD9"/>
    <w:rsid w:val="00ED7AF0"/>
    <w:rsid w:val="00EE085D"/>
    <w:rsid w:val="00EE0CFB"/>
    <w:rsid w:val="00EE1515"/>
    <w:rsid w:val="00EE1E44"/>
    <w:rsid w:val="00EE426B"/>
    <w:rsid w:val="00EE5433"/>
    <w:rsid w:val="00EE67B0"/>
    <w:rsid w:val="00EF132E"/>
    <w:rsid w:val="00EF2C97"/>
    <w:rsid w:val="00EF307D"/>
    <w:rsid w:val="00EF7A49"/>
    <w:rsid w:val="00F005F2"/>
    <w:rsid w:val="00F0120B"/>
    <w:rsid w:val="00F03153"/>
    <w:rsid w:val="00F041F0"/>
    <w:rsid w:val="00F042CB"/>
    <w:rsid w:val="00F04FD4"/>
    <w:rsid w:val="00F07AE3"/>
    <w:rsid w:val="00F10BA4"/>
    <w:rsid w:val="00F16E83"/>
    <w:rsid w:val="00F213FF"/>
    <w:rsid w:val="00F21F27"/>
    <w:rsid w:val="00F22CC3"/>
    <w:rsid w:val="00F2303D"/>
    <w:rsid w:val="00F2313D"/>
    <w:rsid w:val="00F238DB"/>
    <w:rsid w:val="00F23F72"/>
    <w:rsid w:val="00F23F8F"/>
    <w:rsid w:val="00F30D1D"/>
    <w:rsid w:val="00F31DD4"/>
    <w:rsid w:val="00F33F1E"/>
    <w:rsid w:val="00F352A5"/>
    <w:rsid w:val="00F37652"/>
    <w:rsid w:val="00F405DB"/>
    <w:rsid w:val="00F40645"/>
    <w:rsid w:val="00F41AA0"/>
    <w:rsid w:val="00F45723"/>
    <w:rsid w:val="00F45971"/>
    <w:rsid w:val="00F504CE"/>
    <w:rsid w:val="00F50532"/>
    <w:rsid w:val="00F50F71"/>
    <w:rsid w:val="00F56D59"/>
    <w:rsid w:val="00F57570"/>
    <w:rsid w:val="00F5784C"/>
    <w:rsid w:val="00F6061D"/>
    <w:rsid w:val="00F614C6"/>
    <w:rsid w:val="00F62768"/>
    <w:rsid w:val="00F6332D"/>
    <w:rsid w:val="00F65261"/>
    <w:rsid w:val="00F676C1"/>
    <w:rsid w:val="00F70056"/>
    <w:rsid w:val="00F706DF"/>
    <w:rsid w:val="00F70EF5"/>
    <w:rsid w:val="00F716C3"/>
    <w:rsid w:val="00F71AF6"/>
    <w:rsid w:val="00F76719"/>
    <w:rsid w:val="00F769F9"/>
    <w:rsid w:val="00F76CE8"/>
    <w:rsid w:val="00F772BF"/>
    <w:rsid w:val="00F80C19"/>
    <w:rsid w:val="00F80F22"/>
    <w:rsid w:val="00F81FCA"/>
    <w:rsid w:val="00F83430"/>
    <w:rsid w:val="00F83F78"/>
    <w:rsid w:val="00F84211"/>
    <w:rsid w:val="00F85018"/>
    <w:rsid w:val="00F85D75"/>
    <w:rsid w:val="00F860B6"/>
    <w:rsid w:val="00F868A6"/>
    <w:rsid w:val="00F86B6B"/>
    <w:rsid w:val="00F871C1"/>
    <w:rsid w:val="00F87C4C"/>
    <w:rsid w:val="00F92F15"/>
    <w:rsid w:val="00F9320F"/>
    <w:rsid w:val="00F93251"/>
    <w:rsid w:val="00F95987"/>
    <w:rsid w:val="00F95D6B"/>
    <w:rsid w:val="00FA2A56"/>
    <w:rsid w:val="00FA2F64"/>
    <w:rsid w:val="00FA626F"/>
    <w:rsid w:val="00FA63B6"/>
    <w:rsid w:val="00FA708E"/>
    <w:rsid w:val="00FB0D32"/>
    <w:rsid w:val="00FB302B"/>
    <w:rsid w:val="00FB3D7A"/>
    <w:rsid w:val="00FB42F4"/>
    <w:rsid w:val="00FB4AB2"/>
    <w:rsid w:val="00FB6C3E"/>
    <w:rsid w:val="00FC0619"/>
    <w:rsid w:val="00FC190C"/>
    <w:rsid w:val="00FC3097"/>
    <w:rsid w:val="00FC5A0B"/>
    <w:rsid w:val="00FC6EE9"/>
    <w:rsid w:val="00FD155D"/>
    <w:rsid w:val="00FD16C2"/>
    <w:rsid w:val="00FD171F"/>
    <w:rsid w:val="00FD2500"/>
    <w:rsid w:val="00FD66A1"/>
    <w:rsid w:val="00FD71CA"/>
    <w:rsid w:val="00FD7885"/>
    <w:rsid w:val="00FE0878"/>
    <w:rsid w:val="00FE127B"/>
    <w:rsid w:val="00FE142F"/>
    <w:rsid w:val="00FE304C"/>
    <w:rsid w:val="00FE6B60"/>
    <w:rsid w:val="00FE7FAB"/>
    <w:rsid w:val="00FF098F"/>
    <w:rsid w:val="00FF0C0C"/>
    <w:rsid w:val="00FF4A11"/>
    <w:rsid w:val="00FF5A2B"/>
    <w:rsid w:val="00FF692C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>
      <v:stroke weight="1pt"/>
      <v:shadow color="#5f5f5f"/>
      <v:textbox inset="2.48919mm,2mm,2.48919mm,1.2446mm"/>
      <o:colormru v:ext="edit" colors="#ff9"/>
    </o:shapedefaults>
    <o:shapelayout v:ext="edit">
      <o:idmap v:ext="edit" data="1"/>
    </o:shapelayout>
  </w:shapeDefaults>
  <w:decimalSymbol w:val="."/>
  <w:listSeparator w:val=","/>
  <w15:docId w15:val="{C82E8AE4-0E46-4AB5-8273-A4F80635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50212"/>
    <w:pPr>
      <w:adjustRightInd w:val="0"/>
      <w:spacing w:line="36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aliases w:val="Attribute Heading 1,가.,Annex,장,I"/>
    <w:basedOn w:val="a3"/>
    <w:next w:val="a3"/>
    <w:link w:val="1Char"/>
    <w:qFormat/>
    <w:rsid w:val="00C46390"/>
    <w:pPr>
      <w:keepNext/>
      <w:widowControl w:val="0"/>
      <w:numPr>
        <w:numId w:val="17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Attribute Heading 2,Char,h2,Attribute Heading 21,Attribute Heading 22,1).,1).1,1).2,1).3,1).4,1).5,1).6,1).11,1).21,1).31,1).41,1).51,1).7,1).12,1).22,1).32,1).42,1).52,1).8,1).13,1).23,1).33,1).43,1).53,HD2,1,heading 2 title"/>
    <w:basedOn w:val="a3"/>
    <w:next w:val="a3"/>
    <w:link w:val="2Char"/>
    <w:rsid w:val="00C46390"/>
    <w:pPr>
      <w:keepNext/>
      <w:widowControl w:val="0"/>
      <w:numPr>
        <w:ilvl w:val="1"/>
        <w:numId w:val="17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3"/>
    <w:next w:val="a3"/>
    <w:rsid w:val="00FC6EE9"/>
    <w:pPr>
      <w:keepNext/>
      <w:widowControl w:val="0"/>
      <w:numPr>
        <w:ilvl w:val="2"/>
        <w:numId w:val="17"/>
      </w:numPr>
      <w:spacing w:before="240" w:after="240" w:line="240" w:lineRule="atLeast"/>
      <w:outlineLvl w:val="2"/>
    </w:pPr>
    <w:rPr>
      <w:rFonts w:hAnsi="Arial"/>
      <w:b/>
      <w:sz w:val="24"/>
    </w:rPr>
  </w:style>
  <w:style w:type="paragraph" w:styleId="4">
    <w:name w:val="heading 4"/>
    <w:basedOn w:val="a3"/>
    <w:next w:val="a3"/>
    <w:rsid w:val="00C46390"/>
    <w:pPr>
      <w:keepNext/>
      <w:widowControl w:val="0"/>
      <w:numPr>
        <w:ilvl w:val="3"/>
        <w:numId w:val="17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3"/>
    <w:next w:val="a3"/>
    <w:rsid w:val="00C46390"/>
    <w:pPr>
      <w:keepNext/>
      <w:widowControl w:val="0"/>
      <w:numPr>
        <w:ilvl w:val="4"/>
        <w:numId w:val="17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3"/>
    <w:next w:val="a3"/>
    <w:rsid w:val="00C46390"/>
    <w:pPr>
      <w:keepNext/>
      <w:widowControl w:val="0"/>
      <w:numPr>
        <w:ilvl w:val="5"/>
        <w:numId w:val="17"/>
      </w:numPr>
      <w:wordWrap w:val="0"/>
      <w:outlineLvl w:val="5"/>
    </w:pPr>
  </w:style>
  <w:style w:type="paragraph" w:styleId="7">
    <w:name w:val="heading 7"/>
    <w:aliases w:val="(가)"/>
    <w:basedOn w:val="a3"/>
    <w:next w:val="a3"/>
    <w:rsid w:val="00C46390"/>
    <w:pPr>
      <w:keepNext/>
      <w:widowControl w:val="0"/>
      <w:numPr>
        <w:ilvl w:val="6"/>
        <w:numId w:val="17"/>
      </w:numPr>
      <w:wordWrap w:val="0"/>
      <w:outlineLvl w:val="6"/>
    </w:pPr>
  </w:style>
  <w:style w:type="paragraph" w:styleId="8">
    <w:name w:val="heading 8"/>
    <w:basedOn w:val="a3"/>
    <w:next w:val="a3"/>
    <w:rsid w:val="00C46390"/>
    <w:pPr>
      <w:keepNext/>
      <w:widowControl w:val="0"/>
      <w:numPr>
        <w:ilvl w:val="7"/>
        <w:numId w:val="17"/>
      </w:numPr>
      <w:wordWrap w:val="0"/>
      <w:outlineLvl w:val="7"/>
    </w:pPr>
  </w:style>
  <w:style w:type="paragraph" w:styleId="9">
    <w:name w:val="heading 9"/>
    <w:basedOn w:val="a3"/>
    <w:next w:val="a3"/>
    <w:rsid w:val="00C46390"/>
    <w:pPr>
      <w:keepNext/>
      <w:widowControl w:val="0"/>
      <w:numPr>
        <w:ilvl w:val="8"/>
        <w:numId w:val="17"/>
      </w:numPr>
      <w:wordWrap w:val="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7">
    <w:name w:val="Hyperlink"/>
    <w:uiPriority w:val="99"/>
    <w:rPr>
      <w:color w:val="0000FF"/>
      <w:u w:val="single"/>
    </w:rPr>
  </w:style>
  <w:style w:type="paragraph" w:styleId="13">
    <w:name w:val="toc 1"/>
    <w:basedOn w:val="a3"/>
    <w:next w:val="a3"/>
    <w:uiPriority w:val="39"/>
    <w:rsid w:val="00D50721"/>
    <w:pPr>
      <w:spacing w:before="36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23">
    <w:name w:val="toc 2"/>
    <w:basedOn w:val="a3"/>
    <w:next w:val="a3"/>
    <w:autoRedefine/>
    <w:uiPriority w:val="39"/>
    <w:qFormat/>
    <w:rsid w:val="00B92EE8"/>
    <w:pPr>
      <w:spacing w:before="240"/>
      <w:ind w:leftChars="100" w:left="100"/>
      <w:jc w:val="left"/>
    </w:pPr>
    <w:rPr>
      <w:rFonts w:asciiTheme="minorHAnsi" w:eastAsiaTheme="minorHAnsi"/>
      <w:b/>
      <w:bCs/>
      <w:sz w:val="20"/>
    </w:rPr>
  </w:style>
  <w:style w:type="paragraph" w:styleId="33">
    <w:name w:val="toc 3"/>
    <w:basedOn w:val="a3"/>
    <w:next w:val="a3"/>
    <w:uiPriority w:val="39"/>
    <w:rsid w:val="00AB7C25"/>
    <w:pPr>
      <w:ind w:left="220"/>
      <w:jc w:val="left"/>
    </w:pPr>
    <w:rPr>
      <w:rFonts w:asciiTheme="minorHAnsi" w:eastAsiaTheme="minorHAnsi"/>
      <w:sz w:val="20"/>
    </w:rPr>
  </w:style>
  <w:style w:type="paragraph" w:customStyle="1" w:styleId="a8">
    <w:name w:val="표머리"/>
    <w:basedOn w:val="a3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customStyle="1" w:styleId="-0">
    <w:name w:val="글머리-본문"/>
    <w:basedOn w:val="a3"/>
    <w:pPr>
      <w:numPr>
        <w:numId w:val="1"/>
      </w:numPr>
    </w:pPr>
  </w:style>
  <w:style w:type="paragraph" w:styleId="a9">
    <w:name w:val="table of figures"/>
    <w:basedOn w:val="a3"/>
    <w:uiPriority w:val="99"/>
    <w:rsid w:val="00D440C0"/>
    <w:pPr>
      <w:tabs>
        <w:tab w:val="right" w:leader="dot" w:pos="9240"/>
      </w:tabs>
      <w:ind w:left="850" w:hanging="850"/>
    </w:pPr>
    <w:rPr>
      <w:sz w:val="18"/>
    </w:rPr>
  </w:style>
  <w:style w:type="paragraph" w:styleId="aa">
    <w:name w:val="caption"/>
    <w:aliases w:val="Caption ns"/>
    <w:basedOn w:val="a3"/>
    <w:next w:val="a3"/>
    <w:qFormat/>
    <w:rsid w:val="00C46390"/>
    <w:pPr>
      <w:widowControl w:val="0"/>
      <w:wordWrap w:val="0"/>
      <w:spacing w:after="240"/>
      <w:jc w:val="center"/>
    </w:pPr>
  </w:style>
  <w:style w:type="paragraph" w:customStyle="1" w:styleId="-">
    <w:name w:val="글머리-표"/>
    <w:basedOn w:val="a3"/>
    <w:pPr>
      <w:numPr>
        <w:numId w:val="2"/>
      </w:numPr>
    </w:p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ab">
    <w:name w:val="index heading"/>
    <w:basedOn w:val="a3"/>
    <w:next w:val="a3"/>
    <w:semiHidden/>
    <w:pPr>
      <w:widowControl w:val="0"/>
      <w:wordWrap w:val="0"/>
    </w:pPr>
  </w:style>
  <w:style w:type="paragraph" w:styleId="ac">
    <w:name w:val="footnote text"/>
    <w:basedOn w:val="a3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semiHidden/>
    <w:rPr>
      <w:vertAlign w:val="superscript"/>
    </w:rPr>
  </w:style>
  <w:style w:type="paragraph" w:customStyle="1" w:styleId="a">
    <w:name w:val="별첨"/>
    <w:basedOn w:val="a3"/>
    <w:pPr>
      <w:numPr>
        <w:numId w:val="4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3"/>
    <w:rsid w:val="001078BB"/>
    <w:pPr>
      <w:spacing w:before="240"/>
      <w:jc w:val="center"/>
    </w:pPr>
    <w:rPr>
      <w:rFonts w:cs="바탕"/>
      <w:b/>
      <w:bCs/>
      <w:sz w:val="28"/>
      <w:u w:val="single"/>
    </w:rPr>
  </w:style>
  <w:style w:type="paragraph" w:styleId="ae">
    <w:name w:val="header"/>
    <w:aliases w:val="header odd,header odd1,header odd2,header odd3,header odd4,header odd5,header odd6,header,header odd11,header odd21,header odd31,header odd41,header odd51,header odd61,THeader,Draft,Table header,도표(-),h,Cover Page,he..."/>
    <w:basedOn w:val="a3"/>
    <w:link w:val="Char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0">
    <w:name w:val="Document Map"/>
    <w:basedOn w:val="a3"/>
    <w:semiHidden/>
    <w:pPr>
      <w:shd w:val="clear" w:color="auto" w:fill="000080"/>
    </w:pPr>
    <w:rPr>
      <w:rFonts w:ascii="Arial" w:eastAsia="돋움" w:hAnsi="Arial"/>
      <w:sz w:val="18"/>
    </w:rPr>
  </w:style>
  <w:style w:type="paragraph" w:customStyle="1" w:styleId="af1">
    <w:name w:val="내용"/>
    <w:basedOn w:val="a3"/>
    <w:pPr>
      <w:widowControl w:val="0"/>
      <w:tabs>
        <w:tab w:val="left" w:pos="709"/>
      </w:tabs>
      <w:wordWrap w:val="0"/>
      <w:autoSpaceDE w:val="0"/>
      <w:autoSpaceDN w:val="0"/>
      <w:adjustRightInd/>
      <w:spacing w:line="240" w:lineRule="auto"/>
      <w:ind w:left="709"/>
      <w:textAlignment w:val="auto"/>
    </w:pPr>
    <w:rPr>
      <w:rFonts w:ascii="Arial" w:eastAsia="굴림체" w:hAnsi="Arial"/>
      <w:kern w:val="2"/>
      <w:sz w:val="20"/>
      <w:szCs w:val="24"/>
    </w:rPr>
  </w:style>
  <w:style w:type="paragraph" w:customStyle="1" w:styleId="--0">
    <w:name w:val="스타일 목차-표-그림 + (기호) 바탕체"/>
    <w:basedOn w:val="--"/>
    <w:rsid w:val="001078BB"/>
    <w:pPr>
      <w:spacing w:before="2160"/>
    </w:pPr>
  </w:style>
  <w:style w:type="paragraph" w:customStyle="1" w:styleId="a2">
    <w:name w:val="프로세스정의서번호"/>
    <w:basedOn w:val="a3"/>
    <w:pPr>
      <w:numPr>
        <w:numId w:val="3"/>
      </w:numPr>
      <w:snapToGrid w:val="0"/>
      <w:jc w:val="left"/>
    </w:pPr>
    <w:rPr>
      <w:rFonts w:hAnsi="바탕체" w:cs="바탕"/>
    </w:rPr>
  </w:style>
  <w:style w:type="character" w:styleId="af2">
    <w:name w:val="annotation reference"/>
    <w:semiHidden/>
    <w:rPr>
      <w:sz w:val="18"/>
      <w:szCs w:val="18"/>
    </w:rPr>
  </w:style>
  <w:style w:type="paragraph" w:styleId="af3">
    <w:name w:val="annotation text"/>
    <w:basedOn w:val="a3"/>
    <w:semiHidden/>
    <w:pPr>
      <w:jc w:val="left"/>
    </w:pPr>
  </w:style>
  <w:style w:type="paragraph" w:styleId="af4">
    <w:name w:val="annotation subject"/>
    <w:basedOn w:val="af3"/>
    <w:next w:val="af3"/>
    <w:semiHidden/>
    <w:rPr>
      <w:b/>
      <w:bCs/>
    </w:rPr>
  </w:style>
  <w:style w:type="paragraph" w:styleId="af5">
    <w:name w:val="Balloon Text"/>
    <w:basedOn w:val="a3"/>
    <w:semiHidden/>
    <w:rPr>
      <w:rFonts w:ascii="Arial" w:eastAsia="돋움" w:hAnsi="Arial"/>
      <w:sz w:val="18"/>
      <w:szCs w:val="18"/>
    </w:rPr>
  </w:style>
  <w:style w:type="paragraph" w:customStyle="1" w:styleId="32">
    <w:name w:val="불릿3"/>
    <w:basedOn w:val="a3"/>
    <w:pPr>
      <w:widowControl w:val="0"/>
      <w:numPr>
        <w:numId w:val="5"/>
      </w:numPr>
      <w:tabs>
        <w:tab w:val="left" w:pos="709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체" w:hAnsi="Arial"/>
      <w:kern w:val="2"/>
      <w:sz w:val="20"/>
      <w:szCs w:val="24"/>
    </w:rPr>
  </w:style>
  <w:style w:type="paragraph" w:customStyle="1" w:styleId="af6">
    <w:name w:val="각주참조"/>
    <w:basedOn w:val="a3"/>
    <w:pPr>
      <w:spacing w:line="240" w:lineRule="auto"/>
    </w:pPr>
    <w:rPr>
      <w:sz w:val="18"/>
      <w:szCs w:val="18"/>
    </w:rPr>
  </w:style>
  <w:style w:type="paragraph" w:customStyle="1" w:styleId="Char1">
    <w:name w:val="각주참조 Char"/>
    <w:basedOn w:val="a3"/>
    <w:pPr>
      <w:spacing w:line="240" w:lineRule="auto"/>
    </w:pPr>
    <w:rPr>
      <w:sz w:val="18"/>
      <w:szCs w:val="18"/>
    </w:rPr>
  </w:style>
  <w:style w:type="character" w:customStyle="1" w:styleId="CharChar">
    <w:name w:val="각주참조 Char Char"/>
    <w:rPr>
      <w:rFonts w:ascii="바탕체" w:eastAsia="바탕체"/>
      <w:sz w:val="18"/>
      <w:szCs w:val="18"/>
      <w:lang w:val="en-US" w:eastAsia="ko-KR" w:bidi="ar-SA"/>
    </w:rPr>
  </w:style>
  <w:style w:type="paragraph" w:customStyle="1" w:styleId="copyright">
    <w:name w:val="copyright문구"/>
    <w:basedOn w:val="a3"/>
    <w:pPr>
      <w:jc w:val="center"/>
    </w:pPr>
    <w:rPr>
      <w:rFonts w:cs="바탕"/>
      <w:sz w:val="16"/>
    </w:rPr>
  </w:style>
  <w:style w:type="paragraph" w:styleId="40">
    <w:name w:val="toc 4"/>
    <w:basedOn w:val="a3"/>
    <w:next w:val="a3"/>
    <w:autoRedefine/>
    <w:uiPriority w:val="39"/>
    <w:rsid w:val="001B4F6B"/>
    <w:pPr>
      <w:ind w:left="440"/>
      <w:jc w:val="left"/>
    </w:pPr>
    <w:rPr>
      <w:rFonts w:asciiTheme="minorHAnsi" w:eastAsiaTheme="minorHAnsi"/>
      <w:sz w:val="20"/>
    </w:rPr>
  </w:style>
  <w:style w:type="paragraph" w:styleId="af7">
    <w:name w:val="Normal Indent"/>
    <w:aliases w:val="Normal Indent ns,제안2"/>
    <w:basedOn w:val="a3"/>
    <w:link w:val="Char2"/>
    <w:rsid w:val="00780F83"/>
    <w:pPr>
      <w:widowControl w:val="0"/>
      <w:tabs>
        <w:tab w:val="left" w:pos="8690"/>
      </w:tabs>
      <w:wordWrap w:val="0"/>
      <w:adjustRightInd/>
      <w:spacing w:line="220" w:lineRule="atLeast"/>
      <w:ind w:left="624"/>
      <w:jc w:val="left"/>
      <w:textAlignment w:val="auto"/>
    </w:pPr>
    <w:rPr>
      <w:rFonts w:ascii="굴림" w:eastAsia="굴림"/>
      <w:kern w:val="2"/>
    </w:rPr>
  </w:style>
  <w:style w:type="paragraph" w:customStyle="1" w:styleId="--1">
    <w:name w:val="스타일 목차-표-그림 + (기호) 바탕체1"/>
    <w:basedOn w:val="--"/>
    <w:rsid w:val="001078BB"/>
    <w:pPr>
      <w:spacing w:after="240"/>
    </w:pPr>
  </w:style>
  <w:style w:type="paragraph" w:customStyle="1" w:styleId="1-1--1">
    <w:name w:val="유형1-1 --&gt; 1)"/>
    <w:basedOn w:val="a3"/>
    <w:rsid w:val="00780F83"/>
    <w:pPr>
      <w:widowControl w:val="0"/>
      <w:numPr>
        <w:numId w:val="6"/>
      </w:numPr>
      <w:wordWrap w:val="0"/>
    </w:pPr>
    <w:rPr>
      <w:rFonts w:ascii="굴림체" w:eastAsia="굴림체" w:hAnsi="굴림체"/>
      <w:sz w:val="20"/>
    </w:rPr>
  </w:style>
  <w:style w:type="paragraph" w:customStyle="1" w:styleId="af8">
    <w:name w:val="설명"/>
    <w:basedOn w:val="a3"/>
    <w:autoRedefine/>
    <w:rsid w:val="00CB198D"/>
    <w:pPr>
      <w:widowControl w:val="0"/>
      <w:wordWrap w:val="0"/>
      <w:overflowPunct w:val="0"/>
      <w:autoSpaceDE w:val="0"/>
      <w:autoSpaceDN w:val="0"/>
      <w:spacing w:after="60"/>
      <w:ind w:leftChars="100" w:left="220"/>
      <w:jc w:val="left"/>
      <w:textAlignment w:val="auto"/>
    </w:pPr>
    <w:rPr>
      <w:rFonts w:hAnsi="바탕체"/>
      <w:color w:val="000000"/>
      <w:szCs w:val="22"/>
    </w:rPr>
  </w:style>
  <w:style w:type="paragraph" w:customStyle="1" w:styleId="14">
    <w:name w:val="1."/>
    <w:basedOn w:val="a3"/>
    <w:next w:val="af8"/>
    <w:autoRedefine/>
    <w:rsid w:val="00780F83"/>
    <w:pPr>
      <w:keepNext/>
      <w:widowControl w:val="0"/>
      <w:wordWrap w:val="0"/>
      <w:overflowPunct w:val="0"/>
      <w:autoSpaceDE w:val="0"/>
      <w:autoSpaceDN w:val="0"/>
      <w:spacing w:after="120"/>
      <w:textAlignment w:val="auto"/>
    </w:pPr>
    <w:rPr>
      <w:rFonts w:ascii="굴림" w:eastAsia="굴림" w:hint="eastAsia"/>
      <w:b/>
      <w:bCs/>
      <w:color w:val="000000"/>
      <w:sz w:val="26"/>
    </w:rPr>
  </w:style>
  <w:style w:type="paragraph" w:customStyle="1" w:styleId="110">
    <w:name w:val="1.1"/>
    <w:basedOn w:val="14"/>
    <w:next w:val="af8"/>
    <w:rsid w:val="00780F83"/>
    <w:rPr>
      <w:rFonts w:hint="default"/>
      <w:sz w:val="24"/>
    </w:rPr>
  </w:style>
  <w:style w:type="paragraph" w:customStyle="1" w:styleId="111">
    <w:name w:val="1.1.1"/>
    <w:basedOn w:val="110"/>
    <w:next w:val="af8"/>
    <w:autoRedefine/>
    <w:rsid w:val="00780F83"/>
    <w:pPr>
      <w:spacing w:after="60"/>
    </w:pPr>
    <w:rPr>
      <w:rFonts w:hAnsi="굴림" w:cs="Arial"/>
      <w:bCs w:val="0"/>
      <w:szCs w:val="24"/>
    </w:rPr>
  </w:style>
  <w:style w:type="character" w:customStyle="1" w:styleId="txtgray1">
    <w:name w:val="txt_gray1"/>
    <w:rsid w:val="00780F83"/>
    <w:rPr>
      <w:color w:val="666666"/>
      <w:sz w:val="18"/>
      <w:szCs w:val="18"/>
    </w:rPr>
  </w:style>
  <w:style w:type="character" w:customStyle="1" w:styleId="2Char">
    <w:name w:val="제목 2 Char"/>
    <w:aliases w:val="Attribute Heading 2 Char,Char Char,h2 Char,Attribute Heading 21 Char,Attribute Heading 22 Char,1). Char,1).1 Char,1).2 Char,1).3 Char,1).4 Char,1).5 Char,1).6 Char,1).11 Char,1).21 Char,1).31 Char,1).41 Char,1).51 Char,1).7 Char,1).12 Char"/>
    <w:link w:val="2"/>
    <w:rsid w:val="00C46390"/>
    <w:rPr>
      <w:rFonts w:ascii="바탕체" w:hAnsi="Arial"/>
      <w:b/>
      <w:sz w:val="24"/>
    </w:rPr>
  </w:style>
  <w:style w:type="paragraph" w:customStyle="1" w:styleId="21">
    <w:name w:val="부록2"/>
    <w:basedOn w:val="a3"/>
    <w:rsid w:val="006D0FD5"/>
    <w:pPr>
      <w:numPr>
        <w:ilvl w:val="1"/>
        <w:numId w:val="7"/>
      </w:numPr>
      <w:spacing w:before="240" w:after="240"/>
      <w:outlineLvl w:val="1"/>
    </w:pPr>
    <w:rPr>
      <w:b/>
      <w:sz w:val="24"/>
    </w:rPr>
  </w:style>
  <w:style w:type="paragraph" w:styleId="af9">
    <w:name w:val="List Bullet"/>
    <w:basedOn w:val="a3"/>
    <w:autoRedefine/>
    <w:rsid w:val="00765176"/>
    <w:pPr>
      <w:widowControl w:val="0"/>
      <w:tabs>
        <w:tab w:val="num" w:pos="720"/>
      </w:tabs>
      <w:wordWrap w:val="0"/>
      <w:autoSpaceDE w:val="0"/>
      <w:autoSpaceDN w:val="0"/>
      <w:adjustRightInd/>
      <w:spacing w:line="240" w:lineRule="auto"/>
      <w:ind w:leftChars="327" w:left="719"/>
      <w:jc w:val="left"/>
      <w:textAlignment w:val="auto"/>
    </w:pPr>
    <w:rPr>
      <w:rFonts w:hAnsi="바탕체"/>
    </w:rPr>
  </w:style>
  <w:style w:type="paragraph" w:customStyle="1" w:styleId="31">
    <w:name w:val="부록3"/>
    <w:basedOn w:val="a3"/>
    <w:rsid w:val="00765176"/>
    <w:pPr>
      <w:numPr>
        <w:ilvl w:val="2"/>
        <w:numId w:val="9"/>
      </w:numPr>
      <w:spacing w:before="240" w:after="240"/>
      <w:outlineLvl w:val="2"/>
    </w:pPr>
    <w:rPr>
      <w:b/>
      <w:sz w:val="24"/>
    </w:rPr>
  </w:style>
  <w:style w:type="paragraph" w:styleId="50">
    <w:name w:val="toc 5"/>
    <w:basedOn w:val="a3"/>
    <w:next w:val="a3"/>
    <w:autoRedefine/>
    <w:uiPriority w:val="39"/>
    <w:rsid w:val="00765176"/>
    <w:pPr>
      <w:ind w:left="660"/>
      <w:jc w:val="left"/>
    </w:pPr>
    <w:rPr>
      <w:rFonts w:asciiTheme="minorHAnsi" w:eastAsiaTheme="minorHAnsi"/>
      <w:sz w:val="20"/>
    </w:rPr>
  </w:style>
  <w:style w:type="paragraph" w:styleId="60">
    <w:name w:val="toc 6"/>
    <w:basedOn w:val="a3"/>
    <w:next w:val="a3"/>
    <w:autoRedefine/>
    <w:uiPriority w:val="39"/>
    <w:rsid w:val="00765176"/>
    <w:pPr>
      <w:ind w:left="880"/>
      <w:jc w:val="left"/>
    </w:pPr>
    <w:rPr>
      <w:rFonts w:asciiTheme="minorHAnsi" w:eastAsiaTheme="minorHAnsi"/>
      <w:sz w:val="20"/>
    </w:rPr>
  </w:style>
  <w:style w:type="paragraph" w:styleId="70">
    <w:name w:val="toc 7"/>
    <w:basedOn w:val="a3"/>
    <w:next w:val="a3"/>
    <w:autoRedefine/>
    <w:uiPriority w:val="39"/>
    <w:rsid w:val="00765176"/>
    <w:pPr>
      <w:ind w:left="1100"/>
      <w:jc w:val="left"/>
    </w:pPr>
    <w:rPr>
      <w:rFonts w:asciiTheme="minorHAnsi" w:eastAsiaTheme="minorHAnsi"/>
      <w:sz w:val="20"/>
    </w:rPr>
  </w:style>
  <w:style w:type="paragraph" w:styleId="80">
    <w:name w:val="toc 8"/>
    <w:basedOn w:val="a3"/>
    <w:next w:val="a3"/>
    <w:autoRedefine/>
    <w:uiPriority w:val="39"/>
    <w:rsid w:val="00765176"/>
    <w:pPr>
      <w:ind w:left="1320"/>
      <w:jc w:val="left"/>
    </w:pPr>
    <w:rPr>
      <w:rFonts w:asciiTheme="minorHAnsi" w:eastAsiaTheme="minorHAnsi"/>
      <w:sz w:val="20"/>
    </w:rPr>
  </w:style>
  <w:style w:type="paragraph" w:styleId="90">
    <w:name w:val="toc 9"/>
    <w:basedOn w:val="a3"/>
    <w:next w:val="a3"/>
    <w:autoRedefine/>
    <w:uiPriority w:val="39"/>
    <w:rsid w:val="00765176"/>
    <w:pPr>
      <w:ind w:left="1540"/>
      <w:jc w:val="left"/>
    </w:pPr>
    <w:rPr>
      <w:rFonts w:asciiTheme="minorHAnsi" w:eastAsiaTheme="minorHAnsi"/>
      <w:sz w:val="20"/>
    </w:rPr>
  </w:style>
  <w:style w:type="paragraph" w:styleId="10">
    <w:name w:val="index 1"/>
    <w:basedOn w:val="a3"/>
    <w:next w:val="a3"/>
    <w:autoRedefine/>
    <w:semiHidden/>
    <w:rsid w:val="00765176"/>
    <w:pPr>
      <w:widowControl w:val="0"/>
      <w:numPr>
        <w:numId w:val="10"/>
      </w:numPr>
      <w:tabs>
        <w:tab w:val="right" w:leader="dot" w:pos="3897"/>
      </w:tabs>
      <w:wordWrap w:val="0"/>
    </w:pPr>
  </w:style>
  <w:style w:type="paragraph" w:customStyle="1" w:styleId="10pt1">
    <w:name w:val="스타일 10 pt 줄 간격: 1줄"/>
    <w:basedOn w:val="a3"/>
    <w:rsid w:val="007D0E3C"/>
    <w:pPr>
      <w:spacing w:line="300" w:lineRule="atLeast"/>
    </w:pPr>
    <w:rPr>
      <w:rFonts w:cs="바탕"/>
      <w:sz w:val="20"/>
    </w:rPr>
  </w:style>
  <w:style w:type="paragraph" w:styleId="afa">
    <w:name w:val="Body Text"/>
    <w:basedOn w:val="a3"/>
    <w:rsid w:val="00765176"/>
    <w:pPr>
      <w:spacing w:after="180"/>
    </w:pPr>
  </w:style>
  <w:style w:type="paragraph" w:customStyle="1" w:styleId="-6">
    <w:name w:val="스타일 글머리-본문 + 굵게"/>
    <w:basedOn w:val="-0"/>
    <w:rsid w:val="00F31DD4"/>
    <w:pPr>
      <w:ind w:left="527" w:hanging="357"/>
    </w:pPr>
    <w:rPr>
      <w:b/>
      <w:bCs/>
    </w:rPr>
  </w:style>
  <w:style w:type="paragraph" w:customStyle="1" w:styleId="12">
    <w:name w:val="부록1"/>
    <w:basedOn w:val="a3"/>
    <w:rsid w:val="00765176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character" w:styleId="afb">
    <w:name w:val="FollowedHyperlink"/>
    <w:rsid w:val="00765176"/>
    <w:rPr>
      <w:color w:val="800080"/>
      <w:u w:val="single"/>
    </w:rPr>
  </w:style>
  <w:style w:type="paragraph" w:customStyle="1" w:styleId="1-1">
    <w:name w:val="머리표1-1"/>
    <w:basedOn w:val="afa"/>
    <w:rsid w:val="00765176"/>
    <w:pPr>
      <w:widowControl w:val="0"/>
      <w:numPr>
        <w:numId w:val="11"/>
      </w:numPr>
      <w:wordWrap w:val="0"/>
      <w:spacing w:before="60" w:after="60" w:line="360" w:lineRule="exact"/>
    </w:pPr>
    <w:rPr>
      <w:rFonts w:ascii="Times New Roman"/>
      <w:sz w:val="24"/>
    </w:rPr>
  </w:style>
  <w:style w:type="paragraph" w:customStyle="1" w:styleId="1list">
    <w:name w:val="1) list"/>
    <w:basedOn w:val="a3"/>
    <w:rsid w:val="00765176"/>
    <w:pPr>
      <w:numPr>
        <w:numId w:val="12"/>
      </w:numPr>
      <w:wordWrap w:val="0"/>
      <w:adjustRightInd/>
      <w:spacing w:before="60" w:after="80" w:line="280" w:lineRule="exact"/>
      <w:jc w:val="left"/>
      <w:textAlignment w:val="auto"/>
    </w:pPr>
    <w:rPr>
      <w:rFonts w:ascii="Times New Roman"/>
    </w:rPr>
  </w:style>
  <w:style w:type="paragraph" w:customStyle="1" w:styleId="afc">
    <w:name w:val="표제목"/>
    <w:basedOn w:val="a3"/>
    <w:rsid w:val="00765176"/>
    <w:pPr>
      <w:widowControl w:val="0"/>
      <w:wordWrap w:val="0"/>
      <w:autoSpaceDE w:val="0"/>
      <w:autoSpaceDN w:val="0"/>
      <w:adjustRightInd/>
      <w:spacing w:before="40" w:after="40" w:line="240" w:lineRule="auto"/>
      <w:jc w:val="center"/>
      <w:textAlignment w:val="auto"/>
    </w:pPr>
    <w:rPr>
      <w:rFonts w:ascii="굴림" w:eastAsia="굴림체" w:hAnsi="굴림"/>
      <w:b/>
      <w:kern w:val="2"/>
      <w:szCs w:val="24"/>
    </w:rPr>
  </w:style>
  <w:style w:type="paragraph" w:customStyle="1" w:styleId="afd">
    <w:name w:val="표본문"/>
    <w:basedOn w:val="a3"/>
    <w:rsid w:val="00765176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hAnsi="바탕"/>
      <w:noProof/>
      <w:kern w:val="2"/>
      <w:sz w:val="20"/>
      <w:szCs w:val="12"/>
    </w:rPr>
  </w:style>
  <w:style w:type="paragraph" w:customStyle="1" w:styleId="afe">
    <w:name w:val="표 본문"/>
    <w:basedOn w:val="a3"/>
    <w:rsid w:val="00765176"/>
    <w:pPr>
      <w:widowControl w:val="0"/>
      <w:wordWrap w:val="0"/>
      <w:adjustRightInd/>
      <w:spacing w:before="40" w:after="40" w:line="200" w:lineRule="atLeast"/>
      <w:textAlignment w:val="auto"/>
    </w:pPr>
    <w:rPr>
      <w:rFonts w:ascii="Times New Roman"/>
      <w:kern w:val="2"/>
    </w:rPr>
  </w:style>
  <w:style w:type="paragraph" w:customStyle="1" w:styleId="1-3">
    <w:name w:val="머리표1-3"/>
    <w:basedOn w:val="a3"/>
    <w:rsid w:val="00765176"/>
    <w:pPr>
      <w:widowControl w:val="0"/>
      <w:tabs>
        <w:tab w:val="num" w:pos="567"/>
        <w:tab w:val="left" w:pos="680"/>
        <w:tab w:val="left" w:pos="880"/>
      </w:tabs>
      <w:wordWrap w:val="0"/>
      <w:spacing w:before="60" w:after="60" w:line="360" w:lineRule="exact"/>
      <w:ind w:left="567" w:hanging="567"/>
    </w:pPr>
    <w:rPr>
      <w:rFonts w:ascii="Times New Roman"/>
      <w:b/>
      <w:sz w:val="32"/>
    </w:rPr>
  </w:style>
  <w:style w:type="paragraph" w:customStyle="1" w:styleId="1list0">
    <w:name w:val="(1) list"/>
    <w:basedOn w:val="a3"/>
    <w:rsid w:val="00765176"/>
    <w:pPr>
      <w:tabs>
        <w:tab w:val="num" w:pos="227"/>
        <w:tab w:val="left" w:pos="880"/>
      </w:tabs>
      <w:wordWrap w:val="0"/>
      <w:adjustRightInd/>
      <w:spacing w:before="60" w:after="80" w:line="280" w:lineRule="exact"/>
      <w:ind w:left="227" w:hanging="227"/>
      <w:jc w:val="left"/>
      <w:textAlignment w:val="auto"/>
    </w:pPr>
    <w:rPr>
      <w:rFonts w:ascii="Times New Roman"/>
      <w:sz w:val="24"/>
    </w:rPr>
  </w:style>
  <w:style w:type="paragraph" w:customStyle="1" w:styleId="1list1">
    <w:name w:val="1. list"/>
    <w:basedOn w:val="a3"/>
    <w:rsid w:val="00765176"/>
    <w:pPr>
      <w:tabs>
        <w:tab w:val="num" w:pos="400"/>
        <w:tab w:val="left" w:pos="880"/>
      </w:tabs>
      <w:wordWrap w:val="0"/>
      <w:adjustRightInd/>
      <w:spacing w:before="60" w:after="80" w:line="280" w:lineRule="exact"/>
      <w:ind w:left="400" w:hanging="400"/>
      <w:jc w:val="left"/>
      <w:textAlignment w:val="auto"/>
    </w:pPr>
    <w:rPr>
      <w:rFonts w:ascii="Times New Roman"/>
      <w:sz w:val="24"/>
    </w:rPr>
  </w:style>
  <w:style w:type="paragraph" w:customStyle="1" w:styleId="1-2">
    <w:name w:val="머리표1-2"/>
    <w:basedOn w:val="1-1"/>
    <w:rsid w:val="00765176"/>
    <w:pPr>
      <w:numPr>
        <w:numId w:val="14"/>
      </w:numPr>
      <w:tabs>
        <w:tab w:val="left" w:pos="770"/>
      </w:tabs>
      <w:spacing w:before="0" w:after="0" w:line="240" w:lineRule="auto"/>
    </w:pPr>
    <w:rPr>
      <w:sz w:val="22"/>
    </w:rPr>
  </w:style>
  <w:style w:type="paragraph" w:customStyle="1" w:styleId="aff">
    <w:name w:val="표내부점"/>
    <w:basedOn w:val="a3"/>
    <w:rsid w:val="00765176"/>
    <w:pPr>
      <w:widowControl w:val="0"/>
      <w:wordWrap w:val="0"/>
      <w:adjustRightInd/>
      <w:spacing w:before="40" w:after="40" w:line="120" w:lineRule="atLeast"/>
      <w:textAlignment w:val="auto"/>
    </w:pPr>
    <w:rPr>
      <w:rFonts w:ascii="Times New Roman"/>
      <w:kern w:val="2"/>
    </w:rPr>
  </w:style>
  <w:style w:type="paragraph" w:customStyle="1" w:styleId="-b2">
    <w:name w:val="표-b2"/>
    <w:basedOn w:val="a0"/>
    <w:rsid w:val="00765176"/>
    <w:pPr>
      <w:numPr>
        <w:numId w:val="0"/>
      </w:numPr>
      <w:tabs>
        <w:tab w:val="left" w:pos="440"/>
      </w:tabs>
    </w:pPr>
  </w:style>
  <w:style w:type="paragraph" w:customStyle="1" w:styleId="a0">
    <w:name w:val="표표준"/>
    <w:basedOn w:val="a3"/>
    <w:rsid w:val="00765176"/>
    <w:pPr>
      <w:numPr>
        <w:numId w:val="13"/>
      </w:numPr>
      <w:tabs>
        <w:tab w:val="clear" w:pos="1021"/>
      </w:tabs>
      <w:wordWrap w:val="0"/>
      <w:overflowPunct w:val="0"/>
      <w:spacing w:before="60" w:after="40" w:line="240" w:lineRule="auto"/>
      <w:ind w:left="0" w:firstLine="0"/>
    </w:pPr>
    <w:rPr>
      <w:rFonts w:ascii="Arial" w:hAnsi="Arial"/>
    </w:rPr>
  </w:style>
  <w:style w:type="paragraph" w:customStyle="1" w:styleId="15">
    <w:name w:val="표머리표1"/>
    <w:basedOn w:val="aff0"/>
    <w:rsid w:val="00765176"/>
    <w:pPr>
      <w:widowControl w:val="0"/>
      <w:tabs>
        <w:tab w:val="left" w:pos="284"/>
      </w:tabs>
      <w:adjustRightInd w:val="0"/>
      <w:snapToGrid/>
      <w:jc w:val="both"/>
      <w:textAlignment w:val="center"/>
    </w:pPr>
  </w:style>
  <w:style w:type="paragraph" w:customStyle="1" w:styleId="aff0">
    <w:name w:val="표내용"/>
    <w:basedOn w:val="a3"/>
    <w:rsid w:val="00765176"/>
    <w:pPr>
      <w:wordWrap w:val="0"/>
      <w:adjustRightInd/>
      <w:snapToGrid w:val="0"/>
      <w:spacing w:before="40" w:after="40" w:line="240" w:lineRule="auto"/>
      <w:jc w:val="left"/>
      <w:textAlignment w:val="auto"/>
    </w:pPr>
    <w:rPr>
      <w:rFonts w:ascii="Times New Roman"/>
    </w:rPr>
  </w:style>
  <w:style w:type="paragraph" w:customStyle="1" w:styleId="24">
    <w:name w:val="표머리표2"/>
    <w:basedOn w:val="aff0"/>
    <w:rsid w:val="00765176"/>
    <w:pPr>
      <w:widowControl w:val="0"/>
      <w:tabs>
        <w:tab w:val="left" w:pos="454"/>
      </w:tabs>
      <w:adjustRightInd w:val="0"/>
      <w:snapToGrid/>
      <w:jc w:val="both"/>
      <w:textAlignment w:val="center"/>
    </w:pPr>
    <w:rPr>
      <w:rFonts w:hAnsi="Arial"/>
    </w:rPr>
  </w:style>
  <w:style w:type="paragraph" w:customStyle="1" w:styleId="34">
    <w:name w:val="표머리표3"/>
    <w:basedOn w:val="aff0"/>
    <w:rsid w:val="00765176"/>
    <w:pPr>
      <w:widowControl w:val="0"/>
      <w:tabs>
        <w:tab w:val="left" w:pos="624"/>
      </w:tabs>
      <w:adjustRightInd w:val="0"/>
      <w:snapToGrid/>
      <w:jc w:val="both"/>
      <w:textAlignment w:val="center"/>
    </w:pPr>
    <w:rPr>
      <w:rFonts w:hAnsi="Arial"/>
    </w:rPr>
  </w:style>
  <w:style w:type="paragraph" w:styleId="aff1">
    <w:name w:val="List"/>
    <w:basedOn w:val="a3"/>
    <w:rsid w:val="00765176"/>
    <w:pPr>
      <w:widowControl w:val="0"/>
      <w:shd w:val="pct20" w:color="auto" w:fill="FFFFFF"/>
      <w:tabs>
        <w:tab w:val="num" w:pos="420"/>
      </w:tabs>
      <w:wordWrap w:val="0"/>
      <w:adjustRightInd/>
      <w:spacing w:before="120" w:line="240" w:lineRule="atLeast"/>
      <w:textAlignment w:val="auto"/>
    </w:pPr>
    <w:rPr>
      <w:rFonts w:ascii="굴림" w:eastAsia="굴림"/>
      <w:kern w:val="2"/>
    </w:rPr>
  </w:style>
  <w:style w:type="paragraph" w:customStyle="1" w:styleId="16">
    <w:name w:val="스타일1"/>
    <w:basedOn w:val="af9"/>
    <w:rsid w:val="00765176"/>
    <w:pPr>
      <w:tabs>
        <w:tab w:val="num" w:pos="361"/>
      </w:tabs>
      <w:ind w:leftChars="200" w:left="400" w:hangingChars="200" w:hanging="200"/>
    </w:pPr>
    <w:rPr>
      <w:rFonts w:ascii="바탕" w:eastAsia="바탕" w:hAnsi="Times New Roman"/>
      <w:kern w:val="2"/>
      <w:sz w:val="24"/>
      <w:szCs w:val="24"/>
    </w:rPr>
  </w:style>
  <w:style w:type="paragraph" w:customStyle="1" w:styleId="17">
    <w:name w:val="설명 + 왼쪽 1글자"/>
    <w:basedOn w:val="af8"/>
    <w:qFormat/>
    <w:rsid w:val="00CB198D"/>
  </w:style>
  <w:style w:type="paragraph" w:customStyle="1" w:styleId="aff2">
    <w:name w:val="페이지번호"/>
    <w:basedOn w:val="afa"/>
    <w:rsid w:val="00765176"/>
    <w:pPr>
      <w:widowControl w:val="0"/>
      <w:wordWrap w:val="0"/>
      <w:adjustRightInd/>
      <w:spacing w:after="0" w:line="220" w:lineRule="exact"/>
      <w:jc w:val="center"/>
      <w:textAlignment w:val="auto"/>
    </w:pPr>
    <w:rPr>
      <w:rFonts w:ascii="Times New Roman"/>
    </w:rPr>
  </w:style>
  <w:style w:type="paragraph" w:customStyle="1" w:styleId="aff3">
    <w:name w:val="그림표제목"/>
    <w:basedOn w:val="a3"/>
    <w:rsid w:val="00765176"/>
    <w:pPr>
      <w:widowControl w:val="0"/>
      <w:wordWrap w:val="0"/>
      <w:adjustRightInd/>
      <w:spacing w:before="120" w:after="140" w:line="420" w:lineRule="atLeast"/>
      <w:jc w:val="center"/>
      <w:textAlignment w:val="auto"/>
    </w:pPr>
    <w:rPr>
      <w:rFonts w:ascii="Arial" w:eastAsia="굴림체" w:hAnsi="Arial"/>
      <w:kern w:val="2"/>
      <w:sz w:val="20"/>
    </w:rPr>
  </w:style>
  <w:style w:type="paragraph" w:customStyle="1" w:styleId="aff4">
    <w:name w:val="표 제목"/>
    <w:basedOn w:val="a3"/>
    <w:rsid w:val="00765176"/>
    <w:pPr>
      <w:widowControl w:val="0"/>
      <w:wordWrap w:val="0"/>
      <w:adjustRightInd/>
      <w:spacing w:before="80" w:after="80" w:line="200" w:lineRule="atLeast"/>
      <w:jc w:val="center"/>
      <w:textAlignment w:val="auto"/>
    </w:pPr>
    <w:rPr>
      <w:rFonts w:ascii="Times New Roman" w:eastAsia="굴림체"/>
      <w:b/>
      <w:kern w:val="2"/>
    </w:rPr>
  </w:style>
  <w:style w:type="paragraph" w:customStyle="1" w:styleId="aff5">
    <w:name w:val="표이름"/>
    <w:basedOn w:val="aff6"/>
    <w:next w:val="afa"/>
    <w:rsid w:val="00765176"/>
  </w:style>
  <w:style w:type="paragraph" w:customStyle="1" w:styleId="aff6">
    <w:name w:val="그림이름"/>
    <w:basedOn w:val="a3"/>
    <w:next w:val="afa"/>
    <w:rsid w:val="00765176"/>
    <w:pPr>
      <w:wordWrap w:val="0"/>
      <w:adjustRightInd/>
      <w:spacing w:before="120" w:after="120" w:line="240" w:lineRule="atLeast"/>
      <w:jc w:val="center"/>
      <w:textAlignment w:val="auto"/>
    </w:pPr>
    <w:rPr>
      <w:rFonts w:ascii="Times New Roman"/>
    </w:rPr>
  </w:style>
  <w:style w:type="character" w:styleId="aff7">
    <w:name w:val="page number"/>
    <w:aliases w:val="바닥글1"/>
    <w:basedOn w:val="a4"/>
    <w:rsid w:val="00765176"/>
  </w:style>
  <w:style w:type="paragraph" w:styleId="25">
    <w:name w:val="Body Text 2"/>
    <w:basedOn w:val="a3"/>
    <w:rsid w:val="00765176"/>
    <w:pPr>
      <w:widowControl w:val="0"/>
      <w:wordWrap w:val="0"/>
      <w:autoSpaceDE w:val="0"/>
      <w:autoSpaceDN w:val="0"/>
      <w:spacing w:line="240" w:lineRule="auto"/>
      <w:jc w:val="center"/>
      <w:textAlignment w:val="auto"/>
    </w:pPr>
    <w:rPr>
      <w:rFonts w:ascii="Times New Roman" w:eastAsia="굴림"/>
      <w:b/>
      <w:bCs/>
      <w:color w:val="000000"/>
      <w:lang w:val="ko-KR"/>
    </w:rPr>
  </w:style>
  <w:style w:type="paragraph" w:customStyle="1" w:styleId="10pt11">
    <w:name w:val="스타일 10 pt 줄 간격: 1줄1"/>
    <w:basedOn w:val="a3"/>
    <w:rsid w:val="005C627B"/>
    <w:pPr>
      <w:spacing w:line="300" w:lineRule="atLeast"/>
    </w:pPr>
    <w:rPr>
      <w:rFonts w:cs="바탕"/>
      <w:sz w:val="20"/>
    </w:rPr>
  </w:style>
  <w:style w:type="paragraph" w:customStyle="1" w:styleId="xl24">
    <w:name w:val="xl24"/>
    <w:basedOn w:val="a3"/>
    <w:rsid w:val="00765176"/>
    <w:pPr>
      <w:pBdr>
        <w:top w:val="single" w:sz="8" w:space="0" w:color="auto"/>
        <w:bottom w:val="single" w:sz="8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바탕" w:eastAsia="바탕" w:hAnsi="바탕" w:hint="eastAsia"/>
      <w:sz w:val="20"/>
    </w:rPr>
  </w:style>
  <w:style w:type="paragraph" w:customStyle="1" w:styleId="xl25">
    <w:name w:val="xl25"/>
    <w:basedOn w:val="a3"/>
    <w:rsid w:val="00765176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바탕" w:eastAsia="바탕" w:hAnsi="바탕" w:hint="eastAsia"/>
      <w:sz w:val="20"/>
    </w:rPr>
  </w:style>
  <w:style w:type="paragraph" w:customStyle="1" w:styleId="xl26">
    <w:name w:val="xl26"/>
    <w:basedOn w:val="a3"/>
    <w:rsid w:val="00765176"/>
    <w:pPr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바탕" w:eastAsia="바탕" w:hAnsi="바탕" w:hint="eastAsia"/>
      <w:sz w:val="20"/>
    </w:rPr>
  </w:style>
  <w:style w:type="paragraph" w:customStyle="1" w:styleId="xl27">
    <w:name w:val="xl27"/>
    <w:basedOn w:val="a3"/>
    <w:rsid w:val="00765176"/>
    <w:pPr>
      <w:pBdr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바탕" w:eastAsia="바탕" w:hAnsi="바탕" w:hint="eastAsia"/>
      <w:sz w:val="20"/>
    </w:rPr>
  </w:style>
  <w:style w:type="paragraph" w:customStyle="1" w:styleId="xl28">
    <w:name w:val="xl28"/>
    <w:basedOn w:val="a3"/>
    <w:rsid w:val="00765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바탕" w:eastAsia="바탕" w:hAnsi="바탕" w:hint="eastAsia"/>
      <w:sz w:val="20"/>
    </w:rPr>
  </w:style>
  <w:style w:type="paragraph" w:customStyle="1" w:styleId="xl29">
    <w:name w:val="xl29"/>
    <w:basedOn w:val="a3"/>
    <w:rsid w:val="00765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바탕" w:eastAsia="바탕" w:hAnsi="바탕" w:hint="eastAsia"/>
      <w:sz w:val="20"/>
    </w:rPr>
  </w:style>
  <w:style w:type="paragraph" w:customStyle="1" w:styleId="xl30">
    <w:name w:val="xl30"/>
    <w:basedOn w:val="a3"/>
    <w:rsid w:val="00765176"/>
    <w:pPr>
      <w:pBdr>
        <w:top w:val="single" w:sz="4" w:space="0" w:color="auto"/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바탕" w:eastAsia="바탕" w:hAnsi="바탕" w:hint="eastAsia"/>
      <w:sz w:val="20"/>
    </w:rPr>
  </w:style>
  <w:style w:type="paragraph" w:customStyle="1" w:styleId="xl31">
    <w:name w:val="xl31"/>
    <w:basedOn w:val="a3"/>
    <w:rsid w:val="00765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바탕" w:eastAsia="바탕" w:hAnsi="바탕" w:hint="eastAsia"/>
      <w:sz w:val="20"/>
    </w:rPr>
  </w:style>
  <w:style w:type="table" w:styleId="aff8">
    <w:name w:val="Table Grid"/>
    <w:basedOn w:val="a5"/>
    <w:rsid w:val="0076517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표준 단락"/>
    <w:rsid w:val="00765176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numbering" w:customStyle="1" w:styleId="20">
    <w:name w:val="스타일2"/>
    <w:rsid w:val="00765176"/>
    <w:pPr>
      <w:numPr>
        <w:numId w:val="15"/>
      </w:numPr>
    </w:pPr>
  </w:style>
  <w:style w:type="numbering" w:customStyle="1" w:styleId="30">
    <w:name w:val="스타일3"/>
    <w:rsid w:val="00765176"/>
    <w:pPr>
      <w:numPr>
        <w:numId w:val="16"/>
      </w:numPr>
    </w:pPr>
  </w:style>
  <w:style w:type="paragraph" w:styleId="TOC">
    <w:name w:val="TOC Heading"/>
    <w:basedOn w:val="1"/>
    <w:next w:val="a3"/>
    <w:uiPriority w:val="39"/>
    <w:qFormat/>
    <w:rsid w:val="007C4D81"/>
    <w:pPr>
      <w:widowControl/>
      <w:numPr>
        <w:numId w:val="0"/>
      </w:numPr>
      <w:wordWrap/>
      <w:spacing w:before="0" w:after="0" w:line="280" w:lineRule="atLeast"/>
      <w:outlineLvl w:val="9"/>
    </w:pPr>
    <w:rPr>
      <w:rFonts w:ascii="맑은 고딕" w:eastAsia="맑은 고딕" w:hAnsi="맑은 고딕"/>
      <w:b w:val="0"/>
      <w:kern w:val="0"/>
      <w:sz w:val="28"/>
      <w:szCs w:val="28"/>
    </w:rPr>
  </w:style>
  <w:style w:type="character" w:customStyle="1" w:styleId="Char2">
    <w:name w:val="표준 들여쓰기 Char"/>
    <w:aliases w:val="Normal Indent ns Char,제안2 Char"/>
    <w:link w:val="af7"/>
    <w:rsid w:val="00F83F78"/>
    <w:rPr>
      <w:rFonts w:ascii="굴림" w:eastAsia="굴림"/>
      <w:kern w:val="2"/>
      <w:sz w:val="22"/>
      <w:lang w:val="en-US" w:eastAsia="ko-KR" w:bidi="ar-SA"/>
    </w:rPr>
  </w:style>
  <w:style w:type="paragraph" w:customStyle="1" w:styleId="affa">
    <w:name w:val="바탕글"/>
    <w:basedOn w:val="a3"/>
    <w:rsid w:val="00F83F78"/>
    <w:pPr>
      <w:adjustRightInd/>
      <w:snapToGrid w:val="0"/>
      <w:spacing w:line="384" w:lineRule="auto"/>
      <w:textAlignment w:val="auto"/>
    </w:pPr>
    <w:rPr>
      <w:rFonts w:ascii="휴먼명조" w:eastAsia="휴먼명조" w:hAnsi="굴림" w:cs="굴림"/>
      <w:color w:val="000000"/>
      <w:sz w:val="30"/>
      <w:szCs w:val="30"/>
    </w:rPr>
  </w:style>
  <w:style w:type="paragraph" w:customStyle="1" w:styleId="affb">
    <w:name w:val="표글머리"/>
    <w:basedOn w:val="a3"/>
    <w:rsid w:val="005163A7"/>
    <w:pPr>
      <w:adjustRightInd/>
      <w:snapToGrid w:val="0"/>
      <w:spacing w:line="312" w:lineRule="auto"/>
      <w:ind w:left="200"/>
      <w:textAlignment w:val="auto"/>
    </w:pPr>
    <w:rPr>
      <w:rFonts w:ascii="휴먼명조" w:eastAsia="휴먼명조" w:hAnsi="HCI Poppy" w:cs="굴림"/>
      <w:color w:val="000000"/>
      <w:szCs w:val="22"/>
    </w:rPr>
  </w:style>
  <w:style w:type="paragraph" w:customStyle="1" w:styleId="11-4">
    <w:name w:val="블릿1_네모1-4"/>
    <w:basedOn w:val="a3"/>
    <w:rsid w:val="00620B24"/>
    <w:pPr>
      <w:adjustRightInd/>
      <w:snapToGrid w:val="0"/>
      <w:spacing w:before="120" w:after="120" w:line="360" w:lineRule="auto"/>
      <w:ind w:left="1396"/>
      <w:textAlignment w:val="auto"/>
    </w:pPr>
    <w:rPr>
      <w:rFonts w:ascii="휴먼명조" w:eastAsia="휴먼명조" w:hAnsi="HCI Poppy" w:cs="굴림"/>
      <w:color w:val="000000"/>
      <w:sz w:val="24"/>
      <w:szCs w:val="24"/>
    </w:rPr>
  </w:style>
  <w:style w:type="paragraph" w:styleId="affc">
    <w:name w:val="Normal (Web)"/>
    <w:basedOn w:val="a3"/>
    <w:uiPriority w:val="99"/>
    <w:rsid w:val="007609D9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affd">
    <w:name w:val="이지_제목"/>
    <w:basedOn w:val="a3"/>
    <w:rsid w:val="007609D9"/>
    <w:rPr>
      <w:rFonts w:hAnsi="바탕체"/>
      <w:b/>
      <w:sz w:val="26"/>
      <w:szCs w:val="26"/>
    </w:rPr>
  </w:style>
  <w:style w:type="paragraph" w:customStyle="1" w:styleId="18">
    <w:name w:val="1.제목"/>
    <w:basedOn w:val="a3"/>
    <w:rsid w:val="00CE3EFF"/>
    <w:pPr>
      <w:widowControl w:val="0"/>
      <w:wordWrap w:val="0"/>
      <w:autoSpaceDE w:val="0"/>
      <w:autoSpaceDN w:val="0"/>
      <w:spacing w:line="319" w:lineRule="auto"/>
      <w:textAlignment w:val="auto"/>
    </w:pPr>
    <w:rPr>
      <w:rFonts w:ascii="굴림체" w:eastAsia="굴림체"/>
      <w:b/>
      <w:color w:val="000000"/>
      <w:sz w:val="28"/>
    </w:rPr>
  </w:style>
  <w:style w:type="character" w:customStyle="1" w:styleId="1Char">
    <w:name w:val="제목 1 Char"/>
    <w:aliases w:val="Attribute Heading 1 Char,가. Char,Annex Char,장 Char,I Char"/>
    <w:link w:val="1"/>
    <w:rsid w:val="007B354B"/>
    <w:rPr>
      <w:rFonts w:ascii="바탕체" w:hAnsi="Arial"/>
      <w:b/>
      <w:kern w:val="28"/>
      <w:sz w:val="26"/>
      <w:szCs w:val="24"/>
    </w:rPr>
  </w:style>
  <w:style w:type="paragraph" w:customStyle="1" w:styleId="-7">
    <w:name w:val="표본문-좌측"/>
    <w:autoRedefine/>
    <w:rsid w:val="00B759F0"/>
    <w:pPr>
      <w:spacing w:before="40" w:line="300" w:lineRule="atLeast"/>
    </w:pPr>
    <w:rPr>
      <w:rFonts w:ascii="바탕체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e"/>
    <w:rsid w:val="0027301D"/>
    <w:rPr>
      <w:rFonts w:ascii="바탕체"/>
      <w:sz w:val="22"/>
    </w:rPr>
  </w:style>
  <w:style w:type="paragraph" w:customStyle="1" w:styleId="a1">
    <w:name w:val="통합 글머리"/>
    <w:autoRedefine/>
    <w:rsid w:val="00B31BB4"/>
    <w:pPr>
      <w:numPr>
        <w:numId w:val="18"/>
      </w:numPr>
      <w:spacing w:before="100" w:line="360" w:lineRule="atLeast"/>
      <w:jc w:val="both"/>
    </w:pPr>
    <w:rPr>
      <w:rFonts w:ascii="바탕체"/>
      <w:sz w:val="22"/>
    </w:rPr>
  </w:style>
  <w:style w:type="paragraph" w:styleId="affe">
    <w:name w:val="List Paragraph"/>
    <w:basedOn w:val="a3"/>
    <w:link w:val="Char3"/>
    <w:uiPriority w:val="34"/>
    <w:qFormat/>
    <w:rsid w:val="00F30D1D"/>
    <w:pPr>
      <w:ind w:leftChars="400" w:left="800"/>
    </w:pPr>
  </w:style>
  <w:style w:type="paragraph" w:customStyle="1" w:styleId="11">
    <w:name w:val="제목1"/>
    <w:basedOn w:val="1"/>
    <w:next w:val="2"/>
    <w:link w:val="1Char0"/>
    <w:autoRedefine/>
    <w:qFormat/>
    <w:rsid w:val="002C7BCF"/>
    <w:pPr>
      <w:numPr>
        <w:numId w:val="21"/>
      </w:numPr>
    </w:pPr>
    <w:rPr>
      <w:rFonts w:asciiTheme="minorEastAsia" w:eastAsiaTheme="minorEastAsia" w:hAnsiTheme="minorEastAsia"/>
    </w:rPr>
  </w:style>
  <w:style w:type="paragraph" w:styleId="afff">
    <w:name w:val="Title"/>
    <w:basedOn w:val="a3"/>
    <w:next w:val="a3"/>
    <w:link w:val="Char4"/>
    <w:qFormat/>
    <w:rsid w:val="007F21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0">
    <w:name w:val="제목1 Char"/>
    <w:basedOn w:val="1Char"/>
    <w:link w:val="11"/>
    <w:rsid w:val="002C7BCF"/>
    <w:rPr>
      <w:rFonts w:asciiTheme="minorEastAsia" w:eastAsiaTheme="minorEastAsia" w:hAnsiTheme="minorEastAsia"/>
      <w:b/>
      <w:kern w:val="28"/>
      <w:sz w:val="26"/>
      <w:szCs w:val="24"/>
    </w:rPr>
  </w:style>
  <w:style w:type="character" w:customStyle="1" w:styleId="Char4">
    <w:name w:val="제목 Char"/>
    <w:basedOn w:val="a4"/>
    <w:link w:val="afff"/>
    <w:rsid w:val="007F21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목록 단락 Char"/>
    <w:basedOn w:val="a4"/>
    <w:link w:val="affe"/>
    <w:uiPriority w:val="34"/>
    <w:rsid w:val="008C28AD"/>
    <w:rPr>
      <w:rFonts w:ascii="바탕체"/>
      <w:sz w:val="22"/>
    </w:rPr>
  </w:style>
  <w:style w:type="paragraph" w:customStyle="1" w:styleId="22">
    <w:name w:val="제목2"/>
    <w:basedOn w:val="2"/>
    <w:link w:val="2Char0"/>
    <w:autoRedefine/>
    <w:qFormat/>
    <w:rsid w:val="00B92EE8"/>
    <w:pPr>
      <w:numPr>
        <w:numId w:val="22"/>
      </w:numPr>
    </w:pPr>
    <w:rPr>
      <w:rFonts w:asciiTheme="majorEastAsia" w:eastAsiaTheme="majorEastAsia" w:hAnsiTheme="majorEastAsia"/>
    </w:rPr>
  </w:style>
  <w:style w:type="character" w:customStyle="1" w:styleId="2Char0">
    <w:name w:val="제목2 Char"/>
    <w:basedOn w:val="1Char0"/>
    <w:link w:val="22"/>
    <w:rsid w:val="00B92EE8"/>
    <w:rPr>
      <w:rFonts w:asciiTheme="majorEastAsia" w:eastAsiaTheme="majorEastAsia" w:hAnsiTheme="majorEastAsia"/>
      <w:b/>
      <w:kern w:val="28"/>
      <w:sz w:val="24"/>
      <w:szCs w:val="24"/>
    </w:rPr>
  </w:style>
  <w:style w:type="character" w:customStyle="1" w:styleId="Char0">
    <w:name w:val="바닥글 Char"/>
    <w:basedOn w:val="a4"/>
    <w:link w:val="af"/>
    <w:uiPriority w:val="99"/>
    <w:rsid w:val="004B0452"/>
    <w:rPr>
      <w:rFonts w:ascii="바탕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M%20SUNG%20JI\Application%20Data\Microsoft\Templates\&#54364;&#51456;&#49436;&#49885;-&#54532;&#47196;&#49464;&#49828;&#51221;&#51032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338A9C-13C6-4EA7-83D3-BFB2CC69B145}"/>
</file>

<file path=customXml/itemProps2.xml><?xml version="1.0" encoding="utf-8"?>
<ds:datastoreItem xmlns:ds="http://schemas.openxmlformats.org/officeDocument/2006/customXml" ds:itemID="{7F946012-F4A0-4BC5-ACDE-FCA2FC913ED0}"/>
</file>

<file path=customXml/itemProps3.xml><?xml version="1.0" encoding="utf-8"?>
<ds:datastoreItem xmlns:ds="http://schemas.openxmlformats.org/officeDocument/2006/customXml" ds:itemID="{80C1C451-081A-433C-9934-624AE40247E5}"/>
</file>

<file path=customXml/itemProps4.xml><?xml version="1.0" encoding="utf-8"?>
<ds:datastoreItem xmlns:ds="http://schemas.openxmlformats.org/officeDocument/2006/customXml" ds:itemID="{6086BA9A-3B60-41E4-A916-F25AFBCF371A}"/>
</file>

<file path=docProps/app.xml><?xml version="1.0" encoding="utf-8"?>
<Properties xmlns="http://schemas.openxmlformats.org/officeDocument/2006/extended-properties" xmlns:vt="http://schemas.openxmlformats.org/officeDocument/2006/docPropsVTypes">
  <Template>표준서식-프로세스정의.dot</Template>
  <TotalTime>10844</TotalTime>
  <Pages>1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이지케어텍</Company>
  <LinksUpToDate>false</LinksUpToDate>
  <CharactersWithSpaces>12291</CharactersWithSpaces>
  <SharedDoc>false</SharedDoc>
  <HLinks>
    <vt:vector size="6" baseType="variant"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_Toc419387137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작성자 입력</dc:creator>
  <cp:lastModifiedBy>박 수현</cp:lastModifiedBy>
  <cp:revision>472</cp:revision>
  <cp:lastPrinted>2011-07-21T08:56:00Z</cp:lastPrinted>
  <dcterms:created xsi:type="dcterms:W3CDTF">2015-09-23T02:06:00Z</dcterms:created>
  <dcterms:modified xsi:type="dcterms:W3CDTF">2017-01-05T10:09:00Z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